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81BB" w14:textId="4746C59E" w:rsidR="00A31367" w:rsidRPr="004476AC" w:rsidRDefault="008B2B0B" w:rsidP="008B2B0B">
      <w:pPr>
        <w:tabs>
          <w:tab w:val="left" w:pos="1741"/>
        </w:tabs>
        <w:suppressAutoHyphens/>
        <w:ind w:left="284" w:right="-342"/>
        <w:rPr>
          <w:rFonts w:ascii="Arial" w:hAnsi="Arial"/>
          <w:color w:val="548DD4"/>
          <w:szCs w:val="20"/>
          <w:lang w:eastAsia="ar-SA"/>
        </w:rPr>
      </w:pPr>
      <w:r w:rsidRPr="004476AC">
        <w:rPr>
          <w:rFonts w:ascii="Arial" w:hAnsi="Arial"/>
          <w:color w:val="548DD4"/>
          <w:szCs w:val="20"/>
          <w:lang w:eastAsia="ar-SA"/>
        </w:rPr>
        <w:tab/>
      </w:r>
    </w:p>
    <w:p w14:paraId="1B53A043" w14:textId="7237F005" w:rsidR="00C4359A" w:rsidRDefault="00C4359A" w:rsidP="00082DF4">
      <w:pPr>
        <w:tabs>
          <w:tab w:val="left" w:pos="1485"/>
          <w:tab w:val="left" w:pos="1890"/>
          <w:tab w:val="left" w:pos="4395"/>
          <w:tab w:val="center" w:pos="5387"/>
        </w:tabs>
        <w:suppressAutoHyphens/>
        <w:ind w:right="-342"/>
        <w:rPr>
          <w:rFonts w:ascii="Arial" w:hAnsi="Arial" w:cs="Arial"/>
          <w:b/>
          <w:bCs/>
          <w:sz w:val="28"/>
          <w:szCs w:val="28"/>
          <w:lang w:val="en-US" w:eastAsia="ar-SA"/>
        </w:rPr>
      </w:pPr>
    </w:p>
    <w:tbl>
      <w:tblPr>
        <w:tblStyle w:val="af0"/>
        <w:tblpPr w:leftFromText="180" w:rightFromText="180" w:vertAnchor="page" w:horzAnchor="margin" w:tblpX="1134" w:tblpY="3361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5"/>
      </w:tblGrid>
      <w:tr w:rsidR="00082DF4" w:rsidRPr="00BB5AAF" w14:paraId="6FFF18D4" w14:textId="77777777" w:rsidTr="00082DF4">
        <w:trPr>
          <w:trHeight w:val="1980"/>
        </w:trPr>
        <w:tc>
          <w:tcPr>
            <w:tcW w:w="8505" w:type="dxa"/>
          </w:tcPr>
          <w:p w14:paraId="4E9E325D" w14:textId="06F8B952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left="284"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}}</w:t>
            </w:r>
          </w:p>
          <w:p w14:paraId="007A5442" w14:textId="77777777" w:rsidR="00082DF4" w:rsidRPr="00BB5AAF" w:rsidRDefault="00082DF4" w:rsidP="00082DF4">
            <w:pPr>
              <w:tabs>
                <w:tab w:val="left" w:pos="1485"/>
                <w:tab w:val="left" w:pos="1890"/>
                <w:tab w:val="left" w:pos="4395"/>
                <w:tab w:val="center" w:pos="5387"/>
              </w:tabs>
              <w:suppressAutoHyphens/>
              <w:ind w:right="-342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</w:pPr>
          </w:p>
        </w:tc>
      </w:tr>
    </w:tbl>
    <w:p w14:paraId="6CC8C8D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6DCDB466" w14:textId="17B33A8B" w:rsidR="00A31367" w:rsidRPr="00BB5AAF" w:rsidRDefault="00082DF4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51D9B7CB" wp14:editId="3789945C">
            <wp:extent cx="5210473" cy="2926080"/>
            <wp:effectExtent l="0" t="0" r="9525" b="7620"/>
            <wp:docPr id="34" name="Рисунок 34" descr="{{mainPhoto.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 descr="{{mainPhoto.image}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473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E943C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0A38A28B" w14:textId="52BA8A4A" w:rsidR="00A31367" w:rsidRPr="00BB5AAF" w:rsidRDefault="0014646B" w:rsidP="00A31367">
      <w:pPr>
        <w:suppressAutoHyphens/>
        <w:spacing w:line="480" w:lineRule="auto"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proofErr w:type="spellStart"/>
      <w:r w:rsidRPr="00BB5AAF">
        <w:rPr>
          <w:rFonts w:ascii="Arial" w:hAnsi="Arial" w:cs="Arial"/>
          <w:b/>
          <w:sz w:val="28"/>
          <w:szCs w:val="28"/>
          <w:lang w:val="en-US" w:eastAsia="ar-SA"/>
        </w:rPr>
        <w:t>reportName</w:t>
      </w:r>
      <w:proofErr w:type="spellEnd"/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  <w:r w:rsidR="00A31367" w:rsidRPr="00BB5AAF">
        <w:rPr>
          <w:rFonts w:ascii="Arial" w:hAnsi="Arial" w:cs="Arial"/>
          <w:b/>
          <w:sz w:val="28"/>
          <w:szCs w:val="28"/>
          <w:lang w:eastAsia="ar-SA"/>
        </w:rPr>
        <w:t xml:space="preserve"> </w:t>
      </w:r>
    </w:p>
    <w:p w14:paraId="39C05FE0" w14:textId="798B17A2" w:rsidR="00A31367" w:rsidRPr="00BB5AAF" w:rsidRDefault="0014646B" w:rsidP="00A31367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  <w:r w:rsidRPr="00BB5AAF">
        <w:rPr>
          <w:rFonts w:ascii="Arial" w:hAnsi="Arial" w:cs="Arial"/>
          <w:b/>
          <w:sz w:val="28"/>
          <w:szCs w:val="28"/>
          <w:lang w:eastAsia="ar-SA"/>
        </w:rPr>
        <w:t>{{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sc</w:t>
      </w:r>
      <w:r w:rsidR="00604454" w:rsidRPr="00BB5AAF">
        <w:rPr>
          <w:rFonts w:ascii="Arial" w:hAnsi="Arial" w:cs="Arial"/>
          <w:b/>
          <w:sz w:val="28"/>
          <w:szCs w:val="28"/>
          <w:lang w:val="en-US" w:eastAsia="ar-SA"/>
        </w:rPr>
        <w:t>r</w:t>
      </w:r>
      <w:r w:rsidRPr="00BB5AAF">
        <w:rPr>
          <w:rFonts w:ascii="Arial" w:hAnsi="Arial" w:cs="Arial"/>
          <w:b/>
          <w:sz w:val="28"/>
          <w:szCs w:val="28"/>
          <w:lang w:val="en-US" w:eastAsia="ar-SA"/>
        </w:rPr>
        <w:t>ipt</w:t>
      </w:r>
      <w:r w:rsidRPr="00BB5AAF">
        <w:rPr>
          <w:rFonts w:ascii="Arial" w:hAnsi="Arial" w:cs="Arial"/>
          <w:b/>
          <w:sz w:val="28"/>
          <w:szCs w:val="28"/>
          <w:lang w:eastAsia="ar-SA"/>
        </w:rPr>
        <w:t>}}</w:t>
      </w:r>
    </w:p>
    <w:p w14:paraId="242AE2C1" w14:textId="77777777" w:rsidR="00A31367" w:rsidRPr="00BB5AAF" w:rsidRDefault="00A31367" w:rsidP="00A31367">
      <w:pPr>
        <w:suppressAutoHyphens/>
        <w:ind w:left="284" w:right="-342"/>
        <w:jc w:val="center"/>
        <w:rPr>
          <w:rFonts w:ascii="Verdana" w:hAnsi="Verdana"/>
          <w:b/>
          <w:szCs w:val="20"/>
          <w:lang w:eastAsia="ar-SA"/>
        </w:rPr>
      </w:pPr>
    </w:p>
    <w:p w14:paraId="1C49B971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535BE7C9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7D7EBA8" w14:textId="5D8CA904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01783326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7B4EE53C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1CBD23FD" w14:textId="77777777" w:rsidR="00A31367" w:rsidRPr="00BB5AAF" w:rsidRDefault="00A31367" w:rsidP="00A31367">
      <w:pPr>
        <w:suppressAutoHyphens/>
        <w:ind w:left="284" w:right="-342"/>
        <w:rPr>
          <w:rFonts w:ascii="Verdana" w:hAnsi="Verdana"/>
          <w:b/>
          <w:szCs w:val="20"/>
          <w:lang w:eastAsia="ar-SA"/>
        </w:rPr>
      </w:pPr>
    </w:p>
    <w:p w14:paraId="4F5A5639" w14:textId="4F30012A" w:rsidR="003118EF" w:rsidRPr="00BB5AAF" w:rsidRDefault="003118EF" w:rsidP="00376207">
      <w:pPr>
        <w:spacing w:line="276" w:lineRule="auto"/>
        <w:ind w:right="-342"/>
        <w:contextualSpacing/>
      </w:pPr>
      <w:r w:rsidRPr="00BB5AAF">
        <w:br w:type="page"/>
      </w:r>
    </w:p>
    <w:p w14:paraId="24541F05" w14:textId="77777777" w:rsidR="008413C5" w:rsidRPr="00BB5AAF" w:rsidRDefault="008413C5" w:rsidP="002E5CA8">
      <w:pPr>
        <w:spacing w:after="240"/>
        <w:ind w:right="284"/>
        <w:rPr>
          <w:sz w:val="28"/>
          <w:szCs w:val="28"/>
        </w:rPr>
        <w:sectPr w:rsidR="008413C5" w:rsidRPr="00BB5AAF" w:rsidSect="002F3914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2268" w:right="794" w:bottom="454" w:left="964" w:header="567" w:footer="567" w:gutter="0"/>
          <w:cols w:space="720"/>
          <w:titlePg/>
          <w:docGrid w:linePitch="326"/>
        </w:sectPr>
      </w:pPr>
    </w:p>
    <w:p w14:paraId="618D654C" w14:textId="77777777" w:rsidR="00A31367" w:rsidRPr="00BB5AAF" w:rsidRDefault="00A31367" w:rsidP="00A31367">
      <w:pPr>
        <w:widowControl w:val="0"/>
        <w:tabs>
          <w:tab w:val="left" w:pos="284"/>
        </w:tabs>
        <w:suppressAutoHyphens/>
        <w:overflowPunct w:val="0"/>
        <w:autoSpaceDE w:val="0"/>
        <w:ind w:left="357" w:right="6"/>
        <w:jc w:val="center"/>
        <w:textAlignment w:val="baseline"/>
        <w:rPr>
          <w:rFonts w:eastAsia="Arial"/>
          <w:sz w:val="20"/>
          <w:szCs w:val="20"/>
          <w:lang w:eastAsia="ar-SA"/>
        </w:rPr>
      </w:pPr>
    </w:p>
    <w:p w14:paraId="0873FC50" w14:textId="77777777" w:rsidR="00A31367" w:rsidRPr="00BB5AAF" w:rsidRDefault="00A31367" w:rsidP="00A31367">
      <w:pPr>
        <w:widowControl w:val="0"/>
        <w:tabs>
          <w:tab w:val="left" w:pos="-8789"/>
        </w:tabs>
        <w:suppressAutoHyphens/>
        <w:overflowPunct w:val="0"/>
        <w:autoSpaceDE w:val="0"/>
        <w:ind w:left="1134" w:right="1416"/>
        <w:jc w:val="center"/>
        <w:textAlignment w:val="baseline"/>
        <w:rPr>
          <w:rFonts w:ascii="Verdana" w:eastAsia="Arial" w:hAnsi="Verdana"/>
          <w:b/>
          <w:bCs/>
          <w:sz w:val="28"/>
          <w:szCs w:val="28"/>
          <w:lang w:eastAsia="ar-SA"/>
        </w:rPr>
      </w:pPr>
    </w:p>
    <w:p w14:paraId="41DA1881" w14:textId="3BCA6C92" w:rsidR="0014646B" w:rsidRDefault="0014646B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5FB402B7" w14:textId="204FC0E2" w:rsidR="008A3712" w:rsidRDefault="008A3712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2EA7661C" w14:textId="6E2BAFD7" w:rsidR="008A3712" w:rsidRDefault="008A3712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1D05C072" w14:textId="56A05519" w:rsidR="008A3712" w:rsidRDefault="008A3712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5FED847C" w14:textId="63A808BB" w:rsidR="008A3712" w:rsidRDefault="008A3712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4063D52F" w14:textId="77777777" w:rsidR="008A3712" w:rsidRPr="00BB5AAF" w:rsidRDefault="008A3712" w:rsidP="00A31367">
      <w:pPr>
        <w:suppressAutoHyphens/>
        <w:autoSpaceDE w:val="0"/>
        <w:ind w:left="426" w:right="-200"/>
        <w:jc w:val="center"/>
        <w:rPr>
          <w:rFonts w:ascii="Arial" w:hAnsi="Arial" w:cs="Arial"/>
          <w:b/>
          <w:bCs/>
          <w:caps/>
          <w:sz w:val="28"/>
          <w:szCs w:val="28"/>
          <w:lang w:eastAsia="ar-SA"/>
        </w:rPr>
      </w:pPr>
    </w:p>
    <w:p w14:paraId="391DF725" w14:textId="4B283314" w:rsidR="0014646B" w:rsidRPr="00BB5AAF" w:rsidRDefault="0014646B" w:rsidP="0014646B">
      <w:pPr>
        <w:suppressAutoHyphens/>
        <w:ind w:left="284" w:right="-342"/>
        <w:jc w:val="center"/>
        <w:rPr>
          <w:rFonts w:ascii="Arial" w:hAnsi="Arial" w:cs="Arial"/>
          <w:b/>
          <w:sz w:val="28"/>
          <w:szCs w:val="28"/>
          <w:lang w:eastAsia="ar-SA"/>
        </w:rPr>
      </w:pPr>
    </w:p>
    <w:tbl>
      <w:tblPr>
        <w:tblW w:w="9619" w:type="dxa"/>
        <w:tblInd w:w="421" w:type="dxa"/>
        <w:tblLayout w:type="fixed"/>
        <w:tblLook w:val="0000" w:firstRow="0" w:lastRow="0" w:firstColumn="0" w:lastColumn="0" w:noHBand="0" w:noVBand="0"/>
      </w:tblPr>
      <w:tblGrid>
        <w:gridCol w:w="2981"/>
        <w:gridCol w:w="3239"/>
        <w:gridCol w:w="3399"/>
      </w:tblGrid>
      <w:tr w:rsidR="00082DF4" w:rsidRPr="00BB5AAF" w14:paraId="645EA114" w14:textId="77777777" w:rsidTr="008A3712">
        <w:trPr>
          <w:trHeight w:val="2457"/>
        </w:trPr>
        <w:tc>
          <w:tcPr>
            <w:tcW w:w="9619" w:type="dxa"/>
            <w:gridSpan w:val="3"/>
            <w:shd w:val="clear" w:color="auto" w:fill="auto"/>
          </w:tcPr>
          <w:p w14:paraId="44E37079" w14:textId="781672C4" w:rsidR="00082DF4" w:rsidRPr="00BB5AAF" w:rsidRDefault="00082DF4" w:rsidP="008A3712">
            <w:pPr>
              <w:suppressAutoHyphens/>
              <w:autoSpaceDE w:val="0"/>
              <w:ind w:left="42" w:right="-200"/>
              <w:jc w:val="center"/>
              <w:rPr>
                <w:rFonts w:ascii="Arial" w:hAnsi="Arial" w:cs="Arial"/>
                <w:b/>
                <w:lang w:eastAsia="ar-SA"/>
              </w:rPr>
            </w:pPr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val="en-US" w:eastAsia="ar-SA"/>
              </w:rPr>
              <w:t>projectName</w:t>
            </w:r>
            <w:proofErr w:type="spellEnd"/>
            <w:r w:rsidRPr="00BB5AAF">
              <w:rPr>
                <w:rFonts w:ascii="Arial" w:hAnsi="Arial" w:cs="Arial"/>
                <w:b/>
                <w:bCs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023EA258" w14:textId="77777777" w:rsidTr="008A3712">
        <w:trPr>
          <w:trHeight w:val="1839"/>
        </w:trPr>
        <w:tc>
          <w:tcPr>
            <w:tcW w:w="9619" w:type="dxa"/>
            <w:gridSpan w:val="3"/>
            <w:shd w:val="clear" w:color="auto" w:fill="auto"/>
          </w:tcPr>
          <w:p w14:paraId="3FE65459" w14:textId="1611CFAC" w:rsidR="00082DF4" w:rsidRPr="00BB5AAF" w:rsidRDefault="00082DF4" w:rsidP="008A3712">
            <w:pPr>
              <w:suppressAutoHyphens/>
              <w:spacing w:line="480" w:lineRule="auto"/>
              <w:ind w:left="42" w:right="-342"/>
              <w:jc w:val="center"/>
              <w:rPr>
                <w:rFonts w:ascii="Arial" w:hAnsi="Arial" w:cs="Arial"/>
                <w:b/>
                <w:sz w:val="28"/>
                <w:szCs w:val="28"/>
                <w:lang w:eastAsia="ar-SA"/>
              </w:rPr>
            </w:pPr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proofErr w:type="spellStart"/>
            <w:r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reportName</w:t>
            </w:r>
            <w:proofErr w:type="spellEnd"/>
            <w:r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082DF4" w:rsidRPr="00BB5AAF" w14:paraId="2A45D8DE" w14:textId="77777777" w:rsidTr="008A3712">
        <w:trPr>
          <w:trHeight w:val="2815"/>
        </w:trPr>
        <w:tc>
          <w:tcPr>
            <w:tcW w:w="9619" w:type="dxa"/>
            <w:gridSpan w:val="3"/>
            <w:shd w:val="clear" w:color="auto" w:fill="auto"/>
          </w:tcPr>
          <w:p w14:paraId="08A12CF1" w14:textId="4712CA1E" w:rsidR="00082DF4" w:rsidRPr="00BB5AAF" w:rsidRDefault="003A5F54" w:rsidP="008A3712">
            <w:pPr>
              <w:suppressAutoHyphens/>
              <w:snapToGrid w:val="0"/>
              <w:ind w:left="42" w:right="-200"/>
              <w:jc w:val="center"/>
              <w:rPr>
                <w:rFonts w:ascii="Arial" w:hAnsi="Arial" w:cs="Arial"/>
                <w:b/>
                <w:lang w:eastAsia="ar-SA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E960A2" wp14:editId="02110E89">
                  <wp:simplePos x="0" y="0"/>
                  <wp:positionH relativeFrom="column">
                    <wp:posOffset>2623820</wp:posOffset>
                  </wp:positionH>
                  <wp:positionV relativeFrom="paragraph">
                    <wp:posOffset>1478516</wp:posOffset>
                  </wp:positionV>
                  <wp:extent cx="1287654" cy="723116"/>
                  <wp:effectExtent l="0" t="0" r="8255" b="1270"/>
                  <wp:wrapNone/>
                  <wp:docPr id="1" name="Рисунок 1" descr="{{employer.script.image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{{employer.script.image}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654" cy="72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{{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val="en-US" w:eastAsia="ar-SA"/>
              </w:rPr>
              <w:t>script</w:t>
            </w:r>
            <w:r w:rsidR="00082DF4" w:rsidRPr="00BB5AAF">
              <w:rPr>
                <w:rFonts w:ascii="Arial" w:hAnsi="Arial" w:cs="Arial"/>
                <w:b/>
                <w:sz w:val="28"/>
                <w:szCs w:val="28"/>
                <w:lang w:eastAsia="ar-SA"/>
              </w:rPr>
              <w:t>}}</w:t>
            </w:r>
          </w:p>
        </w:tc>
      </w:tr>
      <w:tr w:rsidR="00A31367" w:rsidRPr="00BB5AAF" w14:paraId="075473AD" w14:textId="77777777" w:rsidTr="008A3712">
        <w:trPr>
          <w:trHeight w:val="535"/>
        </w:trPr>
        <w:tc>
          <w:tcPr>
            <w:tcW w:w="2981" w:type="dxa"/>
            <w:shd w:val="clear" w:color="auto" w:fill="auto"/>
          </w:tcPr>
          <w:p w14:paraId="44C8C89F" w14:textId="6E52C1A3" w:rsidR="00A31367" w:rsidRPr="00065588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val="en-US"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</w:t>
            </w:r>
            <w:proofErr w:type="spellStart"/>
            <w:proofErr w:type="gramStart"/>
            <w:r>
              <w:rPr>
                <w:rFonts w:ascii="Arial" w:hAnsi="Arial" w:cs="Arial"/>
                <w:b/>
                <w:lang w:val="en-US" w:eastAsia="ar-SA"/>
              </w:rPr>
              <w:t>employer.positionName</w:t>
            </w:r>
            <w:proofErr w:type="spellEnd"/>
            <w:proofErr w:type="gramEnd"/>
            <w:r>
              <w:rPr>
                <w:rFonts w:ascii="Arial" w:hAnsi="Arial" w:cs="Arial"/>
                <w:b/>
                <w:lang w:val="en-US" w:eastAsia="ar-SA"/>
              </w:rPr>
              <w:t>}}</w:t>
            </w:r>
          </w:p>
        </w:tc>
        <w:tc>
          <w:tcPr>
            <w:tcW w:w="3239" w:type="dxa"/>
            <w:shd w:val="clear" w:color="auto" w:fill="auto"/>
          </w:tcPr>
          <w:p w14:paraId="65C5474A" w14:textId="15DFD59E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8" w:type="dxa"/>
            <w:shd w:val="clear" w:color="auto" w:fill="auto"/>
          </w:tcPr>
          <w:p w14:paraId="5C4CBF51" w14:textId="7AF0E1F5" w:rsidR="00A31367" w:rsidRPr="00BB5AAF" w:rsidRDefault="00065588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val="en-US" w:eastAsia="ar-SA"/>
              </w:rPr>
              <w:t>{{employer.name}}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 xml:space="preserve">  </w:t>
            </w:r>
          </w:p>
        </w:tc>
      </w:tr>
      <w:tr w:rsidR="00A31367" w:rsidRPr="00BB5AAF" w14:paraId="63CC6221" w14:textId="77777777" w:rsidTr="008A3712">
        <w:trPr>
          <w:trHeight w:val="629"/>
        </w:trPr>
        <w:tc>
          <w:tcPr>
            <w:tcW w:w="2981" w:type="dxa"/>
            <w:shd w:val="clear" w:color="auto" w:fill="auto"/>
          </w:tcPr>
          <w:p w14:paraId="4DE660E1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1A1F77F3" w14:textId="34B2D9E4" w:rsidR="00A31367" w:rsidRPr="00BB5AAF" w:rsidRDefault="00A50F79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  <w:r>
              <w:rPr>
                <w:rFonts w:ascii="Arial" w:hAnsi="Arial" w:cs="Arial"/>
                <w:b/>
                <w:lang w:eastAsia="ar-SA"/>
              </w:rPr>
              <w:t>Генеральный д</w:t>
            </w:r>
            <w:r w:rsidR="00A31367" w:rsidRPr="00BB5AAF">
              <w:rPr>
                <w:rFonts w:ascii="Arial" w:hAnsi="Arial" w:cs="Arial"/>
                <w:b/>
                <w:lang w:eastAsia="ar-SA"/>
              </w:rPr>
              <w:t>иректор</w:t>
            </w:r>
          </w:p>
        </w:tc>
        <w:tc>
          <w:tcPr>
            <w:tcW w:w="3239" w:type="dxa"/>
            <w:shd w:val="clear" w:color="auto" w:fill="auto"/>
          </w:tcPr>
          <w:p w14:paraId="44496172" w14:textId="68D3454C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4E2C26C8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0ED8B4BB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2A9A16E4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746D0211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  <w:p w14:paraId="14F52CD5" w14:textId="77777777" w:rsidR="00A31367" w:rsidRPr="00BB5AAF" w:rsidRDefault="00A31367" w:rsidP="00A31367">
            <w:pPr>
              <w:suppressAutoHyphens/>
              <w:snapToGrid w:val="0"/>
              <w:ind w:left="426" w:right="-200"/>
              <w:jc w:val="center"/>
              <w:rPr>
                <w:rFonts w:ascii="Arial" w:hAnsi="Arial" w:cs="Arial"/>
                <w:b/>
                <w:lang w:eastAsia="ar-SA"/>
              </w:rPr>
            </w:pPr>
          </w:p>
        </w:tc>
        <w:tc>
          <w:tcPr>
            <w:tcW w:w="3398" w:type="dxa"/>
            <w:shd w:val="clear" w:color="auto" w:fill="auto"/>
          </w:tcPr>
          <w:p w14:paraId="1CC5952A" w14:textId="77777777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  <w:p w14:paraId="62F81F0F" w14:textId="75894D71" w:rsidR="00A31367" w:rsidRPr="00BB5AAF" w:rsidRDefault="00A31367" w:rsidP="00A31367">
            <w:pPr>
              <w:suppressAutoHyphens/>
              <w:snapToGrid w:val="0"/>
              <w:ind w:left="426" w:right="-200"/>
              <w:rPr>
                <w:rFonts w:ascii="Arial" w:hAnsi="Arial" w:cs="Arial"/>
                <w:b/>
                <w:lang w:eastAsia="ar-SA"/>
              </w:rPr>
            </w:pPr>
          </w:p>
        </w:tc>
      </w:tr>
    </w:tbl>
    <w:p w14:paraId="32DD8A78" w14:textId="77777777" w:rsidR="00A31367" w:rsidRPr="00BB5AAF" w:rsidRDefault="00A31367" w:rsidP="00A31367">
      <w:pPr>
        <w:suppressAutoHyphens/>
        <w:ind w:left="426" w:right="-200"/>
        <w:jc w:val="center"/>
        <w:rPr>
          <w:rFonts w:ascii="Verdana" w:hAnsi="Verdana"/>
          <w:b/>
          <w:sz w:val="22"/>
          <w:szCs w:val="22"/>
          <w:lang w:eastAsia="ar-SA"/>
        </w:rPr>
      </w:pPr>
    </w:p>
    <w:p w14:paraId="39174CFF" w14:textId="51B2F288" w:rsidR="00073B03" w:rsidRPr="00BB5AAF" w:rsidRDefault="00073B03" w:rsidP="00C32955">
      <w:pPr>
        <w:rPr>
          <w:sz w:val="28"/>
          <w:szCs w:val="28"/>
        </w:rPr>
        <w:sectPr w:rsidR="00073B03" w:rsidRPr="00BB5AAF" w:rsidSect="002F10F2"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964" w:right="794" w:bottom="454" w:left="964" w:header="0" w:footer="113" w:gutter="0"/>
          <w:pgNumType w:start="1"/>
          <w:cols w:space="720"/>
          <w:titlePg/>
          <w:docGrid w:linePitch="272"/>
        </w:sectPr>
      </w:pPr>
      <w:bookmarkStart w:id="0" w:name="R2"/>
    </w:p>
    <w:bookmarkEnd w:id="0"/>
    <w:p w14:paraId="18748CE6" w14:textId="7E355D81" w:rsidR="00F521CE" w:rsidRDefault="004809C3" w:rsidP="00AB02DF">
      <w:pPr>
        <w:ind w:left="284" w:firstLine="720"/>
        <w:jc w:val="center"/>
        <w:rPr>
          <w:b/>
          <w:sz w:val="28"/>
          <w:szCs w:val="28"/>
        </w:rPr>
      </w:pPr>
      <w:r w:rsidRPr="00BB5AAF">
        <w:rPr>
          <w:b/>
          <w:sz w:val="28"/>
          <w:szCs w:val="28"/>
        </w:rPr>
        <w:lastRenderedPageBreak/>
        <w:t>ТЕКСТОВАЯ ЧАСТЬ</w:t>
      </w:r>
    </w:p>
    <w:p w14:paraId="60511479" w14:textId="60B6B99A" w:rsidR="00F53C3B" w:rsidRPr="00F53C3B" w:rsidRDefault="00F53C3B" w:rsidP="00F53C3B">
      <w:pPr>
        <w:suppressAutoHyphens/>
        <w:ind w:left="284" w:right="-342"/>
        <w:jc w:val="center"/>
        <w:rPr>
          <w:rFonts w:ascii="Verdana" w:hAnsi="Verdana"/>
          <w:b/>
          <w:szCs w:val="20"/>
          <w:lang w:val="en-US" w:eastAsia="ar-SA"/>
        </w:rPr>
      </w:pPr>
      <w:r>
        <w:rPr>
          <w:rFonts w:ascii="Verdana" w:hAnsi="Verdana"/>
          <w:b/>
          <w:szCs w:val="20"/>
          <w:lang w:val="en-US" w:eastAsia="ar-SA"/>
        </w:rPr>
        <w:t>{{TOC}}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77329913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1263F5F8" w14:textId="22D50557" w:rsidR="008672DA" w:rsidRPr="00BB5AAF" w:rsidRDefault="008672DA" w:rsidP="00AB02DF">
          <w:pPr>
            <w:pStyle w:val="afe"/>
            <w:ind w:left="284"/>
            <w:jc w:val="both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BB5AAF">
            <w:rPr>
              <w:rFonts w:ascii="Times New Roman" w:hAnsi="Times New Roman" w:cs="Times New Roman"/>
              <w:color w:val="auto"/>
              <w:sz w:val="24"/>
              <w:szCs w:val="24"/>
            </w:rPr>
            <w:t>Оглавление</w:t>
          </w:r>
        </w:p>
        <w:p w14:paraId="71D33949" w14:textId="645B0BC9" w:rsidR="00D27732" w:rsidRDefault="008672DA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B5AAF">
            <w:rPr>
              <w:szCs w:val="24"/>
            </w:rPr>
            <w:fldChar w:fldCharType="begin"/>
          </w:r>
          <w:r w:rsidRPr="00BB5AAF">
            <w:rPr>
              <w:szCs w:val="24"/>
            </w:rPr>
            <w:instrText xml:space="preserve"> TOC \o "1-3" \h \z \u </w:instrText>
          </w:r>
          <w:r w:rsidRPr="00BB5AAF">
            <w:rPr>
              <w:szCs w:val="24"/>
            </w:rPr>
            <w:fldChar w:fldCharType="separate"/>
          </w:r>
          <w:hyperlink w:anchor="_Toc168250786" w:history="1">
            <w:r w:rsidR="00D27732" w:rsidRPr="00677427">
              <w:rPr>
                <w:rStyle w:val="ac"/>
                <w:b/>
                <w:noProof/>
              </w:rPr>
              <w:t>Часть 1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ВВЕДЕНИЕ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_Toc168250786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4F499B3B" w14:textId="6A27CCD4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87" w:history="1">
            <w:r w:rsidR="00D27732" w:rsidRPr="00677427">
              <w:rPr>
                <w:rStyle w:val="ac"/>
                <w:b/>
                <w:bCs/>
                <w:noProof/>
              </w:rPr>
              <w:t>1.1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Цель проведения технического обследования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_Toc168250787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55D50E0F" w14:textId="4B573E08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88" w:history="1">
            <w:r w:rsidR="00D27732" w:rsidRPr="00677427">
              <w:rPr>
                <w:rStyle w:val="ac"/>
                <w:b/>
                <w:bCs/>
                <w:noProof/>
              </w:rPr>
              <w:t>1.2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Основание для проведения обследования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_Toc168250788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6989374E" w14:textId="1270439A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89" w:history="1">
            <w:r w:rsidR="00D27732" w:rsidRPr="00677427">
              <w:rPr>
                <w:rStyle w:val="ac"/>
                <w:b/>
                <w:bCs/>
                <w:noProof/>
              </w:rPr>
              <w:t>1.3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Материалы, переданные заказчиком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_Toc168250789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501B8DB7" w14:textId="3F2AB5FB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0" w:history="1">
            <w:r w:rsidR="00D27732" w:rsidRPr="00677427">
              <w:rPr>
                <w:rStyle w:val="ac"/>
                <w:b/>
                <w:bCs/>
                <w:noProof/>
              </w:rPr>
              <w:t>1.4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Время и место проведения технического обследования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_Toc168250790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4C189247" w14:textId="52ED0C3A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1" w:history="1">
            <w:r w:rsidR="00D27732" w:rsidRPr="00677427">
              <w:rPr>
                <w:rStyle w:val="ac"/>
                <w:b/>
                <w:bCs/>
                <w:noProof/>
              </w:rPr>
              <w:t>1.5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Состав работ в соответствии с Техническим заданием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_Toc168250791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65B07DBD" w14:textId="31B1419A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2" w:history="1">
            <w:r w:rsidR="00D27732" w:rsidRPr="00677427">
              <w:rPr>
                <w:rStyle w:val="ac"/>
                <w:b/>
                <w:bCs/>
                <w:noProof/>
              </w:rPr>
              <w:t>Часть 2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ТЕРМИНЫ И ОПРЕДЕЛЕНИЯ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_Toc168250792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3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3ED4B498" w14:textId="733C154E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3" w:history="1">
            <w:r w:rsidR="00D27732" w:rsidRPr="00677427">
              <w:rPr>
                <w:rStyle w:val="ac"/>
                <w:b/>
                <w:noProof/>
              </w:rPr>
              <w:t>Часть 3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ОРГАНИЗАЦИЯ</w:t>
            </w:r>
            <w:r w:rsidR="00D27732" w:rsidRPr="00677427">
              <w:rPr>
                <w:rStyle w:val="ac"/>
                <w:b/>
                <w:noProof/>
              </w:rPr>
              <w:t xml:space="preserve"> И МЕТОДИКА ПРОВЕДЕНИЯ ИССЛЕДОВАНИЙ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_Toc168250793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5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1210B81" w14:textId="55D8AF66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4" w:history="1">
            <w:r w:rsidR="00D27732" w:rsidRPr="00677427">
              <w:rPr>
                <w:rStyle w:val="ac"/>
                <w:b/>
                <w:bCs/>
                <w:noProof/>
              </w:rPr>
              <w:t>3.1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Визуальное обследование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_Toc168250794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5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6BC316FF" w14:textId="215E5802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5" w:history="1">
            <w:r w:rsidR="00D27732" w:rsidRPr="00677427">
              <w:rPr>
                <w:rStyle w:val="ac"/>
                <w:b/>
                <w:bCs/>
                <w:noProof/>
              </w:rPr>
              <w:t>3.2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Инструментальное обследование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_Toc168250795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5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36562B40" w14:textId="4017F991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6" w:history="1">
            <w:r w:rsidR="00D27732" w:rsidRPr="00677427">
              <w:rPr>
                <w:rStyle w:val="ac"/>
                <w:b/>
                <w:bCs/>
                <w:noProof/>
              </w:rPr>
              <w:t>3.3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Средства измерений и испытательное оборудование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_Toc168250796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5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22C609F2" w14:textId="3796A285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7" w:history="1">
            <w:r w:rsidR="00D27732" w:rsidRPr="00677427">
              <w:rPr>
                <w:rStyle w:val="ac"/>
                <w:b/>
                <w:noProof/>
              </w:rPr>
              <w:t>Часть 4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КРАТКОЕ ОПИСАНИЕ ОБЪЕКТА ОБСЛЕДОВАНИЯ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_Toc168250797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6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22785EA2" w14:textId="2B51A4F6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8" w:history="1">
            <w:r w:rsidR="00D27732" w:rsidRPr="00677427">
              <w:rPr>
                <w:rStyle w:val="ac"/>
                <w:b/>
                <w:bCs/>
                <w:noProof/>
              </w:rPr>
              <w:t>4.1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Описание окружающей местности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_Toc168250798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6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7ED33EE5" w14:textId="2670E741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799" w:history="1">
            <w:r w:rsidR="00D27732" w:rsidRPr="00677427">
              <w:rPr>
                <w:rStyle w:val="ac"/>
                <w:b/>
                <w:bCs/>
                <w:noProof/>
              </w:rPr>
              <w:t>4.2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Описание объемно-планировочных решений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_Toc168250799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6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920D36D" w14:textId="29065E65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0" w:history="1">
            <w:r w:rsidR="00D27732" w:rsidRPr="00677427">
              <w:rPr>
                <w:rStyle w:val="ac"/>
                <w:b/>
                <w:bCs/>
                <w:noProof/>
              </w:rPr>
              <w:t>4.3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Описание конструктивных решений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_Toc168250800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6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4B5BB65E" w14:textId="5772787F" w:rsidR="00D27732" w:rsidRDefault="000E0CC1">
          <w:pPr>
            <w:pStyle w:val="25"/>
            <w:tabs>
              <w:tab w:val="left" w:pos="19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1" w:history="1">
            <w:r w:rsidR="00D27732" w:rsidRPr="00677427">
              <w:rPr>
                <w:rStyle w:val="ac"/>
                <w:b/>
                <w:bCs/>
                <w:noProof/>
              </w:rPr>
              <w:t>Часть 5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РЕЗУЛЬТАТЫ ВИЗУАЛЬНОГО ОБСЛЕДОВАНИЯ ЗДАНИЯ КАТЕГОРИИ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_Toc168250801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7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18700FB7" w14:textId="0EC59DF4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2" w:history="1">
            <w:r w:rsidR="00D27732" w:rsidRPr="00677427">
              <w:rPr>
                <w:rStyle w:val="ac"/>
                <w:b/>
                <w:bCs/>
                <w:noProof/>
              </w:rPr>
              <w:t>5.1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КАТЕГОРИЯ 1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_Toc168250802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7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1E17919C" w14:textId="5B3B1067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3" w:history="1">
            <w:r w:rsidR="00D27732" w:rsidRPr="00677427">
              <w:rPr>
                <w:rStyle w:val="ac"/>
                <w:b/>
                <w:noProof/>
              </w:rPr>
              <w:t>5.1.1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Дефекты, выявленные при обследовании категории 1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_Toc168250803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7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939D502" w14:textId="68153A46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4" w:history="1">
            <w:r w:rsidR="00D27732" w:rsidRPr="00677427">
              <w:rPr>
                <w:rStyle w:val="ac"/>
                <w:b/>
                <w:noProof/>
              </w:rPr>
              <w:t>5.1.2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Текущее техническое состояние категории 1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_Toc168250804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7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AAD5E35" w14:textId="1DA3BEB9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5" w:history="1">
            <w:r w:rsidR="00D27732" w:rsidRPr="00677427">
              <w:rPr>
                <w:rStyle w:val="ac"/>
                <w:b/>
                <w:bCs/>
                <w:noProof/>
              </w:rPr>
              <w:t>Часть 6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РЕЗУЛЬТАТЫ ИНСТРУМЕНТАЛЬНОГО ОБСЛЕДОВАНИЯ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_Toc168250805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8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3803DEBC" w14:textId="33F30D06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6" w:history="1">
            <w:r w:rsidR="00D27732" w:rsidRPr="00677427">
              <w:rPr>
                <w:rStyle w:val="ac"/>
                <w:b/>
                <w:bCs/>
                <w:noProof/>
              </w:rPr>
              <w:t>Часть 7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ВЫВОДЫ И РЕМОМЕНДАЦИИ ПО РЕЗУЛЬТАТАМ ОБСЛЕДОВАНИЯ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_Toc168250806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9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784B714" w14:textId="60B5E5B3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7" w:history="1">
            <w:r w:rsidR="00D27732" w:rsidRPr="00677427">
              <w:rPr>
                <w:rStyle w:val="ac"/>
                <w:b/>
                <w:bCs/>
                <w:noProof/>
              </w:rPr>
              <w:t>Часть 8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ЗАКЛЮЧЕНИЕ ПО ОБСЛЕДОВАНИЮ ТЕХНИЧЕСКОГО СОСТОЯНИЯ ЗДАНИЯ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_Toc168250807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10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9703982" w14:textId="4DC720B1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8" w:history="1">
            <w:r w:rsidR="00D27732" w:rsidRPr="00677427">
              <w:rPr>
                <w:rStyle w:val="ac"/>
                <w:b/>
                <w:bCs/>
                <w:noProof/>
              </w:rPr>
              <w:t>Часть 9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ПАСПОРТ ЗДАНИЯ (СООРУЖЕНИЯ)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_Toc168250808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11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315AEF64" w14:textId="3256A7C5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09" w:history="1">
            <w:r w:rsidR="00D27732" w:rsidRPr="00677427">
              <w:rPr>
                <w:rStyle w:val="ac"/>
                <w:b/>
                <w:bCs/>
                <w:noProof/>
              </w:rPr>
              <w:t>Часть 10</w:t>
            </w:r>
            <w:r w:rsidR="00D2773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D27732" w:rsidRPr="00677427">
              <w:rPr>
                <w:rStyle w:val="ac"/>
                <w:b/>
                <w:bCs/>
                <w:noProof/>
              </w:rPr>
              <w:t>СПИСОК ИСПОЛЬЗОВАННЫХ ИСТОЧНИКОВ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_Toc168250809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14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89EADE4" w14:textId="717ACA3E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0" w:history="1">
            <w:r w:rsidR="00D27732" w:rsidRPr="00677427">
              <w:rPr>
                <w:rStyle w:val="ac"/>
                <w:b/>
                <w:bCs/>
                <w:noProof/>
              </w:rPr>
              <w:t>Приложение А КОПИИ ЛИЦЕНЗИЙ НА ПРОВЕДЕНИЕ РАБОТ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_Toc168250810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15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4A81C025" w14:textId="7D708A03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1" w:history="1">
            <w:r w:rsidR="00D27732" w:rsidRPr="00677427">
              <w:rPr>
                <w:rStyle w:val="ac"/>
                <w:b/>
                <w:bCs/>
                <w:noProof/>
              </w:rPr>
              <w:t>Приложение Б КОПИИ ПОВЕРОК НА ПРИБОРЫ/ИНСТРУМЕНТЫ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_Toc168250811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16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6EB52DBF" w14:textId="4269304F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2" w:history="1">
            <w:r w:rsidR="00D27732" w:rsidRPr="00677427">
              <w:rPr>
                <w:rStyle w:val="ac"/>
                <w:b/>
                <w:bCs/>
                <w:noProof/>
              </w:rPr>
              <w:t>Приложение В КОПИЯ ТЕХНИЧЕСКОГО ЗАДАНИЯ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_Toc168250812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17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37A8DE37" w14:textId="6A598E63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3" w:history="1">
            <w:r w:rsidR="00D27732" w:rsidRPr="00677427">
              <w:rPr>
                <w:rStyle w:val="ac"/>
                <w:b/>
                <w:bCs/>
                <w:noProof/>
              </w:rPr>
              <w:t>Приложение Г КОПИЯ ПРОГРАММЫ РАБОТ ПО ОБСЛЕДОВАНИЮ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_Toc168250813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18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6461B81F" w14:textId="25CA0AB8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4" w:history="1">
            <w:r w:rsidR="00D27732" w:rsidRPr="00677427">
              <w:rPr>
                <w:rStyle w:val="ac"/>
                <w:b/>
                <w:bCs/>
                <w:noProof/>
              </w:rPr>
              <w:t>Приложение Д ФОТОМАТЕРИАЛЫ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_Toc168250814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19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13E17CCB" w14:textId="7EFC4568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5" w:history="1">
            <w:r w:rsidR="00D27732" w:rsidRPr="00677427">
              <w:rPr>
                <w:rStyle w:val="ac"/>
                <w:b/>
                <w:bCs/>
                <w:noProof/>
              </w:rPr>
              <w:t>Приложение Е ВЕДОМОСТЬ ДЕФЕКТОВ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_Toc168250815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21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4C7D3111" w14:textId="21FEFCFA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6" w:history="1">
            <w:r w:rsidR="00D27732" w:rsidRPr="00677427">
              <w:rPr>
                <w:rStyle w:val="ac"/>
                <w:b/>
                <w:bCs/>
                <w:noProof/>
              </w:rPr>
              <w:t>Приложение Ж РЕЗУЛЬТАТЫ ПОВЕРОЧНЫХ РАСЧЕТОВ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_Toc168250816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23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79D0314A" w14:textId="46D8F58B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7" w:history="1">
            <w:r w:rsidR="00D27732" w:rsidRPr="00677427">
              <w:rPr>
                <w:rStyle w:val="ac"/>
                <w:b/>
                <w:bCs/>
                <w:noProof/>
              </w:rPr>
              <w:t>Приложение И РЕЗУЛЬТАТЫ ОПРЕДЕЛЕНИЯ ПРОЧНОСТНЫХ ХАРАКТЕРИСТИК МАТЕРИАЛОВ КОНСТРУКЦИЙ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_Toc168250817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24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42FFD51A" w14:textId="492CABB4" w:rsidR="00D27732" w:rsidRDefault="000E0CC1">
          <w:pPr>
            <w:pStyle w:val="25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8250818" w:history="1">
            <w:r w:rsidR="00D27732" w:rsidRPr="00677427">
              <w:rPr>
                <w:rStyle w:val="ac"/>
                <w:b/>
                <w:bCs/>
                <w:noProof/>
              </w:rPr>
              <w:t>Приложение К ГРАФИЧЕСКАЯ ЧАСТЬ</w:t>
            </w:r>
            <w:r w:rsidR="00D27732">
              <w:rPr>
                <w:noProof/>
                <w:webHidden/>
              </w:rPr>
              <w:tab/>
            </w:r>
            <w:r w:rsidR="00D27732">
              <w:rPr>
                <w:noProof/>
                <w:webHidden/>
              </w:rPr>
              <w:fldChar w:fldCharType="begin"/>
            </w:r>
            <w:r w:rsidR="00D27732">
              <w:rPr>
                <w:noProof/>
                <w:webHidden/>
              </w:rPr>
              <w:instrText xml:space="preserve"> PAGEREF _Toc168250818 \h </w:instrText>
            </w:r>
            <w:r w:rsidR="00D27732">
              <w:rPr>
                <w:noProof/>
                <w:webHidden/>
              </w:rPr>
            </w:r>
            <w:r w:rsidR="00D27732">
              <w:rPr>
                <w:noProof/>
                <w:webHidden/>
              </w:rPr>
              <w:fldChar w:fldCharType="separate"/>
            </w:r>
            <w:r w:rsidR="00D27732">
              <w:rPr>
                <w:noProof/>
                <w:webHidden/>
              </w:rPr>
              <w:t>25</w:t>
            </w:r>
            <w:r w:rsidR="00D27732">
              <w:rPr>
                <w:noProof/>
                <w:webHidden/>
              </w:rPr>
              <w:fldChar w:fldCharType="end"/>
            </w:r>
          </w:hyperlink>
        </w:p>
        <w:p w14:paraId="03A6F0FC" w14:textId="6B9F0B9A" w:rsidR="00F53C3B" w:rsidRDefault="008672DA" w:rsidP="00F53C3B">
          <w:pPr>
            <w:ind w:left="284"/>
            <w:jc w:val="both"/>
            <w:rPr>
              <w:b/>
              <w:bCs/>
            </w:rPr>
          </w:pPr>
          <w:r w:rsidRPr="00BB5AAF">
            <w:rPr>
              <w:b/>
              <w:bCs/>
            </w:rPr>
            <w:fldChar w:fldCharType="end"/>
          </w:r>
        </w:p>
      </w:sdtContent>
    </w:sdt>
    <w:p w14:paraId="6E92C944" w14:textId="4728CF56" w:rsidR="00026DA7" w:rsidRPr="00F53C3B" w:rsidRDefault="004809C3" w:rsidP="00F53C3B">
      <w:pPr>
        <w:ind w:left="284"/>
        <w:jc w:val="both"/>
      </w:pPr>
      <w:r w:rsidRPr="00BB5AAF">
        <w:rPr>
          <w:b/>
        </w:rPr>
        <w:br w:type="page"/>
      </w:r>
    </w:p>
    <w:p w14:paraId="4E448399" w14:textId="541D4265" w:rsidR="009B4FFC" w:rsidRPr="00BB5AAF" w:rsidRDefault="009B4FFC" w:rsidP="009B7074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67" w:firstLine="0"/>
        <w:jc w:val="center"/>
        <w:outlineLvl w:val="1"/>
        <w:rPr>
          <w:b/>
          <w:sz w:val="28"/>
          <w:szCs w:val="28"/>
        </w:rPr>
      </w:pPr>
      <w:bookmarkStart w:id="1" w:name="_Toc372017798"/>
      <w:bookmarkStart w:id="2" w:name="_Toc495953828"/>
      <w:bookmarkStart w:id="3" w:name="_Toc41391842"/>
      <w:bookmarkStart w:id="4" w:name="_Toc168250786"/>
      <w:r w:rsidRPr="00BB5AAF">
        <w:rPr>
          <w:b/>
          <w:bCs/>
          <w:sz w:val="28"/>
        </w:rPr>
        <w:lastRenderedPageBreak/>
        <w:t>ВВЕДЕНИЕ</w:t>
      </w:r>
      <w:bookmarkEnd w:id="1"/>
      <w:bookmarkEnd w:id="2"/>
      <w:bookmarkEnd w:id="3"/>
      <w:bookmarkEnd w:id="4"/>
    </w:p>
    <w:p w14:paraId="3579531C" w14:textId="0BA78822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" w:name="_Toc353274685"/>
      <w:bookmarkStart w:id="6" w:name="_Toc353286490"/>
      <w:bookmarkStart w:id="7" w:name="_Toc355184453"/>
      <w:bookmarkStart w:id="8" w:name="_Toc371932876"/>
      <w:bookmarkStart w:id="9" w:name="_Toc372017799"/>
      <w:bookmarkStart w:id="10" w:name="_Toc495953829"/>
      <w:bookmarkStart w:id="11" w:name="_Toc41391843"/>
      <w:bookmarkStart w:id="12" w:name="_Toc168250787"/>
      <w:r w:rsidRPr="00BB5AAF">
        <w:rPr>
          <w:b/>
          <w:bCs/>
          <w:sz w:val="28"/>
        </w:rPr>
        <w:t xml:space="preserve">Цель </w:t>
      </w:r>
      <w:bookmarkEnd w:id="5"/>
      <w:bookmarkEnd w:id="6"/>
      <w:bookmarkEnd w:id="7"/>
      <w:bookmarkEnd w:id="8"/>
      <w:bookmarkEnd w:id="9"/>
      <w:bookmarkEnd w:id="10"/>
      <w:r w:rsidRPr="00BB5AAF">
        <w:rPr>
          <w:b/>
          <w:bCs/>
          <w:sz w:val="28"/>
        </w:rPr>
        <w:t>проведения технического обследования</w:t>
      </w:r>
      <w:bookmarkEnd w:id="11"/>
      <w:bookmarkEnd w:id="12"/>
    </w:p>
    <w:p w14:paraId="0A761A70" w14:textId="37593211" w:rsidR="009B4FFC" w:rsidRPr="00BB5AAF" w:rsidRDefault="00073B03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FE0F62E" w14:textId="41BBF45C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13" w:name="_Toc353274686"/>
      <w:bookmarkStart w:id="14" w:name="_Toc353286491"/>
      <w:bookmarkStart w:id="15" w:name="_Toc355184454"/>
      <w:bookmarkStart w:id="16" w:name="_Toc371932877"/>
      <w:bookmarkStart w:id="17" w:name="_Toc372017800"/>
      <w:bookmarkStart w:id="18" w:name="_Toc495953830"/>
      <w:bookmarkStart w:id="19" w:name="_Toc41391844"/>
      <w:bookmarkStart w:id="20" w:name="_Toc168250788"/>
      <w:r w:rsidRPr="00BB5AAF">
        <w:rPr>
          <w:b/>
          <w:bCs/>
          <w:sz w:val="28"/>
        </w:rPr>
        <w:t>Основание для проведения обследования</w:t>
      </w:r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629A3BDF" w14:textId="71C19CC0" w:rsidR="00073B03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33457CFA" w14:textId="77777777" w:rsidR="00451661" w:rsidRPr="00BB5AAF" w:rsidRDefault="00451661" w:rsidP="00451661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21" w:name="_Toc371932883"/>
      <w:bookmarkStart w:id="22" w:name="_Toc372017806"/>
      <w:bookmarkStart w:id="23" w:name="_Toc11700073"/>
      <w:bookmarkStart w:id="24" w:name="_Toc41391847"/>
      <w:bookmarkStart w:id="25" w:name="_Toc168250789"/>
      <w:r w:rsidRPr="00BB5AAF">
        <w:rPr>
          <w:b/>
          <w:bCs/>
          <w:sz w:val="28"/>
        </w:rPr>
        <w:t>Материалы, переданные заказчиком</w:t>
      </w:r>
      <w:bookmarkEnd w:id="21"/>
      <w:bookmarkEnd w:id="22"/>
      <w:bookmarkEnd w:id="23"/>
      <w:bookmarkEnd w:id="24"/>
      <w:bookmarkEnd w:id="25"/>
    </w:p>
    <w:p w14:paraId="0BD84237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bookmarkStart w:id="26" w:name="_Toc355900873"/>
      <w:bookmarkStart w:id="27" w:name="_Toc371932884"/>
      <w:bookmarkStart w:id="28" w:name="_Toc372017807"/>
      <w:bookmarkStart w:id="29" w:name="_Toc11700075"/>
      <w:bookmarkStart w:id="30" w:name="_Toc41391848"/>
      <w:r w:rsidRPr="00BB5AAF">
        <w:rPr>
          <w:sz w:val="28"/>
          <w:szCs w:val="28"/>
        </w:rPr>
        <w:t>Необходимо заполнить</w:t>
      </w:r>
    </w:p>
    <w:p w14:paraId="652917FC" w14:textId="77777777" w:rsidR="009B4FFC" w:rsidRPr="00BB5AAF" w:rsidRDefault="009B4FFC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1" w:name="_Toc353274687"/>
      <w:bookmarkStart w:id="32" w:name="_Toc353286492"/>
      <w:bookmarkStart w:id="33" w:name="_Toc355184455"/>
      <w:bookmarkStart w:id="34" w:name="_Toc371932878"/>
      <w:bookmarkStart w:id="35" w:name="_Toc372017801"/>
      <w:bookmarkStart w:id="36" w:name="_Toc11700070"/>
      <w:bookmarkStart w:id="37" w:name="_Toc41391845"/>
      <w:bookmarkStart w:id="38" w:name="_Toc168250790"/>
      <w:bookmarkEnd w:id="26"/>
      <w:bookmarkEnd w:id="27"/>
      <w:bookmarkEnd w:id="28"/>
      <w:bookmarkEnd w:id="29"/>
      <w:bookmarkEnd w:id="30"/>
      <w:r w:rsidRPr="00BB5AAF">
        <w:rPr>
          <w:b/>
          <w:bCs/>
          <w:sz w:val="28"/>
        </w:rPr>
        <w:t>Время и место проведения технического обследования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748A135B" w14:textId="27EF6324" w:rsidR="009B4FFC" w:rsidRPr="00BB5AAF" w:rsidRDefault="00CB77EF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Визуальное и инструментальное</w:t>
      </w:r>
      <w:r w:rsidR="009B4FFC" w:rsidRPr="00BB5AAF">
        <w:rPr>
          <w:sz w:val="28"/>
          <w:szCs w:val="28"/>
        </w:rPr>
        <w:t xml:space="preserve"> </w:t>
      </w:r>
      <w:r w:rsidR="006F288E" w:rsidRPr="00BB5AAF">
        <w:rPr>
          <w:sz w:val="28"/>
          <w:szCs w:val="28"/>
        </w:rPr>
        <w:t xml:space="preserve">обследование на объекте проведено в </w:t>
      </w:r>
      <w:proofErr w:type="spellStart"/>
      <w:r w:rsidR="0097058B">
        <w:rPr>
          <w:sz w:val="28"/>
          <w:szCs w:val="28"/>
        </w:rPr>
        <w:t>дд.</w:t>
      </w:r>
      <w:proofErr w:type="gramStart"/>
      <w:r w:rsidR="0097058B">
        <w:rPr>
          <w:sz w:val="28"/>
          <w:szCs w:val="28"/>
        </w:rPr>
        <w:t>мм.гггг</w:t>
      </w:r>
      <w:proofErr w:type="spellEnd"/>
      <w:proofErr w:type="gramEnd"/>
    </w:p>
    <w:p w14:paraId="5AAF813C" w14:textId="392A2F08" w:rsidR="009B4FFC" w:rsidRPr="00BB5AAF" w:rsidRDefault="00451661" w:rsidP="00E03FA8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39" w:name="_Toc168250791"/>
      <w:r>
        <w:rPr>
          <w:b/>
          <w:bCs/>
          <w:sz w:val="28"/>
        </w:rPr>
        <w:t>Состав работ в соответствии с Техническим заданием</w:t>
      </w:r>
      <w:bookmarkEnd w:id="39"/>
    </w:p>
    <w:p w14:paraId="7ACE3EA8" w14:textId="247CECEF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090C4B2" w14:textId="641E7898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</w:p>
    <w:p w14:paraId="70856DA6" w14:textId="76027A43" w:rsidR="008025A6" w:rsidRDefault="008025A6" w:rsidP="00E03FA8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br w:type="page"/>
      </w:r>
    </w:p>
    <w:p w14:paraId="3A50E21E" w14:textId="77777777" w:rsidR="00451661" w:rsidRPr="00BB5AAF" w:rsidRDefault="00451661" w:rsidP="00451661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40" w:name="_Toc168250792"/>
      <w:r w:rsidRPr="00BB5AAF">
        <w:rPr>
          <w:b/>
          <w:bCs/>
          <w:sz w:val="28"/>
        </w:rPr>
        <w:lastRenderedPageBreak/>
        <w:t>ТЕРМИНЫ И ОПРЕДЕЛЕНИЯ</w:t>
      </w:r>
      <w:bookmarkEnd w:id="40"/>
    </w:p>
    <w:p w14:paraId="4BFF724A" w14:textId="77777777" w:rsidR="00451661" w:rsidRPr="00BB5AAF" w:rsidRDefault="00451661" w:rsidP="00451661">
      <w:pPr>
        <w:spacing w:line="336" w:lineRule="auto"/>
        <w:ind w:left="425" w:right="55" w:firstLine="709"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В настоящем техническом заключении применяются следующие термины с соответствующими определениями:</w:t>
      </w:r>
    </w:p>
    <w:p w14:paraId="21D04F1C" w14:textId="77777777" w:rsidR="00451661" w:rsidRPr="00BB5AAF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>Дефект</w:t>
      </w:r>
      <w:r>
        <w:rPr>
          <w:b/>
          <w:bCs/>
          <w:spacing w:val="2"/>
          <w:sz w:val="28"/>
          <w:shd w:val="clear" w:color="auto" w:fill="FFFFFF"/>
        </w:rPr>
        <w:t xml:space="preserve"> (повреждение)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  <w:r>
        <w:rPr>
          <w:b/>
          <w:bCs/>
          <w:spacing w:val="2"/>
          <w:sz w:val="28"/>
          <w:shd w:val="clear" w:color="auto" w:fill="FFFFFF"/>
        </w:rPr>
        <w:t>строительной конструкции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 xml:space="preserve">Отдельное несоответствие строительной конструкции какому-либо параметру, установленному проектом или нормами, приводящее к ухудшению технического состояния </w:t>
      </w:r>
      <w:r>
        <w:rPr>
          <w:bCs/>
          <w:spacing w:val="2"/>
          <w:sz w:val="28"/>
          <w:shd w:val="clear" w:color="auto" w:fill="FFFFFF"/>
        </w:rPr>
        <w:t>с</w:t>
      </w:r>
      <w:r w:rsidRPr="004D6E39">
        <w:rPr>
          <w:bCs/>
          <w:spacing w:val="2"/>
          <w:sz w:val="28"/>
          <w:shd w:val="clear" w:color="auto" w:fill="FFFFFF"/>
        </w:rPr>
        <w:t xml:space="preserve">троительной конструкции или здания (сооружения). </w:t>
      </w:r>
      <w:r w:rsidRPr="00BB5AAF">
        <w:rPr>
          <w:bCs/>
          <w:spacing w:val="2"/>
          <w:sz w:val="28"/>
          <w:shd w:val="clear" w:color="auto" w:fill="FFFFFF"/>
        </w:rPr>
        <w:t xml:space="preserve">(п. 3 ГОСТ </w:t>
      </w:r>
      <w:r>
        <w:rPr>
          <w:bCs/>
          <w:spacing w:val="2"/>
          <w:sz w:val="28"/>
          <w:shd w:val="clear" w:color="auto" w:fill="FFFFFF"/>
        </w:rPr>
        <w:t>31937</w:t>
      </w:r>
      <w:r w:rsidRPr="00BB5AAF">
        <w:rPr>
          <w:bCs/>
          <w:spacing w:val="2"/>
          <w:sz w:val="28"/>
          <w:shd w:val="clear" w:color="auto" w:fill="FFFFFF"/>
        </w:rPr>
        <w:t>-20</w:t>
      </w:r>
      <w:r>
        <w:rPr>
          <w:bCs/>
          <w:spacing w:val="2"/>
          <w:sz w:val="28"/>
          <w:shd w:val="clear" w:color="auto" w:fill="FFFFFF"/>
        </w:rPr>
        <w:t>24</w:t>
      </w:r>
      <w:r w:rsidRPr="00BB5AAF">
        <w:rPr>
          <w:bCs/>
          <w:spacing w:val="2"/>
          <w:sz w:val="28"/>
          <w:shd w:val="clear" w:color="auto" w:fill="FFFFFF"/>
        </w:rPr>
        <w:t>).</w:t>
      </w:r>
    </w:p>
    <w:p w14:paraId="4F77B0EC" w14:textId="77777777" w:rsidR="00451661" w:rsidRPr="00BB5AAF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>Дефект</w:t>
      </w:r>
      <w:r>
        <w:rPr>
          <w:b/>
          <w:bCs/>
          <w:spacing w:val="2"/>
          <w:sz w:val="28"/>
          <w:shd w:val="clear" w:color="auto" w:fill="FFFFFF"/>
        </w:rPr>
        <w:t xml:space="preserve"> (повреждение)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/>
          <w:bCs/>
          <w:spacing w:val="2"/>
          <w:sz w:val="28"/>
          <w:shd w:val="clear" w:color="auto" w:fill="FFFFFF"/>
        </w:rPr>
        <w:t>системы инженерно-технического обеспечения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>Отдельное несоответствие системы или ее части (частей) какому-либо параметру, установленному проектом или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 xml:space="preserve">нормами, приводящее к ухудшению технического состояния системы инженерно-технического обеспечения. </w:t>
      </w:r>
      <w:r w:rsidRPr="00BB5AAF">
        <w:rPr>
          <w:bCs/>
          <w:spacing w:val="2"/>
          <w:sz w:val="28"/>
          <w:shd w:val="clear" w:color="auto" w:fill="FFFFFF"/>
        </w:rPr>
        <w:t xml:space="preserve">(п. 3 ГОСТ </w:t>
      </w:r>
      <w:r>
        <w:rPr>
          <w:bCs/>
          <w:spacing w:val="2"/>
          <w:sz w:val="28"/>
          <w:shd w:val="clear" w:color="auto" w:fill="FFFFFF"/>
        </w:rPr>
        <w:t>31937</w:t>
      </w:r>
      <w:r w:rsidRPr="00BB5AAF">
        <w:rPr>
          <w:bCs/>
          <w:spacing w:val="2"/>
          <w:sz w:val="28"/>
          <w:shd w:val="clear" w:color="auto" w:fill="FFFFFF"/>
        </w:rPr>
        <w:t>-20</w:t>
      </w:r>
      <w:r>
        <w:rPr>
          <w:bCs/>
          <w:spacing w:val="2"/>
          <w:sz w:val="28"/>
          <w:shd w:val="clear" w:color="auto" w:fill="FFFFFF"/>
        </w:rPr>
        <w:t>24</w:t>
      </w:r>
      <w:r w:rsidRPr="00BB5AAF">
        <w:rPr>
          <w:bCs/>
          <w:spacing w:val="2"/>
          <w:sz w:val="28"/>
          <w:shd w:val="clear" w:color="auto" w:fill="FFFFFF"/>
        </w:rPr>
        <w:t>).</w:t>
      </w:r>
    </w:p>
    <w:p w14:paraId="3DCB4013" w14:textId="77777777" w:rsidR="00451661" w:rsidRPr="00BB5AAF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 xml:space="preserve">Категория технического состояния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>Степень эксплуатационной пригодности и обеспечения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механической безопасности строительной конструкции или здания (сооружения) в целом, а также грунтов их основания, установленная в зависимости от доли снижения несущей способности и эксплуатационных характеристик.</w:t>
      </w:r>
      <w:r w:rsidRPr="00BB5AAF">
        <w:rPr>
          <w:bCs/>
          <w:spacing w:val="2"/>
          <w:sz w:val="28"/>
          <w:shd w:val="clear" w:color="auto" w:fill="FFFFFF"/>
        </w:rPr>
        <w:t xml:space="preserve"> (п. 3 ГОСТ </w:t>
      </w:r>
      <w:r>
        <w:rPr>
          <w:bCs/>
          <w:spacing w:val="2"/>
          <w:sz w:val="28"/>
          <w:shd w:val="clear" w:color="auto" w:fill="FFFFFF"/>
        </w:rPr>
        <w:t>31937</w:t>
      </w:r>
      <w:r w:rsidRPr="00BB5AAF">
        <w:rPr>
          <w:bCs/>
          <w:spacing w:val="2"/>
          <w:sz w:val="28"/>
          <w:shd w:val="clear" w:color="auto" w:fill="FFFFFF"/>
        </w:rPr>
        <w:t>-20</w:t>
      </w:r>
      <w:r>
        <w:rPr>
          <w:bCs/>
          <w:spacing w:val="2"/>
          <w:sz w:val="28"/>
          <w:shd w:val="clear" w:color="auto" w:fill="FFFFFF"/>
        </w:rPr>
        <w:t>24</w:t>
      </w:r>
      <w:r w:rsidRPr="00BB5AAF">
        <w:rPr>
          <w:bCs/>
          <w:spacing w:val="2"/>
          <w:sz w:val="28"/>
          <w:shd w:val="clear" w:color="auto" w:fill="FFFFFF"/>
        </w:rPr>
        <w:t>).</w:t>
      </w:r>
    </w:p>
    <w:p w14:paraId="3965F9C9" w14:textId="77777777" w:rsidR="00451661" w:rsidRPr="00BB5AAF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/>
          <w:bCs/>
          <w:spacing w:val="2"/>
          <w:sz w:val="28"/>
          <w:shd w:val="clear" w:color="auto" w:fill="FFFFFF"/>
        </w:rPr>
      </w:pPr>
      <w:r>
        <w:rPr>
          <w:b/>
          <w:bCs/>
          <w:spacing w:val="2"/>
          <w:sz w:val="28"/>
          <w:shd w:val="clear" w:color="auto" w:fill="FFFFFF"/>
        </w:rPr>
        <w:t>О</w:t>
      </w:r>
      <w:r w:rsidRPr="004D6E39">
        <w:rPr>
          <w:b/>
          <w:bCs/>
          <w:spacing w:val="2"/>
          <w:sz w:val="28"/>
          <w:shd w:val="clear" w:color="auto" w:fill="FFFFFF"/>
        </w:rPr>
        <w:t>бследование технического состояния здания [сооружения]: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>Специальный вид инженерных изысканий, в который входит комплекс мероприятий по определению и оценке фактических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значений контролируемых параметров, характеризующих работоспособность объекта обследования и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определяющих возможность его дальнейшей эксплуатации, реконструкции или необходимость восстановления, усиления, ремонта, демонтажа (сноса) и включающий в себя обследование грунтов основания и строительных конструкций на предмет выявления изменения свойств грунтов, деформационных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повреждений, дефектов несущих и ограждающих конструкций и определения их фактической несущей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способности.</w:t>
      </w:r>
      <w:r w:rsidRPr="00BB5AAF">
        <w:rPr>
          <w:bCs/>
          <w:spacing w:val="2"/>
          <w:sz w:val="28"/>
          <w:shd w:val="clear" w:color="auto" w:fill="FFFFFF"/>
        </w:rPr>
        <w:t xml:space="preserve"> (п. 3 ГОСТ </w:t>
      </w:r>
      <w:r w:rsidRPr="004D6E39">
        <w:rPr>
          <w:bCs/>
          <w:spacing w:val="2"/>
          <w:sz w:val="28"/>
          <w:shd w:val="clear" w:color="auto" w:fill="FFFFFF"/>
        </w:rPr>
        <w:t>31937-2024</w:t>
      </w:r>
      <w:r w:rsidRPr="00BB5AAF">
        <w:rPr>
          <w:bCs/>
          <w:spacing w:val="2"/>
          <w:sz w:val="28"/>
          <w:shd w:val="clear" w:color="auto" w:fill="FFFFFF"/>
        </w:rPr>
        <w:t>).</w:t>
      </w:r>
    </w:p>
    <w:p w14:paraId="182C688B" w14:textId="77777777" w:rsidR="00451661" w:rsidRPr="00BB5AAF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/>
          <w:bCs/>
          <w:spacing w:val="2"/>
          <w:sz w:val="28"/>
          <w:shd w:val="clear" w:color="auto" w:fill="FFFFFF"/>
        </w:rPr>
      </w:pPr>
      <w:r>
        <w:rPr>
          <w:b/>
          <w:bCs/>
          <w:spacing w:val="2"/>
          <w:sz w:val="28"/>
          <w:shd w:val="clear" w:color="auto" w:fill="FFFFFF"/>
        </w:rPr>
        <w:t>Нормативное техническое состояние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>Категория технического состояния строительной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конструкции или здания (сооружения) в целом, при котором количественные и качественные значения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 xml:space="preserve">параметров всех критериев </w:t>
      </w:r>
      <w:r w:rsidRPr="004D6E39">
        <w:rPr>
          <w:bCs/>
          <w:spacing w:val="2"/>
          <w:sz w:val="28"/>
          <w:shd w:val="clear" w:color="auto" w:fill="FFFFFF"/>
        </w:rPr>
        <w:lastRenderedPageBreak/>
        <w:t>оценки технического состояния строительных конструкций зданий (сооружений), включая состояние грунтов основания, соответствуют установленным в проектной документации значениям и действующим нормам на момент обследования.</w:t>
      </w:r>
      <w:r w:rsidRPr="00BB5AAF">
        <w:rPr>
          <w:bCs/>
          <w:spacing w:val="2"/>
          <w:sz w:val="28"/>
          <w:shd w:val="clear" w:color="auto" w:fill="FFFFFF"/>
        </w:rPr>
        <w:t xml:space="preserve"> (п. 3 ГОСТ </w:t>
      </w:r>
      <w:r w:rsidRPr="004D6E39">
        <w:rPr>
          <w:bCs/>
          <w:spacing w:val="2"/>
          <w:sz w:val="28"/>
          <w:shd w:val="clear" w:color="auto" w:fill="FFFFFF"/>
        </w:rPr>
        <w:t>31937-2024</w:t>
      </w:r>
      <w:r w:rsidRPr="00BB5AAF">
        <w:rPr>
          <w:bCs/>
          <w:spacing w:val="2"/>
          <w:sz w:val="28"/>
          <w:shd w:val="clear" w:color="auto" w:fill="FFFFFF"/>
        </w:rPr>
        <w:t>).</w:t>
      </w:r>
    </w:p>
    <w:p w14:paraId="7AB34BC6" w14:textId="77777777" w:rsidR="00451661" w:rsidRPr="00BB5AAF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>Работоспособное</w:t>
      </w:r>
      <w:r>
        <w:rPr>
          <w:b/>
          <w:bCs/>
          <w:spacing w:val="2"/>
          <w:sz w:val="28"/>
          <w:shd w:val="clear" w:color="auto" w:fill="FFFFFF"/>
        </w:rPr>
        <w:t xml:space="preserve"> техническое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>Категория технического состояния строительной конструкции или здания (сооружения) в целом, при которой некоторые из числа оцениваемых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контролируемых параметров не отвечают требованиям проекта или норм, но имеющиеся нарушения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требований в конкретных условиях эксплуатации не приводят к нарушению работоспособности, и необходимая несущая способность конструкций и грунтов основания с учетом влияния имеющихся дефектов и повреждений, а также механическая безопасность здания (сооружения) обеспечиваются.</w:t>
      </w:r>
      <w:r w:rsidRPr="00BB5AAF">
        <w:rPr>
          <w:bCs/>
          <w:spacing w:val="2"/>
          <w:sz w:val="28"/>
          <w:shd w:val="clear" w:color="auto" w:fill="FFFFFF"/>
        </w:rPr>
        <w:t xml:space="preserve"> (п. 3 ГОСТ </w:t>
      </w:r>
      <w:r w:rsidRPr="004D6E39">
        <w:rPr>
          <w:bCs/>
          <w:spacing w:val="2"/>
          <w:sz w:val="28"/>
          <w:shd w:val="clear" w:color="auto" w:fill="FFFFFF"/>
        </w:rPr>
        <w:t>31937-2024</w:t>
      </w:r>
      <w:r w:rsidRPr="00BB5AAF">
        <w:rPr>
          <w:bCs/>
          <w:spacing w:val="2"/>
          <w:sz w:val="28"/>
          <w:shd w:val="clear" w:color="auto" w:fill="FFFFFF"/>
        </w:rPr>
        <w:t>).</w:t>
      </w:r>
    </w:p>
    <w:p w14:paraId="4B6EDC5F" w14:textId="77777777" w:rsidR="00451661" w:rsidRPr="00BB5AAF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/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>Ограниченно работоспособное</w:t>
      </w:r>
      <w:r>
        <w:rPr>
          <w:b/>
          <w:bCs/>
          <w:spacing w:val="2"/>
          <w:sz w:val="28"/>
          <w:shd w:val="clear" w:color="auto" w:fill="FFFFFF"/>
        </w:rPr>
        <w:t xml:space="preserve"> техническое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>Категория технического состояния строительной конструкции или здания (сооружения) в целом, включая состояние грунтов основания,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при которой имеются крены, дефекты и повреждения, приведшие к снижению несущей способности,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и/или достаточность несущей способности не подтверждается поверочными расчетами, но отсутствует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опасность внезапного разрушения, потери устойчивости или опрокидывания, и функционирование конструкций и эксплуатация здания (сооружения) возможны либо при контроле (мониторинге) технического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состояния, либо при проведении необходимых мероприятий по обеспечению механической безопасности здания (сооружения), восстановлению или усилению конструкций и/или грунтов основания и последующем мониторинге технического состояния (при необходимости).</w:t>
      </w:r>
      <w:r w:rsidRPr="00BB5AAF">
        <w:rPr>
          <w:bCs/>
          <w:spacing w:val="2"/>
          <w:sz w:val="28"/>
          <w:shd w:val="clear" w:color="auto" w:fill="FFFFFF"/>
        </w:rPr>
        <w:t xml:space="preserve"> (п. 3 ГОСТ </w:t>
      </w:r>
      <w:r w:rsidRPr="004D6E39">
        <w:rPr>
          <w:bCs/>
          <w:spacing w:val="2"/>
          <w:sz w:val="28"/>
          <w:shd w:val="clear" w:color="auto" w:fill="FFFFFF"/>
        </w:rPr>
        <w:t>31937-2024</w:t>
      </w:r>
      <w:r w:rsidRPr="00BB5AAF">
        <w:rPr>
          <w:bCs/>
          <w:spacing w:val="2"/>
          <w:sz w:val="28"/>
          <w:shd w:val="clear" w:color="auto" w:fill="FFFFFF"/>
        </w:rPr>
        <w:t>).</w:t>
      </w:r>
    </w:p>
    <w:p w14:paraId="770902A6" w14:textId="74A261C6" w:rsidR="00451661" w:rsidRDefault="00451661" w:rsidP="00451661">
      <w:pPr>
        <w:shd w:val="clear" w:color="auto" w:fill="FFFFFF"/>
        <w:spacing w:after="40" w:line="336" w:lineRule="auto"/>
        <w:ind w:left="425" w:right="55" w:firstLine="709"/>
        <w:jc w:val="both"/>
        <w:rPr>
          <w:bCs/>
          <w:spacing w:val="2"/>
          <w:sz w:val="28"/>
          <w:shd w:val="clear" w:color="auto" w:fill="FFFFFF"/>
        </w:rPr>
      </w:pPr>
      <w:r w:rsidRPr="00BB5AAF">
        <w:rPr>
          <w:b/>
          <w:bCs/>
          <w:spacing w:val="2"/>
          <w:sz w:val="28"/>
          <w:shd w:val="clear" w:color="auto" w:fill="FFFFFF"/>
        </w:rPr>
        <w:t>Аварийное</w:t>
      </w:r>
      <w:r>
        <w:rPr>
          <w:b/>
          <w:bCs/>
          <w:spacing w:val="2"/>
          <w:sz w:val="28"/>
          <w:shd w:val="clear" w:color="auto" w:fill="FFFFFF"/>
        </w:rPr>
        <w:t xml:space="preserve"> техническое</w:t>
      </w:r>
      <w:r w:rsidRPr="00BB5AAF">
        <w:rPr>
          <w:b/>
          <w:bCs/>
          <w:spacing w:val="2"/>
          <w:sz w:val="28"/>
          <w:shd w:val="clear" w:color="auto" w:fill="FFFFFF"/>
        </w:rPr>
        <w:t xml:space="preserve"> состояние </w:t>
      </w:r>
      <w:r w:rsidRPr="00BB5AAF">
        <w:rPr>
          <w:bCs/>
          <w:spacing w:val="2"/>
          <w:sz w:val="28"/>
          <w:shd w:val="clear" w:color="auto" w:fill="FFFFFF"/>
        </w:rPr>
        <w:t xml:space="preserve">– </w:t>
      </w:r>
      <w:r w:rsidRPr="004D6E39">
        <w:rPr>
          <w:bCs/>
          <w:spacing w:val="2"/>
          <w:sz w:val="28"/>
          <w:shd w:val="clear" w:color="auto" w:fill="FFFFFF"/>
        </w:rPr>
        <w:t>Категория технического состояния строительной конструкции или здания (сооружения) в целом, включая состояние грунтов основания, характеризующаяся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повреждениями и деформациями, свидетельствующими об исчерпании несущей способности и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опасности обрушения, и/или характеризующаяся кренами, которые могут вызвать потерю устойчивости</w:t>
      </w:r>
      <w:r>
        <w:rPr>
          <w:bCs/>
          <w:spacing w:val="2"/>
          <w:sz w:val="28"/>
          <w:shd w:val="clear" w:color="auto" w:fill="FFFFFF"/>
        </w:rPr>
        <w:t xml:space="preserve"> </w:t>
      </w:r>
      <w:r w:rsidRPr="004D6E39">
        <w:rPr>
          <w:bCs/>
          <w:spacing w:val="2"/>
          <w:sz w:val="28"/>
          <w:shd w:val="clear" w:color="auto" w:fill="FFFFFF"/>
        </w:rPr>
        <w:t>объекта.</w:t>
      </w:r>
      <w:r w:rsidRPr="00BB5AAF">
        <w:rPr>
          <w:bCs/>
          <w:spacing w:val="2"/>
          <w:sz w:val="28"/>
          <w:shd w:val="clear" w:color="auto" w:fill="FFFFFF"/>
        </w:rPr>
        <w:t xml:space="preserve"> (п. 3 ГОСТ </w:t>
      </w:r>
      <w:r w:rsidRPr="004D6E39">
        <w:rPr>
          <w:bCs/>
          <w:spacing w:val="2"/>
          <w:sz w:val="28"/>
          <w:shd w:val="clear" w:color="auto" w:fill="FFFFFF"/>
        </w:rPr>
        <w:t>31937-2024</w:t>
      </w:r>
      <w:r w:rsidRPr="00BB5AAF">
        <w:rPr>
          <w:bCs/>
          <w:spacing w:val="2"/>
          <w:sz w:val="28"/>
          <w:shd w:val="clear" w:color="auto" w:fill="FFFFFF"/>
        </w:rPr>
        <w:t>).</w:t>
      </w:r>
      <w:r>
        <w:rPr>
          <w:bCs/>
          <w:spacing w:val="2"/>
          <w:sz w:val="28"/>
          <w:shd w:val="clear" w:color="auto" w:fill="FFFFFF"/>
        </w:rPr>
        <w:br w:type="page"/>
      </w:r>
    </w:p>
    <w:p w14:paraId="4A93C8B7" w14:textId="77777777" w:rsidR="00451661" w:rsidRPr="00BB5AAF" w:rsidRDefault="00451661" w:rsidP="00451661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41" w:name="_Toc39665471"/>
      <w:bookmarkStart w:id="42" w:name="_Toc44694518"/>
      <w:bookmarkStart w:id="43" w:name="_Toc168250793"/>
      <w:r w:rsidRPr="00BB5AAF">
        <w:rPr>
          <w:b/>
          <w:bCs/>
          <w:sz w:val="28"/>
        </w:rPr>
        <w:lastRenderedPageBreak/>
        <w:t>ОРГАНИЗАЦИЯ</w:t>
      </w:r>
      <w:r w:rsidRPr="00BB5AAF">
        <w:rPr>
          <w:b/>
          <w:sz w:val="28"/>
          <w:szCs w:val="28"/>
        </w:rPr>
        <w:t xml:space="preserve"> И МЕТОДИКА ПРОВЕДЕНИЯ ИССЛЕДОВАНИЙ</w:t>
      </w:r>
      <w:bookmarkEnd w:id="41"/>
      <w:bookmarkEnd w:id="42"/>
      <w:bookmarkEnd w:id="43"/>
    </w:p>
    <w:p w14:paraId="2287E82D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Согласно п. 5.1.</w:t>
      </w:r>
      <w:r>
        <w:rPr>
          <w:bCs/>
          <w:sz w:val="28"/>
          <w:szCs w:val="28"/>
        </w:rPr>
        <w:t>2</w:t>
      </w:r>
      <w:r w:rsidRPr="00BB5AAF">
        <w:rPr>
          <w:bCs/>
          <w:sz w:val="28"/>
          <w:szCs w:val="28"/>
        </w:rPr>
        <w:t>. ГОСТ 31937-20</w:t>
      </w:r>
      <w:r>
        <w:rPr>
          <w:bCs/>
          <w:sz w:val="28"/>
          <w:szCs w:val="28"/>
        </w:rPr>
        <w:t>24</w:t>
      </w:r>
      <w:r w:rsidRPr="00BB5AAF">
        <w:rPr>
          <w:bCs/>
          <w:sz w:val="28"/>
          <w:szCs w:val="28"/>
        </w:rPr>
        <w:t xml:space="preserve"> обследование строительных конструкций зданий и сооружений проводится в три связанных между собой этапа:</w:t>
      </w:r>
    </w:p>
    <w:p w14:paraId="52E2DC11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подготовка к проведению обследования;</w:t>
      </w:r>
    </w:p>
    <w:p w14:paraId="64214A38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предварительное (визуальное) обследование;</w:t>
      </w:r>
    </w:p>
    <w:p w14:paraId="6C294293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– детальное (инструментальное) обследование.</w:t>
      </w:r>
    </w:p>
    <w:p w14:paraId="05EBE164" w14:textId="77777777" w:rsidR="00451661" w:rsidRPr="00BB5AAF" w:rsidRDefault="00451661" w:rsidP="00451661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4" w:name="_Toc416710835"/>
      <w:bookmarkStart w:id="45" w:name="_Toc495953837"/>
      <w:bookmarkStart w:id="46" w:name="_Toc39665472"/>
      <w:bookmarkStart w:id="47" w:name="_Toc44694519"/>
      <w:bookmarkStart w:id="48" w:name="_Toc168250794"/>
      <w:r w:rsidRPr="00BB5AAF">
        <w:rPr>
          <w:b/>
          <w:bCs/>
          <w:sz w:val="28"/>
        </w:rPr>
        <w:t>Визуальное обследование</w:t>
      </w:r>
      <w:bookmarkEnd w:id="44"/>
      <w:bookmarkEnd w:id="45"/>
      <w:bookmarkEnd w:id="46"/>
      <w:bookmarkEnd w:id="47"/>
      <w:bookmarkEnd w:id="48"/>
    </w:p>
    <w:p w14:paraId="453260AA" w14:textId="77777777" w:rsidR="00451661" w:rsidRPr="00BB5AAF" w:rsidRDefault="00451661" w:rsidP="00451661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38B34176" w14:textId="77777777" w:rsidR="00451661" w:rsidRPr="00BB5AAF" w:rsidRDefault="00451661" w:rsidP="00451661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49" w:name="_Toc495953838"/>
      <w:bookmarkStart w:id="50" w:name="_Toc39665474"/>
      <w:bookmarkStart w:id="51" w:name="_Toc44694521"/>
      <w:bookmarkStart w:id="52" w:name="_Toc168250795"/>
      <w:r w:rsidRPr="00BB5AAF">
        <w:rPr>
          <w:b/>
          <w:bCs/>
          <w:sz w:val="28"/>
        </w:rPr>
        <w:t>Инструментальное обследование</w:t>
      </w:r>
      <w:bookmarkEnd w:id="49"/>
      <w:bookmarkEnd w:id="50"/>
      <w:bookmarkEnd w:id="51"/>
      <w:bookmarkEnd w:id="52"/>
    </w:p>
    <w:p w14:paraId="4FE30E54" w14:textId="4EC724C5" w:rsidR="00451661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468A169C" w14:textId="77777777" w:rsidR="00451661" w:rsidRPr="00BB5AAF" w:rsidRDefault="00451661" w:rsidP="00451661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3" w:name="_Toc11700072"/>
      <w:bookmarkStart w:id="54" w:name="_Toc41391846"/>
      <w:bookmarkStart w:id="55" w:name="_Toc168250796"/>
      <w:r w:rsidRPr="00BB5AAF">
        <w:rPr>
          <w:b/>
          <w:bCs/>
          <w:sz w:val="28"/>
        </w:rPr>
        <w:t>Средства измерений и испытательное оборудование</w:t>
      </w:r>
      <w:bookmarkEnd w:id="53"/>
      <w:bookmarkEnd w:id="54"/>
      <w:bookmarkEnd w:id="55"/>
    </w:p>
    <w:p w14:paraId="3A92263B" w14:textId="77777777" w:rsidR="00451661" w:rsidRPr="00BB5AAF" w:rsidRDefault="00451661" w:rsidP="00451661">
      <w:pPr>
        <w:pStyle w:val="afc"/>
        <w:keepNext/>
        <w:spacing w:after="120"/>
        <w:ind w:left="284" w:right="55"/>
        <w:jc w:val="both"/>
        <w:rPr>
          <w:i w:val="0"/>
          <w:iCs w:val="0"/>
          <w:color w:val="auto"/>
          <w:sz w:val="28"/>
          <w:szCs w:val="28"/>
        </w:rPr>
      </w:pPr>
      <w:r w:rsidRPr="00BB5AAF">
        <w:rPr>
          <w:i w:val="0"/>
          <w:iCs w:val="0"/>
          <w:color w:val="auto"/>
          <w:sz w:val="28"/>
          <w:szCs w:val="28"/>
        </w:rPr>
        <w:t xml:space="preserve">Таблица </w:t>
      </w:r>
      <w:r w:rsidRPr="00BB5AAF">
        <w:rPr>
          <w:i w:val="0"/>
          <w:iCs w:val="0"/>
          <w:color w:val="auto"/>
          <w:sz w:val="28"/>
          <w:szCs w:val="28"/>
        </w:rPr>
        <w:fldChar w:fldCharType="begin"/>
      </w:r>
      <w:r w:rsidRPr="00451661">
        <w:rPr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BB5AAF">
        <w:rPr>
          <w:i w:val="0"/>
          <w:iCs w:val="0"/>
          <w:color w:val="auto"/>
          <w:sz w:val="28"/>
          <w:szCs w:val="28"/>
        </w:rPr>
        <w:fldChar w:fldCharType="separate"/>
      </w:r>
      <w:r w:rsidRPr="00BB5AAF">
        <w:rPr>
          <w:i w:val="0"/>
          <w:iCs w:val="0"/>
          <w:noProof/>
          <w:color w:val="auto"/>
          <w:sz w:val="28"/>
          <w:szCs w:val="28"/>
        </w:rPr>
        <w:t>1</w:t>
      </w:r>
      <w:r w:rsidRPr="00BB5AAF">
        <w:rPr>
          <w:i w:val="0"/>
          <w:iCs w:val="0"/>
          <w:color w:val="auto"/>
          <w:sz w:val="28"/>
          <w:szCs w:val="28"/>
        </w:rPr>
        <w:fldChar w:fldCharType="end"/>
      </w:r>
      <w:r w:rsidRPr="00BB5AAF">
        <w:rPr>
          <w:i w:val="0"/>
          <w:iCs w:val="0"/>
          <w:color w:val="auto"/>
          <w:sz w:val="28"/>
          <w:szCs w:val="28"/>
        </w:rPr>
        <w:t xml:space="preserve"> – Перечень СИ и ИО, использованного при проведении визуального и инструментального обследования</w:t>
      </w:r>
    </w:p>
    <w:p w14:paraId="13D16AD2" w14:textId="409AB260" w:rsidR="00451661" w:rsidRPr="00BB5AAF" w:rsidRDefault="00451661" w:rsidP="00451661">
      <w:pPr>
        <w:jc w:val="center"/>
        <w:rPr>
          <w:sz w:val="22"/>
          <w:szCs w:val="22"/>
          <w:lang w:val="en-US"/>
        </w:rPr>
      </w:pPr>
      <w:r w:rsidRPr="00BB5AAF">
        <w:rPr>
          <w:sz w:val="22"/>
          <w:szCs w:val="22"/>
          <w:lang w:val="en-US"/>
        </w:rPr>
        <w:t>{{#</w:t>
      </w:r>
      <w:proofErr w:type="gramStart"/>
      <w:r w:rsidRPr="00BB5AAF">
        <w:rPr>
          <w:sz w:val="22"/>
          <w:szCs w:val="22"/>
          <w:lang w:val="en-US"/>
        </w:rPr>
        <w:t>equipment</w:t>
      </w:r>
      <w:r w:rsidR="003C01F0">
        <w:rPr>
          <w:sz w:val="22"/>
          <w:szCs w:val="22"/>
          <w:lang w:val="en-US"/>
        </w:rPr>
        <w:t>.table</w:t>
      </w:r>
      <w:proofErr w:type="gramEnd"/>
      <w:r w:rsidRPr="00BB5AAF">
        <w:rPr>
          <w:sz w:val="22"/>
          <w:szCs w:val="22"/>
          <w:lang w:val="en-US"/>
        </w:rPr>
        <w:t>}}</w:t>
      </w:r>
    </w:p>
    <w:p w14:paraId="48DA8144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</w:p>
    <w:p w14:paraId="54A98AC6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47B5B36C" w14:textId="2BFCD24F" w:rsidR="00451661" w:rsidRPr="00BB5AAF" w:rsidRDefault="00451661" w:rsidP="00451661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sz w:val="28"/>
          <w:szCs w:val="28"/>
        </w:rPr>
      </w:pPr>
      <w:bookmarkStart w:id="56" w:name="_Toc168250797"/>
      <w:r>
        <w:rPr>
          <w:b/>
          <w:bCs/>
          <w:sz w:val="28"/>
        </w:rPr>
        <w:lastRenderedPageBreak/>
        <w:t>КРАТКОЕ ОПИСАНИЕ ОБЪЕКТА ОБСЛЕДОВАНИЯ</w:t>
      </w:r>
      <w:bookmarkEnd w:id="56"/>
    </w:p>
    <w:p w14:paraId="19995F12" w14:textId="1E6159A9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Необходимо заполнить</w:t>
      </w:r>
    </w:p>
    <w:p w14:paraId="2BE0F60E" w14:textId="1D1804F0" w:rsidR="00451661" w:rsidRPr="00BB5AAF" w:rsidRDefault="00451661" w:rsidP="00451661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7" w:name="_Toc168250798"/>
      <w:r>
        <w:rPr>
          <w:b/>
          <w:bCs/>
          <w:sz w:val="28"/>
        </w:rPr>
        <w:t>Описание окружающей местности</w:t>
      </w:r>
      <w:bookmarkEnd w:id="57"/>
    </w:p>
    <w:p w14:paraId="704C399F" w14:textId="77777777" w:rsidR="00451661" w:rsidRPr="00BB5AAF" w:rsidRDefault="00451661" w:rsidP="00451661">
      <w:pPr>
        <w:autoSpaceDE w:val="0"/>
        <w:autoSpaceDN w:val="0"/>
        <w:adjustRightInd w:val="0"/>
        <w:spacing w:line="336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Необходимо заполнить</w:t>
      </w:r>
    </w:p>
    <w:p w14:paraId="705A2A65" w14:textId="4A009B0C" w:rsidR="00451661" w:rsidRPr="00BB5AAF" w:rsidRDefault="00451661" w:rsidP="00451661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8" w:name="_Toc168250799"/>
      <w:r>
        <w:rPr>
          <w:b/>
          <w:bCs/>
          <w:sz w:val="28"/>
        </w:rPr>
        <w:t>Описание объемно-планировочных решений</w:t>
      </w:r>
      <w:bookmarkEnd w:id="58"/>
    </w:p>
    <w:p w14:paraId="63C76C08" w14:textId="77777777" w:rsidR="00451661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62F8C20B" w14:textId="6F148FE2" w:rsidR="00451661" w:rsidRPr="00BB5AAF" w:rsidRDefault="00451661" w:rsidP="00451661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 w:firstLine="709"/>
        <w:outlineLvl w:val="1"/>
        <w:rPr>
          <w:b/>
          <w:bCs/>
          <w:sz w:val="28"/>
        </w:rPr>
      </w:pPr>
      <w:bookmarkStart w:id="59" w:name="_Toc168250800"/>
      <w:r>
        <w:rPr>
          <w:b/>
          <w:bCs/>
          <w:sz w:val="28"/>
        </w:rPr>
        <w:t>Описание конструктивных решений</w:t>
      </w:r>
      <w:bookmarkEnd w:id="59"/>
    </w:p>
    <w:p w14:paraId="0C96C699" w14:textId="7C41E833" w:rsidR="00451661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</w:rPr>
      </w:pPr>
      <w:r w:rsidRPr="00451661">
        <w:rPr>
          <w:sz w:val="28"/>
          <w:szCs w:val="28"/>
        </w:rPr>
        <w:t>Необходимо заполнить</w:t>
      </w:r>
    </w:p>
    <w:p w14:paraId="0775F952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</w:p>
    <w:p w14:paraId="0F4D8D90" w14:textId="77777777" w:rsidR="00451661" w:rsidRPr="00BB5AAF" w:rsidRDefault="00451661" w:rsidP="00451661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br w:type="page"/>
      </w:r>
    </w:p>
    <w:p w14:paraId="0B1CBDE6" w14:textId="77777777" w:rsidR="00D27732" w:rsidRPr="00BB5AAF" w:rsidRDefault="00D27732" w:rsidP="00D27732">
      <w:pPr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60" w:name="_Toc416710839"/>
      <w:bookmarkStart w:id="61" w:name="_Toc11700085"/>
      <w:bookmarkStart w:id="62" w:name="_Toc17339965"/>
      <w:bookmarkStart w:id="63" w:name="_Toc26828610"/>
      <w:bookmarkStart w:id="64" w:name="_Toc36792140"/>
      <w:bookmarkStart w:id="65" w:name="_Toc39665479"/>
      <w:bookmarkStart w:id="66" w:name="_Toc44694526"/>
      <w:bookmarkStart w:id="67" w:name="_Toc168169134"/>
      <w:bookmarkStart w:id="68" w:name="_Toc11700086"/>
      <w:bookmarkStart w:id="69" w:name="_Toc168250805"/>
      <w:bookmarkStart w:id="70" w:name="_Toc11700099"/>
      <w:bookmarkStart w:id="71" w:name="_Toc17340006"/>
      <w:bookmarkStart w:id="72" w:name="_Toc26828631"/>
      <w:bookmarkStart w:id="73" w:name="_Toc44887337"/>
      <w:r w:rsidRPr="00BB5AAF">
        <w:rPr>
          <w:b/>
          <w:bCs/>
          <w:sz w:val="28"/>
        </w:rPr>
        <w:lastRenderedPageBreak/>
        <w:t>РЕЗУЛЬТАТЫ ВИЗУАЛЬНОГО ОБСЛЕДОВАНИЯ</w:t>
      </w:r>
      <w:bookmarkEnd w:id="60"/>
      <w:bookmarkEnd w:id="61"/>
      <w:bookmarkEnd w:id="62"/>
      <w:bookmarkEnd w:id="63"/>
      <w:r w:rsidRPr="00BB5AAF">
        <w:rPr>
          <w:b/>
          <w:bCs/>
          <w:sz w:val="28"/>
        </w:rPr>
        <w:t xml:space="preserve"> ЗДАНИЯ</w:t>
      </w:r>
      <w:bookmarkEnd w:id="64"/>
      <w:bookmarkEnd w:id="65"/>
      <w:bookmarkEnd w:id="66"/>
      <w:r w:rsidRPr="005602EE">
        <w:rPr>
          <w:b/>
          <w:bCs/>
          <w:sz w:val="28"/>
        </w:rPr>
        <w:t xml:space="preserve"> </w:t>
      </w:r>
      <w:r w:rsidRPr="004B33AF">
        <w:rPr>
          <w:b/>
          <w:bCs/>
          <w:sz w:val="28"/>
        </w:rPr>
        <w:t>{</w:t>
      </w:r>
      <w:proofErr w:type="gramStart"/>
      <w:r w:rsidRPr="004B33AF">
        <w:rPr>
          <w:b/>
          <w:bCs/>
          <w:sz w:val="28"/>
        </w:rPr>
        <w:t>{?</w:t>
      </w:r>
      <w:r>
        <w:rPr>
          <w:b/>
          <w:bCs/>
          <w:sz w:val="28"/>
          <w:lang w:val="en-US"/>
        </w:rPr>
        <w:t>categories</w:t>
      </w:r>
      <w:proofErr w:type="gramEnd"/>
      <w:r w:rsidRPr="004B33AF">
        <w:rPr>
          <w:b/>
          <w:bCs/>
          <w:sz w:val="28"/>
        </w:rPr>
        <w:t>}}</w:t>
      </w:r>
      <w:bookmarkEnd w:id="67"/>
    </w:p>
    <w:p w14:paraId="68ADCD23" w14:textId="77777777" w:rsidR="00D27732" w:rsidRPr="00BB5AAF" w:rsidRDefault="00D27732" w:rsidP="00D27732">
      <w:pPr>
        <w:keepNext/>
        <w:numPr>
          <w:ilvl w:val="1"/>
          <w:numId w:val="1"/>
        </w:numPr>
        <w:autoSpaceDE w:val="0"/>
        <w:autoSpaceDN w:val="0"/>
        <w:adjustRightInd w:val="0"/>
        <w:spacing w:before="240" w:after="120" w:line="360" w:lineRule="auto"/>
        <w:ind w:left="284" w:right="55"/>
        <w:jc w:val="center"/>
        <w:outlineLvl w:val="1"/>
        <w:rPr>
          <w:b/>
          <w:bCs/>
          <w:sz w:val="28"/>
          <w:szCs w:val="28"/>
        </w:rPr>
      </w:pPr>
      <w:r w:rsidRPr="004B33AF">
        <w:rPr>
          <w:b/>
          <w:bCs/>
          <w:sz w:val="28"/>
          <w:szCs w:val="28"/>
        </w:rPr>
        <w:t xml:space="preserve"> </w:t>
      </w:r>
      <w:bookmarkStart w:id="74" w:name="_Toc168169135"/>
      <w:r>
        <w:rPr>
          <w:b/>
          <w:bCs/>
          <w:sz w:val="28"/>
          <w:szCs w:val="28"/>
          <w:lang w:val="en-US"/>
        </w:rPr>
        <w:t>{{name}}</w:t>
      </w:r>
      <w:bookmarkEnd w:id="74"/>
    </w:p>
    <w:p w14:paraId="6EA39479" w14:textId="77777777" w:rsidR="00D27732" w:rsidRPr="00BB5AAF" w:rsidRDefault="00D27732" w:rsidP="00D27732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bookmarkStart w:id="75" w:name="_Toc26828612"/>
      <w:bookmarkStart w:id="76" w:name="_Toc36792142"/>
      <w:bookmarkStart w:id="77" w:name="_Toc39665481"/>
      <w:bookmarkStart w:id="78" w:name="_Toc44694528"/>
      <w:r w:rsidRPr="00BB5AAF">
        <w:rPr>
          <w:bCs/>
          <w:sz w:val="28"/>
        </w:rPr>
        <w:t>Необходимо заполнить</w:t>
      </w:r>
    </w:p>
    <w:p w14:paraId="1483E138" w14:textId="77777777" w:rsidR="00D27732" w:rsidRPr="00BB5AAF" w:rsidRDefault="00D27732" w:rsidP="00D27732">
      <w:pPr>
        <w:spacing w:line="360" w:lineRule="auto"/>
        <w:ind w:left="284" w:right="55"/>
        <w:jc w:val="center"/>
      </w:pPr>
    </w:p>
    <w:p w14:paraId="2263CD2E" w14:textId="77777777" w:rsidR="00D27732" w:rsidRPr="00BB5AAF" w:rsidRDefault="00D27732" w:rsidP="00D27732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79" w:name="_Toc168169136"/>
      <w:r w:rsidRPr="00BB5AAF">
        <w:rPr>
          <w:b/>
          <w:bCs/>
          <w:sz w:val="28"/>
        </w:rPr>
        <w:t xml:space="preserve">Дефекты, выявленные при обследовании </w:t>
      </w:r>
      <w:bookmarkEnd w:id="75"/>
      <w:bookmarkEnd w:id="76"/>
      <w:bookmarkEnd w:id="77"/>
      <w:bookmarkEnd w:id="78"/>
      <w:r w:rsidRPr="004B33AF">
        <w:rPr>
          <w:b/>
          <w:bCs/>
          <w:sz w:val="28"/>
        </w:rPr>
        <w:t>{{</w:t>
      </w:r>
      <w:r>
        <w:rPr>
          <w:b/>
          <w:bCs/>
          <w:sz w:val="28"/>
          <w:lang w:val="en-US"/>
        </w:rPr>
        <w:t>name</w:t>
      </w:r>
      <w:r w:rsidRPr="004B33AF">
        <w:rPr>
          <w:b/>
          <w:bCs/>
          <w:sz w:val="28"/>
        </w:rPr>
        <w:t>}</w:t>
      </w:r>
      <w:r w:rsidRPr="0076294C">
        <w:rPr>
          <w:b/>
          <w:bCs/>
          <w:sz w:val="28"/>
        </w:rPr>
        <w:t xml:space="preserve">} </w:t>
      </w:r>
      <w:r w:rsidRPr="0020225A">
        <w:rPr>
          <w:b/>
          <w:bCs/>
          <w:sz w:val="28"/>
        </w:rPr>
        <w:t>{</w:t>
      </w:r>
      <w:proofErr w:type="gramStart"/>
      <w:r w:rsidRPr="0020225A">
        <w:rPr>
          <w:b/>
          <w:bCs/>
          <w:sz w:val="28"/>
        </w:rPr>
        <w:t>{?</w:t>
      </w:r>
      <w:r>
        <w:rPr>
          <w:b/>
          <w:bCs/>
          <w:sz w:val="28"/>
          <w:lang w:val="en-US"/>
        </w:rPr>
        <w:t>defects</w:t>
      </w:r>
      <w:proofErr w:type="gramEnd"/>
      <w:r w:rsidRPr="0020225A">
        <w:rPr>
          <w:b/>
          <w:bCs/>
          <w:sz w:val="28"/>
        </w:rPr>
        <w:t>}}</w:t>
      </w:r>
      <w:bookmarkEnd w:id="79"/>
    </w:p>
    <w:p w14:paraId="69C31B26" w14:textId="77777777" w:rsidR="00D27732" w:rsidRDefault="00D27732" w:rsidP="00D27732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{{=#this}}</w:t>
      </w:r>
    </w:p>
    <w:p w14:paraId="7CF57EE8" w14:textId="77777777" w:rsidR="00D27732" w:rsidRPr="00BC6614" w:rsidRDefault="00D27732" w:rsidP="00D27732">
      <w:pPr>
        <w:pStyle w:val="af1"/>
        <w:numPr>
          <w:ilvl w:val="0"/>
          <w:numId w:val="44"/>
        </w:numPr>
        <w:autoSpaceDE w:val="0"/>
        <w:autoSpaceDN w:val="0"/>
        <w:adjustRightInd w:val="0"/>
        <w:spacing w:line="360" w:lineRule="auto"/>
        <w:ind w:right="55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C6614">
        <w:rPr>
          <w:rFonts w:ascii="Times New Roman" w:hAnsi="Times New Roman" w:cs="Times New Roman"/>
          <w:bCs/>
          <w:sz w:val="28"/>
          <w:szCs w:val="28"/>
          <w:lang w:val="en-US"/>
        </w:rPr>
        <w:t>{{/defects}}</w:t>
      </w:r>
    </w:p>
    <w:p w14:paraId="71127F04" w14:textId="77777777" w:rsidR="00D27732" w:rsidRPr="00BB5AAF" w:rsidRDefault="00D27732" w:rsidP="00D27732">
      <w:pPr>
        <w:numPr>
          <w:ilvl w:val="2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/>
        <w:outlineLvl w:val="1"/>
        <w:rPr>
          <w:b/>
          <w:bCs/>
          <w:sz w:val="28"/>
        </w:rPr>
      </w:pPr>
      <w:bookmarkStart w:id="80" w:name="_Toc26828613"/>
      <w:bookmarkStart w:id="81" w:name="_Toc36792143"/>
      <w:bookmarkStart w:id="82" w:name="_Toc39665482"/>
      <w:bookmarkStart w:id="83" w:name="_Toc44694529"/>
      <w:bookmarkStart w:id="84" w:name="_Toc168169137"/>
      <w:r w:rsidRPr="00BB5AAF">
        <w:rPr>
          <w:b/>
          <w:bCs/>
          <w:sz w:val="28"/>
        </w:rPr>
        <w:t>Текущее</w:t>
      </w:r>
      <w:r>
        <w:rPr>
          <w:b/>
          <w:bCs/>
          <w:sz w:val="28"/>
        </w:rPr>
        <w:t xml:space="preserve"> техническое</w:t>
      </w:r>
      <w:r w:rsidRPr="00BB5AAF">
        <w:rPr>
          <w:b/>
          <w:bCs/>
          <w:sz w:val="28"/>
        </w:rPr>
        <w:t xml:space="preserve"> состояние </w:t>
      </w:r>
      <w:bookmarkEnd w:id="80"/>
      <w:bookmarkEnd w:id="81"/>
      <w:bookmarkEnd w:id="82"/>
      <w:bookmarkEnd w:id="83"/>
      <w:r>
        <w:rPr>
          <w:b/>
          <w:bCs/>
          <w:sz w:val="28"/>
          <w:lang w:val="en-US"/>
        </w:rPr>
        <w:t>{{name}}</w:t>
      </w:r>
      <w:bookmarkEnd w:id="84"/>
    </w:p>
    <w:p w14:paraId="6D9FBCA7" w14:textId="77777777" w:rsidR="00D27732" w:rsidRDefault="00D27732" w:rsidP="00D27732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sz w:val="28"/>
          <w:szCs w:val="28"/>
          <w:lang w:val="en-US"/>
        </w:rPr>
      </w:pPr>
      <w:bookmarkStart w:id="85" w:name="_Hlk36618678"/>
      <w:r>
        <w:rPr>
          <w:sz w:val="28"/>
          <w:szCs w:val="28"/>
          <w:lang w:val="en-US"/>
        </w:rPr>
        <w:t>{{estimation}}</w:t>
      </w:r>
    </w:p>
    <w:p w14:paraId="24154AC8" w14:textId="77777777" w:rsidR="00D27732" w:rsidRPr="004B33AF" w:rsidRDefault="00D27732" w:rsidP="00D27732">
      <w:pPr>
        <w:autoSpaceDE w:val="0"/>
        <w:autoSpaceDN w:val="0"/>
        <w:adjustRightInd w:val="0"/>
        <w:spacing w:line="360" w:lineRule="auto"/>
        <w:ind w:left="284" w:right="55" w:firstLine="70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{{/categories}}</w:t>
      </w:r>
    </w:p>
    <w:bookmarkEnd w:id="68"/>
    <w:bookmarkEnd w:id="85"/>
    <w:p w14:paraId="77EB9680" w14:textId="5B860DB1" w:rsidR="00A02434" w:rsidRPr="00BB5AAF" w:rsidRDefault="00A02434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567" w:right="55"/>
        <w:jc w:val="center"/>
        <w:outlineLvl w:val="1"/>
        <w:rPr>
          <w:b/>
          <w:bCs/>
          <w:sz w:val="28"/>
        </w:rPr>
      </w:pPr>
      <w:r w:rsidRPr="00BB5AAF">
        <w:rPr>
          <w:b/>
          <w:bCs/>
          <w:sz w:val="28"/>
        </w:rPr>
        <w:lastRenderedPageBreak/>
        <w:t xml:space="preserve">РЕЗУЛЬТАТЫ </w:t>
      </w:r>
      <w:r w:rsidR="008E14B9" w:rsidRPr="00BB5AAF">
        <w:rPr>
          <w:b/>
          <w:bCs/>
          <w:sz w:val="28"/>
        </w:rPr>
        <w:t>ИНСТРУМЕНТАЛЬНОГО ОБСЛЕДОВАНИЯ</w:t>
      </w:r>
      <w:bookmarkEnd w:id="69"/>
    </w:p>
    <w:p w14:paraId="63B1FA81" w14:textId="38FB88F0" w:rsidR="00073B03" w:rsidRPr="00BB5AAF" w:rsidRDefault="00073B03" w:rsidP="00073B03">
      <w:pPr>
        <w:autoSpaceDE w:val="0"/>
        <w:autoSpaceDN w:val="0"/>
        <w:adjustRightInd w:val="0"/>
        <w:spacing w:line="360" w:lineRule="auto"/>
        <w:ind w:left="284" w:right="55" w:firstLine="709"/>
        <w:jc w:val="both"/>
        <w:rPr>
          <w:bCs/>
          <w:sz w:val="28"/>
        </w:rPr>
      </w:pPr>
      <w:r w:rsidRPr="00BB5AAF">
        <w:rPr>
          <w:bCs/>
          <w:sz w:val="28"/>
        </w:rPr>
        <w:t>Необходимо заполнить</w:t>
      </w:r>
    </w:p>
    <w:p w14:paraId="55B4AAA2" w14:textId="3DE40D4A" w:rsidR="00A02434" w:rsidRPr="00BB5AAF" w:rsidRDefault="00A02434" w:rsidP="003D2A3E">
      <w:pPr>
        <w:autoSpaceDE w:val="0"/>
        <w:autoSpaceDN w:val="0"/>
        <w:adjustRightInd w:val="0"/>
        <w:spacing w:line="336" w:lineRule="auto"/>
        <w:ind w:left="284" w:firstLine="709"/>
        <w:jc w:val="both"/>
        <w:rPr>
          <w:sz w:val="28"/>
          <w:szCs w:val="32"/>
        </w:rPr>
      </w:pPr>
    </w:p>
    <w:p w14:paraId="4FC9E88D" w14:textId="00E138D2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6" w:name="_Toc168250806"/>
      <w:r w:rsidRPr="00BB5AAF">
        <w:rPr>
          <w:b/>
          <w:bCs/>
          <w:sz w:val="28"/>
        </w:rPr>
        <w:lastRenderedPageBreak/>
        <w:t>ВЫВОДЫ</w:t>
      </w:r>
      <w:bookmarkEnd w:id="70"/>
      <w:bookmarkEnd w:id="71"/>
      <w:bookmarkEnd w:id="72"/>
      <w:r w:rsidR="00F77EB5">
        <w:rPr>
          <w:b/>
          <w:bCs/>
          <w:sz w:val="28"/>
        </w:rPr>
        <w:t xml:space="preserve"> И РЕМОМЕНДАЦИИ</w:t>
      </w:r>
      <w:r w:rsidRPr="00BB5AAF">
        <w:rPr>
          <w:b/>
          <w:bCs/>
          <w:sz w:val="28"/>
        </w:rPr>
        <w:t xml:space="preserve"> ПО РЕЗУЛЬТАТАМ ОБСЛЕДОВАНИЯ</w:t>
      </w:r>
      <w:bookmarkEnd w:id="73"/>
      <w:bookmarkEnd w:id="86"/>
    </w:p>
    <w:p w14:paraId="1F6B9D7C" w14:textId="74751906" w:rsidR="00926DCE" w:rsidRDefault="009C2FB0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</w:rPr>
      </w:pPr>
      <w:r w:rsidRPr="00BB5AAF">
        <w:rPr>
          <w:sz w:val="28"/>
          <w:szCs w:val="28"/>
        </w:rPr>
        <w:t xml:space="preserve">На основании полученных при выполнении обследования данных конструктивным элементам здания присвоены следующие категории технического состояния согласно </w:t>
      </w:r>
      <w:r w:rsidR="00E206B1" w:rsidRPr="00BB5AAF">
        <w:rPr>
          <w:sz w:val="28"/>
          <w:szCs w:val="28"/>
        </w:rPr>
        <w:t>ГОСТ 31937-20</w:t>
      </w:r>
      <w:r w:rsidR="004D6E39">
        <w:rPr>
          <w:sz w:val="28"/>
          <w:szCs w:val="28"/>
        </w:rPr>
        <w:t>24</w:t>
      </w:r>
      <w:r w:rsidRPr="00BB5AAF">
        <w:rPr>
          <w:sz w:val="28"/>
          <w:szCs w:val="28"/>
        </w:rPr>
        <w:t>:</w:t>
      </w:r>
      <w:r w:rsidR="00926DCE" w:rsidRPr="00926DCE">
        <w:rPr>
          <w:sz w:val="28"/>
          <w:szCs w:val="28"/>
        </w:rPr>
        <w:t xml:space="preserve"> {</w:t>
      </w:r>
      <w:proofErr w:type="gramStart"/>
      <w:r w:rsidR="00926DCE" w:rsidRPr="00926DCE">
        <w:rPr>
          <w:sz w:val="28"/>
          <w:szCs w:val="28"/>
        </w:rPr>
        <w:t>{?</w:t>
      </w:r>
      <w:r w:rsidR="00926DCE">
        <w:rPr>
          <w:sz w:val="28"/>
          <w:szCs w:val="28"/>
          <w:lang w:val="en-US"/>
        </w:rPr>
        <w:t>categories</w:t>
      </w:r>
      <w:proofErr w:type="gramEnd"/>
      <w:r w:rsidR="00926DCE" w:rsidRPr="00926DCE">
        <w:rPr>
          <w:sz w:val="28"/>
          <w:szCs w:val="28"/>
        </w:rPr>
        <w:t>}}</w:t>
      </w:r>
    </w:p>
    <w:p w14:paraId="72EE6FDD" w14:textId="3AA0AF89" w:rsidR="00926DCE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</w:p>
    <w:p w14:paraId="15412A37" w14:textId="0F447FE8" w:rsidR="00926DCE" w:rsidRDefault="00926DCE" w:rsidP="00926DCE">
      <w:pPr>
        <w:autoSpaceDE w:val="0"/>
        <w:autoSpaceDN w:val="0"/>
        <w:adjustRightInd w:val="0"/>
        <w:spacing w:line="360" w:lineRule="auto"/>
        <w:ind w:right="55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</w:t>
      </w:r>
      <w:r w:rsidR="00195A41">
        <w:rPr>
          <w:sz w:val="28"/>
          <w:szCs w:val="28"/>
          <w:lang w:val="en-US"/>
        </w:rPr>
        <w:t>/</w:t>
      </w:r>
      <w:r>
        <w:rPr>
          <w:sz w:val="28"/>
          <w:szCs w:val="28"/>
          <w:lang w:val="en-US"/>
        </w:rPr>
        <w:t>categories}}</w:t>
      </w:r>
    </w:p>
    <w:p w14:paraId="35BF7912" w14:textId="3A697558" w:rsidR="009C2FB0" w:rsidRDefault="00926DCE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{{estimation}}</w:t>
      </w:r>
    </w:p>
    <w:p w14:paraId="7AC77261" w14:textId="77777777" w:rsidR="00F77EB5" w:rsidRPr="00926DCE" w:rsidRDefault="00F77EB5" w:rsidP="00926DCE">
      <w:pPr>
        <w:autoSpaceDE w:val="0"/>
        <w:autoSpaceDN w:val="0"/>
        <w:adjustRightInd w:val="0"/>
        <w:spacing w:line="360" w:lineRule="auto"/>
        <w:ind w:left="426" w:right="55" w:firstLine="709"/>
        <w:rPr>
          <w:sz w:val="28"/>
          <w:szCs w:val="28"/>
          <w:lang w:val="en-US"/>
        </w:rPr>
      </w:pPr>
    </w:p>
    <w:p w14:paraId="5C2A4A79" w14:textId="716AC919" w:rsidR="00122E02" w:rsidRPr="0037238E" w:rsidRDefault="0037238E" w:rsidP="00122E02">
      <w:pPr>
        <w:autoSpaceDE w:val="0"/>
        <w:autoSpaceDN w:val="0"/>
        <w:adjustRightInd w:val="0"/>
        <w:spacing w:line="360" w:lineRule="auto"/>
        <w:ind w:left="284" w:right="55" w:firstLine="70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{{recommendation}}</w:t>
      </w:r>
    </w:p>
    <w:p w14:paraId="5998D64B" w14:textId="6BD0DD32" w:rsidR="00F77EB5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  <w:lang w:val="en-US"/>
        </w:rPr>
      </w:pPr>
      <w:r w:rsidRPr="00D344C7">
        <w:rPr>
          <w:b/>
          <w:bCs/>
          <w:sz w:val="28"/>
          <w:szCs w:val="28"/>
          <w:lang w:val="en-US"/>
        </w:rPr>
        <w:t xml:space="preserve"> </w:t>
      </w:r>
      <w:r w:rsidR="00F77EB5">
        <w:rPr>
          <w:b/>
          <w:bCs/>
          <w:sz w:val="28"/>
          <w:szCs w:val="28"/>
          <w:lang w:val="en-US"/>
        </w:rPr>
        <w:br w:type="page"/>
      </w:r>
    </w:p>
    <w:p w14:paraId="25829CE0" w14:textId="77777777" w:rsidR="00F77EB5" w:rsidRPr="00BB5AAF" w:rsidRDefault="00F77EB5" w:rsidP="00F77EB5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7" w:name="_Toc168250807"/>
      <w:r w:rsidRPr="00BB5AAF">
        <w:rPr>
          <w:b/>
          <w:bCs/>
          <w:sz w:val="28"/>
        </w:rPr>
        <w:lastRenderedPageBreak/>
        <w:t>ЗАКЛЮЧЕНИЕ ПО ОБСЛЕДОВАНИЮ ТЕХНИЧЕСКОГО СОСТОЯНИЯ ЗДАНИЯ</w:t>
      </w:r>
      <w:bookmarkEnd w:id="87"/>
    </w:p>
    <w:tbl>
      <w:tblPr>
        <w:tblW w:w="10196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8"/>
        <w:gridCol w:w="4326"/>
        <w:gridCol w:w="5202"/>
      </w:tblGrid>
      <w:tr w:rsidR="00F77EB5" w:rsidRPr="00BB5AAF" w14:paraId="2114071B" w14:textId="77777777" w:rsidTr="00136F76">
        <w:trPr>
          <w:trHeight w:val="454"/>
        </w:trPr>
        <w:tc>
          <w:tcPr>
            <w:tcW w:w="101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906BB" w14:textId="77777777" w:rsidR="00F77EB5" w:rsidRPr="00BB5AAF" w:rsidRDefault="00F77EB5" w:rsidP="00136F76">
            <w:pPr>
              <w:ind w:right="55"/>
              <w:jc w:val="center"/>
              <w:rPr>
                <w:b/>
                <w:bCs/>
              </w:rPr>
            </w:pPr>
            <w:r w:rsidRPr="00BB5AAF">
              <w:rPr>
                <w:b/>
                <w:bCs/>
              </w:rPr>
              <w:t>Заключение по обследованию технического состояния объекта</w:t>
            </w:r>
          </w:p>
        </w:tc>
      </w:tr>
      <w:tr w:rsidR="00F77EB5" w:rsidRPr="00BB5AAF" w14:paraId="11135795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61621D" w14:textId="77777777" w:rsidR="00F77EB5" w:rsidRPr="00BB5AAF" w:rsidRDefault="00F77EB5" w:rsidP="00136F76">
            <w:pPr>
              <w:ind w:right="55"/>
            </w:pPr>
            <w:r w:rsidRPr="00BB5AAF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DBB10" w14:textId="77777777" w:rsidR="00F77EB5" w:rsidRPr="00BB5AAF" w:rsidRDefault="00F77EB5" w:rsidP="00136F76">
            <w:pPr>
              <w:ind w:right="55"/>
            </w:pPr>
            <w:r w:rsidRPr="00BB5AAF">
              <w:t>Адрес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E4E6C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7971714F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3BA82" w14:textId="77777777" w:rsidR="00F77EB5" w:rsidRPr="00BB5AAF" w:rsidRDefault="00F77EB5" w:rsidP="00136F76">
            <w:pPr>
              <w:ind w:right="55"/>
            </w:pPr>
            <w:r w:rsidRPr="00BB5AAF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6DCBA" w14:textId="77777777" w:rsidR="00F77EB5" w:rsidRPr="00BB5AAF" w:rsidRDefault="00F77EB5" w:rsidP="00136F76">
            <w:pPr>
              <w:ind w:right="55"/>
            </w:pPr>
            <w:r w:rsidRPr="00BB5AAF">
              <w:t>Время проведения обследования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E9AB2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364FA75F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4CAF4" w14:textId="77777777" w:rsidR="00F77EB5" w:rsidRPr="00BB5AAF" w:rsidRDefault="00F77EB5" w:rsidP="00136F76">
            <w:pPr>
              <w:ind w:right="55"/>
            </w:pPr>
            <w:r w:rsidRPr="00BB5AAF">
              <w:t>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BAB1CF" w14:textId="77777777" w:rsidR="00F77EB5" w:rsidRPr="00BB5AAF" w:rsidRDefault="00F77EB5" w:rsidP="00136F76">
            <w:pPr>
              <w:ind w:right="55"/>
            </w:pPr>
            <w:r w:rsidRPr="00BB5AAF">
              <w:t>Организация, проводившая обследование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40A64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668D0979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4C9E5" w14:textId="77777777" w:rsidR="00F77EB5" w:rsidRPr="00BB5AAF" w:rsidRDefault="00F77EB5" w:rsidP="00136F76">
            <w:pPr>
              <w:ind w:right="55"/>
            </w:pPr>
            <w:r w:rsidRPr="00BB5AAF">
              <w:t>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21CA1" w14:textId="65FA0ED5" w:rsidR="00F77EB5" w:rsidRPr="00BB5AAF" w:rsidRDefault="002D6950" w:rsidP="002D6950">
            <w:pPr>
              <w:ind w:right="55"/>
            </w:pPr>
            <w:r>
              <w:t>Тип проекта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20F614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7A73AA2A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A782DA" w14:textId="5C123943" w:rsidR="00F77EB5" w:rsidRPr="00BB5AAF" w:rsidRDefault="002D6950" w:rsidP="00136F76">
            <w:pPr>
              <w:ind w:right="55"/>
            </w:pPr>
            <w:r>
              <w:t>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3B12C" w14:textId="77777777" w:rsidR="00F77EB5" w:rsidRPr="00BB5AAF" w:rsidRDefault="00F77EB5" w:rsidP="00136F76">
            <w:pPr>
              <w:ind w:right="55"/>
            </w:pPr>
            <w:r w:rsidRPr="00BB5AAF">
              <w:t>Проектная организация, проектировавшая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0C5DE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222C8D71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540944" w14:textId="103A1674" w:rsidR="00F77EB5" w:rsidRPr="00BB5AAF" w:rsidRDefault="002D6950" w:rsidP="00136F76">
            <w:pPr>
              <w:ind w:right="55"/>
            </w:pPr>
            <w:r>
              <w:t>6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F440DC" w14:textId="77777777" w:rsidR="00F77EB5" w:rsidRPr="00BB5AAF" w:rsidRDefault="00F77EB5" w:rsidP="00136F76">
            <w:pPr>
              <w:ind w:right="55"/>
            </w:pPr>
            <w:r w:rsidRPr="00BB5AAF">
              <w:t>Строительная организация, возводившая объект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8F284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6BA39E8B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3AF993" w14:textId="524624C7" w:rsidR="00F77EB5" w:rsidRPr="00BB5AAF" w:rsidRDefault="002D6950" w:rsidP="00136F76">
            <w:pPr>
              <w:ind w:right="55"/>
            </w:pPr>
            <w:r>
              <w:t>7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8547DB" w14:textId="77777777" w:rsidR="00F77EB5" w:rsidRPr="00BB5AAF" w:rsidRDefault="00F77EB5" w:rsidP="00136F76">
            <w:pPr>
              <w:ind w:right="55"/>
            </w:pPr>
            <w:r w:rsidRPr="00BB5AAF">
              <w:t>Год возведения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27306" w14:textId="77777777" w:rsidR="00F77EB5" w:rsidRPr="00BB5AAF" w:rsidRDefault="00F77EB5" w:rsidP="00136F76">
            <w:pPr>
              <w:pStyle w:val="Default"/>
              <w:rPr>
                <w:color w:val="auto"/>
              </w:rPr>
            </w:pPr>
          </w:p>
        </w:tc>
      </w:tr>
      <w:tr w:rsidR="00F77EB5" w:rsidRPr="00BB5AAF" w14:paraId="4FE405FE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21B25" w14:textId="3062235E" w:rsidR="00F77EB5" w:rsidRPr="00BB5AAF" w:rsidRDefault="002D6950" w:rsidP="00136F76">
            <w:pPr>
              <w:ind w:right="55"/>
            </w:pPr>
            <w:r>
              <w:t>8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84870" w14:textId="77777777" w:rsidR="00F77EB5" w:rsidRPr="00BB5AAF" w:rsidRDefault="00F77EB5" w:rsidP="00136F76">
            <w:pPr>
              <w:ind w:right="55"/>
            </w:pPr>
            <w:r w:rsidRPr="00BB5AAF">
              <w:t>Собственник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FBD0B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0AA59B06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763A0" w14:textId="42715E6B" w:rsidR="00F77EB5" w:rsidRPr="00BB5AAF" w:rsidRDefault="002D6950" w:rsidP="00136F76">
            <w:pPr>
              <w:ind w:right="55"/>
            </w:pPr>
            <w:r>
              <w:t>9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C5DD53" w14:textId="77777777" w:rsidR="00F77EB5" w:rsidRPr="00BB5AAF" w:rsidRDefault="00F77EB5" w:rsidP="00136F76">
            <w:pPr>
              <w:ind w:right="55"/>
            </w:pPr>
            <w:r w:rsidRPr="00BB5AAF">
              <w:t>Конструктивный тип объекта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877B8" w14:textId="77777777" w:rsidR="00F77EB5" w:rsidRPr="00BB5AAF" w:rsidRDefault="00F77EB5" w:rsidP="00136F76">
            <w:pPr>
              <w:pStyle w:val="Default"/>
              <w:rPr>
                <w:color w:val="auto"/>
              </w:rPr>
            </w:pPr>
          </w:p>
        </w:tc>
      </w:tr>
      <w:tr w:rsidR="00F77EB5" w:rsidRPr="00BB5AAF" w14:paraId="4D3B7035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38EC1B" w14:textId="2F100D54" w:rsidR="00F77EB5" w:rsidRPr="00BB5AAF" w:rsidRDefault="00F77EB5" w:rsidP="00136F76">
            <w:pPr>
              <w:ind w:right="55"/>
            </w:pPr>
            <w:r w:rsidRPr="00BB5AAF">
              <w:t>1</w:t>
            </w:r>
            <w:r w:rsidR="002D6950">
              <w:t>0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680C1" w14:textId="77777777" w:rsidR="00F77EB5" w:rsidRPr="00BB5AAF" w:rsidRDefault="00F77EB5" w:rsidP="00136F76">
            <w:pPr>
              <w:ind w:right="55"/>
            </w:pPr>
            <w:r w:rsidRPr="00BB5AAF">
              <w:t>Число этажей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647C0" w14:textId="77777777" w:rsidR="00F77EB5" w:rsidRPr="00BB5AAF" w:rsidRDefault="00F77EB5" w:rsidP="00136F76">
            <w:pPr>
              <w:pStyle w:val="Default"/>
              <w:rPr>
                <w:color w:val="auto"/>
              </w:rPr>
            </w:pPr>
          </w:p>
        </w:tc>
      </w:tr>
      <w:tr w:rsidR="00F77EB5" w:rsidRPr="00BB5AAF" w14:paraId="1D0E883B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C20C7" w14:textId="7258FF8A" w:rsidR="00F77EB5" w:rsidRPr="00BB5AAF" w:rsidRDefault="00F77EB5" w:rsidP="00136F76">
            <w:pPr>
              <w:ind w:right="55"/>
            </w:pPr>
            <w:r w:rsidRPr="00BB5AAF">
              <w:t>1</w:t>
            </w:r>
            <w:r w:rsidR="002D6950">
              <w:t>1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26C94" w14:textId="77777777" w:rsidR="00F77EB5" w:rsidRPr="00BB5AAF" w:rsidRDefault="00F77EB5" w:rsidP="00136F76">
            <w:pPr>
              <w:ind w:right="55"/>
            </w:pPr>
            <w:r w:rsidRPr="00BB5AAF">
              <w:t>Крен объекта (вдоль продольной и поперечной осей)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C2E06" w14:textId="77777777" w:rsidR="00F77EB5" w:rsidRPr="00BB5AAF" w:rsidRDefault="00F77EB5" w:rsidP="00136F76">
            <w:pPr>
              <w:ind w:right="55"/>
            </w:pPr>
          </w:p>
        </w:tc>
      </w:tr>
      <w:tr w:rsidR="00F77EB5" w:rsidRPr="00BB5AAF" w14:paraId="3703BADA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CF036" w14:textId="2CC1FB7E" w:rsidR="00F77EB5" w:rsidRPr="00BB5AAF" w:rsidRDefault="00F77EB5" w:rsidP="00136F76">
            <w:pPr>
              <w:ind w:right="55"/>
            </w:pPr>
            <w:r w:rsidRPr="00BB5AAF">
              <w:t>1</w:t>
            </w:r>
            <w:r w:rsidR="002D6950">
              <w:t>2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82AF9" w14:textId="49A02A0B" w:rsidR="00F77EB5" w:rsidRPr="00BB5AAF" w:rsidRDefault="00F77EB5" w:rsidP="00136F76">
            <w:pPr>
              <w:ind w:right="55"/>
            </w:pPr>
            <w:r w:rsidRPr="00BB5AAF">
              <w:t>Установленная категория технического состояния</w:t>
            </w:r>
            <w:r w:rsidR="002D6950">
              <w:t xml:space="preserve"> объекта, отдельных типов конструкций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566C1" w14:textId="77777777" w:rsidR="00F77EB5" w:rsidRPr="00BB5AAF" w:rsidRDefault="00F77EB5" w:rsidP="00136F76">
            <w:pPr>
              <w:ind w:right="55"/>
            </w:pPr>
          </w:p>
        </w:tc>
      </w:tr>
      <w:tr w:rsidR="002D6950" w:rsidRPr="00BB5AAF" w14:paraId="07C66D71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45D663" w14:textId="27C73EA1" w:rsidR="002D6950" w:rsidRPr="00BB5AAF" w:rsidRDefault="002D6950" w:rsidP="00136F76">
            <w:pPr>
              <w:ind w:right="55"/>
            </w:pPr>
            <w:r>
              <w:t>13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C7F0D" w14:textId="77777777" w:rsidR="002D6950" w:rsidRDefault="002D6950" w:rsidP="002D6950">
            <w:pPr>
              <w:ind w:right="55"/>
            </w:pPr>
            <w:r>
              <w:t>Оценка технического состояния:</w:t>
            </w:r>
          </w:p>
          <w:p w14:paraId="0A82E1DA" w14:textId="77777777" w:rsidR="002D6950" w:rsidRDefault="002D6950" w:rsidP="002D6950">
            <w:pPr>
              <w:ind w:right="55"/>
            </w:pPr>
            <w:r>
              <w:t>- лифтового оборудования</w:t>
            </w:r>
          </w:p>
          <w:p w14:paraId="5A1F30A6" w14:textId="77777777" w:rsidR="002D6950" w:rsidRDefault="002D6950" w:rsidP="002D6950">
            <w:pPr>
              <w:ind w:right="55"/>
            </w:pPr>
            <w:r>
              <w:t>- электрических сетей и средств связи</w:t>
            </w:r>
          </w:p>
          <w:p w14:paraId="799A42F1" w14:textId="77777777" w:rsidR="002D6950" w:rsidRDefault="002D6950" w:rsidP="002D6950">
            <w:pPr>
              <w:ind w:right="55"/>
            </w:pPr>
            <w:r>
              <w:t>- водостоков, инженерных систем:</w:t>
            </w:r>
          </w:p>
          <w:p w14:paraId="2E07144F" w14:textId="77777777" w:rsidR="002D6950" w:rsidRDefault="002D6950" w:rsidP="002D6950">
            <w:pPr>
              <w:ind w:right="55"/>
            </w:pPr>
            <w:r>
              <w:t>- горячего водоснабжения</w:t>
            </w:r>
          </w:p>
          <w:p w14:paraId="60A2DECF" w14:textId="77777777" w:rsidR="002D6950" w:rsidRDefault="002D6950" w:rsidP="002D6950">
            <w:pPr>
              <w:ind w:right="55"/>
            </w:pPr>
            <w:r>
              <w:t>- отопления</w:t>
            </w:r>
          </w:p>
          <w:p w14:paraId="634A894F" w14:textId="77777777" w:rsidR="002D6950" w:rsidRDefault="002D6950" w:rsidP="002D6950">
            <w:pPr>
              <w:ind w:right="55"/>
            </w:pPr>
            <w:r>
              <w:t>- холодного водоснабжения</w:t>
            </w:r>
          </w:p>
          <w:p w14:paraId="3D827AEF" w14:textId="77777777" w:rsidR="002D6950" w:rsidRDefault="002D6950" w:rsidP="002D6950">
            <w:pPr>
              <w:ind w:right="55"/>
            </w:pPr>
            <w:r>
              <w:t>- канализации</w:t>
            </w:r>
          </w:p>
          <w:p w14:paraId="51B2F77E" w14:textId="77777777" w:rsidR="002D6950" w:rsidRDefault="002D6950" w:rsidP="002D6950">
            <w:pPr>
              <w:ind w:right="55"/>
            </w:pPr>
            <w:r>
              <w:t>- вентиляции</w:t>
            </w:r>
          </w:p>
          <w:p w14:paraId="59CD805A" w14:textId="77777777" w:rsidR="002D6950" w:rsidRDefault="002D6950" w:rsidP="002D6950">
            <w:pPr>
              <w:ind w:right="55"/>
            </w:pPr>
            <w:r>
              <w:t xml:space="preserve">- </w:t>
            </w:r>
            <w:proofErr w:type="spellStart"/>
            <w:r>
              <w:t>мусороудаления</w:t>
            </w:r>
            <w:proofErr w:type="spellEnd"/>
          </w:p>
          <w:p w14:paraId="3E3E6197" w14:textId="3BC1E5E5" w:rsidR="002D6950" w:rsidRPr="00BB5AAF" w:rsidRDefault="002D6950" w:rsidP="002D6950">
            <w:pPr>
              <w:ind w:right="55"/>
            </w:pPr>
            <w:r>
              <w:t>- газоснабжения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2BE96" w14:textId="77777777" w:rsidR="002D6950" w:rsidRPr="00BB5AAF" w:rsidRDefault="002D6950" w:rsidP="00136F76">
            <w:pPr>
              <w:ind w:right="55"/>
            </w:pPr>
          </w:p>
        </w:tc>
      </w:tr>
      <w:tr w:rsidR="002D6950" w:rsidRPr="00BB5AAF" w14:paraId="4EE86A14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B558D" w14:textId="5295913F" w:rsidR="002D6950" w:rsidRPr="00BB5AAF" w:rsidRDefault="002D6950" w:rsidP="00136F76">
            <w:pPr>
              <w:ind w:right="55"/>
            </w:pPr>
            <w:r>
              <w:t>14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DDFBC" w14:textId="678B5FC3" w:rsidR="002D6950" w:rsidRPr="00BB5AAF" w:rsidRDefault="002D6950" w:rsidP="00136F76">
            <w:pPr>
              <w:ind w:right="55"/>
            </w:pPr>
            <w:r w:rsidRPr="002D6950">
              <w:t>Оценка состояния звукоизоляции конструкций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CFD27" w14:textId="77777777" w:rsidR="002D6950" w:rsidRPr="00BB5AAF" w:rsidRDefault="002D6950" w:rsidP="00136F76">
            <w:pPr>
              <w:ind w:right="55"/>
            </w:pPr>
          </w:p>
        </w:tc>
      </w:tr>
      <w:tr w:rsidR="002D6950" w:rsidRPr="00BB5AAF" w14:paraId="327CC93E" w14:textId="77777777" w:rsidTr="00136F76">
        <w:trPr>
          <w:trHeight w:val="397"/>
        </w:trPr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1B3EC" w14:textId="32A02F96" w:rsidR="002D6950" w:rsidRPr="00BB5AAF" w:rsidRDefault="002D6950" w:rsidP="00136F76">
            <w:pPr>
              <w:ind w:right="55"/>
            </w:pPr>
            <w:r>
              <w:t>15</w:t>
            </w:r>
          </w:p>
        </w:tc>
        <w:tc>
          <w:tcPr>
            <w:tcW w:w="4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021DF" w14:textId="50E65A23" w:rsidR="002D6950" w:rsidRPr="00BB5AAF" w:rsidRDefault="002D6950" w:rsidP="00136F76">
            <w:pPr>
              <w:ind w:right="55"/>
            </w:pPr>
            <w:r w:rsidRPr="002D6950">
              <w:t>Оценка теплотехнического состояния ограждающих конструкций</w:t>
            </w:r>
          </w:p>
        </w:tc>
        <w:tc>
          <w:tcPr>
            <w:tcW w:w="5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0709C" w14:textId="77777777" w:rsidR="002D6950" w:rsidRPr="00BB5AAF" w:rsidRDefault="002D6950" w:rsidP="00136F76">
            <w:pPr>
              <w:ind w:right="55"/>
            </w:pPr>
          </w:p>
        </w:tc>
      </w:tr>
    </w:tbl>
    <w:p w14:paraId="252414A3" w14:textId="77777777" w:rsidR="00F77EB5" w:rsidRPr="00BB5AAF" w:rsidRDefault="00F77EB5" w:rsidP="00F77EB5">
      <w:pPr>
        <w:ind w:right="55"/>
      </w:pPr>
    </w:p>
    <w:p w14:paraId="1D1E652B" w14:textId="77777777" w:rsidR="00F77EB5" w:rsidRPr="002D6950" w:rsidRDefault="00F77EB5" w:rsidP="00F77EB5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  <w:r w:rsidRPr="002D6950">
        <w:rPr>
          <w:b/>
          <w:bCs/>
          <w:sz w:val="28"/>
          <w:szCs w:val="28"/>
        </w:rPr>
        <w:br w:type="page"/>
      </w:r>
    </w:p>
    <w:p w14:paraId="321BD4F9" w14:textId="67D409EC" w:rsidR="00F77EB5" w:rsidRPr="00BB5AAF" w:rsidRDefault="00F77EB5" w:rsidP="00F77EB5">
      <w:pPr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8" w:name="_Toc168250808"/>
      <w:r w:rsidRPr="00F77EB5">
        <w:rPr>
          <w:b/>
          <w:bCs/>
          <w:sz w:val="28"/>
        </w:rPr>
        <w:lastRenderedPageBreak/>
        <w:t>ПАСПОРТ ЗДАНИЯ</w:t>
      </w:r>
      <w:r w:rsidRPr="00BB5AAF">
        <w:rPr>
          <w:b/>
          <w:bCs/>
          <w:sz w:val="28"/>
        </w:rPr>
        <w:t xml:space="preserve"> </w:t>
      </w:r>
      <w:r>
        <w:rPr>
          <w:b/>
          <w:bCs/>
          <w:sz w:val="28"/>
        </w:rPr>
        <w:t>(СООРУЖЕНИЯ)</w:t>
      </w:r>
      <w:bookmarkEnd w:id="8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"/>
        <w:gridCol w:w="3092"/>
        <w:gridCol w:w="6032"/>
      </w:tblGrid>
      <w:tr w:rsidR="00F77EB5" w:rsidRPr="00F77EB5" w14:paraId="3533A6C3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A9CF290" w14:textId="77777777" w:rsidR="00F77EB5" w:rsidRPr="00F77EB5" w:rsidRDefault="00F77EB5" w:rsidP="00680A71">
            <w:pPr>
              <w:ind w:right="55"/>
            </w:pPr>
            <w:r w:rsidRPr="00F77EB5">
              <w:t>№</w:t>
            </w:r>
          </w:p>
          <w:p w14:paraId="6212560D" w14:textId="77777777" w:rsidR="00F77EB5" w:rsidRPr="00F77EB5" w:rsidRDefault="00F77EB5" w:rsidP="00680A71">
            <w:pPr>
              <w:ind w:right="55"/>
            </w:pPr>
            <w:r w:rsidRPr="00F77EB5">
              <w:t>п/п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747C2575" w14:textId="77777777" w:rsidR="00F77EB5" w:rsidRPr="00F77EB5" w:rsidRDefault="00F77EB5" w:rsidP="00680A71">
            <w:pPr>
              <w:spacing w:line="276" w:lineRule="auto"/>
              <w:ind w:right="55"/>
            </w:pPr>
            <w:r w:rsidRPr="00F77EB5">
              <w:t>Характеристика здания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59B5F98E" w14:textId="77777777" w:rsidR="00F77EB5" w:rsidRPr="00F77EB5" w:rsidRDefault="00F77EB5" w:rsidP="00680A71">
            <w:pPr>
              <w:spacing w:line="276" w:lineRule="auto"/>
              <w:ind w:right="55"/>
            </w:pPr>
            <w:r w:rsidRPr="00F77EB5">
              <w:t>Описание \ значение</w:t>
            </w:r>
          </w:p>
        </w:tc>
      </w:tr>
      <w:tr w:rsidR="00F77EB5" w:rsidRPr="00F77EB5" w14:paraId="320F5F47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9914914" w14:textId="7A675CB8" w:rsidR="00F77EB5" w:rsidRPr="00F77EB5" w:rsidRDefault="00A33146" w:rsidP="00680A71">
            <w:pPr>
              <w:ind w:right="55"/>
            </w:pPr>
            <w:r>
              <w:t>1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75AD4D9E" w14:textId="77777777" w:rsidR="00F77EB5" w:rsidRPr="00F77EB5" w:rsidRDefault="00F77EB5" w:rsidP="00680A71">
            <w:pPr>
              <w:ind w:right="55"/>
            </w:pPr>
            <w:r w:rsidRPr="00F77EB5">
              <w:t>Адрес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14879FEF" w14:textId="54A9FD40" w:rsidR="00F77EB5" w:rsidRPr="00F77EB5" w:rsidRDefault="00F77EB5" w:rsidP="00680A71">
            <w:pPr>
              <w:ind w:right="55"/>
            </w:pPr>
          </w:p>
        </w:tc>
      </w:tr>
      <w:tr w:rsidR="00F77EB5" w:rsidRPr="00F77EB5" w14:paraId="35AAB5A4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2C6FD43" w14:textId="346D2989" w:rsidR="00F77EB5" w:rsidRPr="00F77EB5" w:rsidRDefault="00A33146" w:rsidP="00680A71">
            <w:pPr>
              <w:ind w:right="55"/>
            </w:pPr>
            <w:r>
              <w:t>2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76EEBE57" w14:textId="6CB25DF2" w:rsidR="00F77EB5" w:rsidRPr="00F77EB5" w:rsidRDefault="00680A71" w:rsidP="00680A71">
            <w:pPr>
              <w:ind w:right="55"/>
            </w:pPr>
            <w:r>
              <w:t>Дата</w:t>
            </w:r>
            <w:r w:rsidR="00F77EB5" w:rsidRPr="00F77EB5">
              <w:t xml:space="preserve"> составления паспорта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00908FD" w14:textId="18657045" w:rsidR="00F77EB5" w:rsidRPr="00F77EB5" w:rsidRDefault="00F77EB5" w:rsidP="00680A71">
            <w:pPr>
              <w:ind w:right="55"/>
            </w:pPr>
          </w:p>
        </w:tc>
      </w:tr>
      <w:tr w:rsidR="00F77EB5" w:rsidRPr="00F77EB5" w14:paraId="5EB6B306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1072559" w14:textId="79788366" w:rsidR="00F77EB5" w:rsidRPr="00F77EB5" w:rsidRDefault="00A33146" w:rsidP="00680A71">
            <w:pPr>
              <w:ind w:right="55"/>
            </w:pPr>
            <w:r>
              <w:t>3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A30C031" w14:textId="77777777" w:rsidR="00F77EB5" w:rsidRPr="00F77EB5" w:rsidRDefault="00F77EB5" w:rsidP="00680A71">
            <w:pPr>
              <w:ind w:right="55"/>
            </w:pPr>
            <w:r w:rsidRPr="00F77EB5">
              <w:t>Организация, составившая паспорт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B49F130" w14:textId="0690CFC0" w:rsidR="00F77EB5" w:rsidRPr="00F77EB5" w:rsidRDefault="00F77EB5" w:rsidP="00680A71">
            <w:pPr>
              <w:ind w:right="55"/>
            </w:pPr>
          </w:p>
        </w:tc>
      </w:tr>
      <w:tr w:rsidR="00F77EB5" w:rsidRPr="00F77EB5" w14:paraId="7D578864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1FEDF4C" w14:textId="00FFC963" w:rsidR="00F77EB5" w:rsidRPr="00F77EB5" w:rsidRDefault="00A33146" w:rsidP="00680A71">
            <w:pPr>
              <w:ind w:right="55"/>
            </w:pPr>
            <w:r>
              <w:t>4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9C93296" w14:textId="77777777" w:rsidR="00F77EB5" w:rsidRPr="00F77EB5" w:rsidRDefault="00F77EB5" w:rsidP="00680A71">
            <w:pPr>
              <w:ind w:right="55"/>
            </w:pPr>
            <w:r w:rsidRPr="00F77EB5">
              <w:t>Назначение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6A68560" w14:textId="7C7EB391" w:rsidR="00F77EB5" w:rsidRPr="00F77EB5" w:rsidRDefault="00F77EB5" w:rsidP="00680A71">
            <w:pPr>
              <w:ind w:right="55"/>
            </w:pPr>
          </w:p>
        </w:tc>
      </w:tr>
      <w:tr w:rsidR="00F77EB5" w:rsidRPr="00F77EB5" w14:paraId="00DE50CC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2186056" w14:textId="02F81825" w:rsidR="00F77EB5" w:rsidRPr="00F77EB5" w:rsidRDefault="00A33146" w:rsidP="00680A71">
            <w:pPr>
              <w:ind w:right="55"/>
            </w:pPr>
            <w:r>
              <w:t>5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1C348E66" w14:textId="77777777" w:rsidR="00F77EB5" w:rsidRPr="00F77EB5" w:rsidRDefault="00F77EB5" w:rsidP="00680A71">
            <w:pPr>
              <w:ind w:right="55"/>
            </w:pPr>
            <w:r w:rsidRPr="00F77EB5">
              <w:t>Тип проекта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274799A7" w14:textId="23BBB212" w:rsidR="00F77EB5" w:rsidRPr="00F77EB5" w:rsidRDefault="00F77EB5" w:rsidP="00680A71">
            <w:pPr>
              <w:ind w:right="55"/>
            </w:pPr>
          </w:p>
        </w:tc>
      </w:tr>
      <w:tr w:rsidR="00F77EB5" w:rsidRPr="00F77EB5" w14:paraId="4A5ADCFA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BCE4D44" w14:textId="2A9E25B9" w:rsidR="00F77EB5" w:rsidRPr="00F77EB5" w:rsidRDefault="00A33146" w:rsidP="00680A71">
            <w:pPr>
              <w:ind w:right="55"/>
            </w:pPr>
            <w:r>
              <w:t>6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64771B85" w14:textId="77777777" w:rsidR="00F77EB5" w:rsidRPr="00F77EB5" w:rsidRDefault="00F77EB5" w:rsidP="00680A71">
            <w:pPr>
              <w:ind w:right="55"/>
            </w:pPr>
            <w:r w:rsidRPr="00F77EB5">
              <w:t>Число этажей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8679F66" w14:textId="72AB21B2" w:rsidR="00F77EB5" w:rsidRPr="00F77EB5" w:rsidRDefault="00F77EB5" w:rsidP="00680A71">
            <w:pPr>
              <w:ind w:right="55"/>
            </w:pPr>
          </w:p>
        </w:tc>
      </w:tr>
      <w:tr w:rsidR="00F77EB5" w:rsidRPr="00F77EB5" w14:paraId="796504BE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ADC4341" w14:textId="009D50F6" w:rsidR="00F77EB5" w:rsidRPr="00F77EB5" w:rsidRDefault="00A33146" w:rsidP="00680A71">
            <w:pPr>
              <w:ind w:right="55"/>
            </w:pPr>
            <w:r>
              <w:t>7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F0CE5B0" w14:textId="77777777" w:rsidR="00F77EB5" w:rsidRPr="00F77EB5" w:rsidRDefault="00F77EB5" w:rsidP="00680A71">
            <w:pPr>
              <w:ind w:right="55"/>
            </w:pPr>
            <w:r w:rsidRPr="00F77EB5">
              <w:t>Наименование собственника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CD458F1" w14:textId="2A389C9B" w:rsidR="00F77EB5" w:rsidRPr="00F77EB5" w:rsidRDefault="00F77EB5" w:rsidP="00680A71">
            <w:pPr>
              <w:ind w:right="55"/>
            </w:pPr>
          </w:p>
        </w:tc>
      </w:tr>
      <w:tr w:rsidR="00F77EB5" w:rsidRPr="00F77EB5" w14:paraId="25E3298B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373DC25" w14:textId="1F2BAB15" w:rsidR="00F77EB5" w:rsidRPr="00F77EB5" w:rsidRDefault="00A33146" w:rsidP="00680A71">
            <w:pPr>
              <w:ind w:right="55"/>
            </w:pPr>
            <w:r>
              <w:t>8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7ED1394D" w14:textId="77777777" w:rsidR="00F77EB5" w:rsidRPr="00F77EB5" w:rsidRDefault="00F77EB5" w:rsidP="00680A71">
            <w:pPr>
              <w:ind w:right="55"/>
            </w:pPr>
            <w:r w:rsidRPr="00F77EB5">
              <w:t>Адрес собственника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3B903237" w14:textId="58DCB25C" w:rsidR="00F77EB5" w:rsidRPr="00F77EB5" w:rsidRDefault="00F77EB5" w:rsidP="00680A71">
            <w:pPr>
              <w:ind w:right="55"/>
            </w:pPr>
          </w:p>
        </w:tc>
      </w:tr>
      <w:tr w:rsidR="00F77EB5" w:rsidRPr="00F77EB5" w14:paraId="6D54CF11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2657A3C" w14:textId="6301D8FC" w:rsidR="00F77EB5" w:rsidRPr="00F77EB5" w:rsidRDefault="00A33146" w:rsidP="00680A71">
            <w:pPr>
              <w:ind w:right="55"/>
            </w:pPr>
            <w:r>
              <w:t>9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A0F1FE5" w14:textId="77777777" w:rsidR="00F77EB5" w:rsidRPr="00F77EB5" w:rsidRDefault="00F77EB5" w:rsidP="00680A71">
            <w:pPr>
              <w:ind w:right="55"/>
            </w:pPr>
            <w:r w:rsidRPr="00F77EB5">
              <w:t>Уровень ответственности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14774B3" w14:textId="6CC15CD3" w:rsidR="00F77EB5" w:rsidRPr="00F77EB5" w:rsidRDefault="00F77EB5" w:rsidP="00680A71">
            <w:pPr>
              <w:ind w:right="55"/>
            </w:pPr>
          </w:p>
        </w:tc>
      </w:tr>
      <w:tr w:rsidR="00F77EB5" w:rsidRPr="00F77EB5" w14:paraId="074BADE6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C7BF709" w14:textId="337C9CC7" w:rsidR="00F77EB5" w:rsidRPr="00F77EB5" w:rsidRDefault="00A33146" w:rsidP="00680A71">
            <w:pPr>
              <w:ind w:right="55"/>
            </w:pPr>
            <w:r>
              <w:t>10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AC11526" w14:textId="77777777" w:rsidR="00F77EB5" w:rsidRPr="00F77EB5" w:rsidRDefault="00F77EB5" w:rsidP="00680A71">
            <w:pPr>
              <w:ind w:right="55"/>
            </w:pPr>
            <w:r w:rsidRPr="00F77EB5">
              <w:t>Год ввода объекта в эксплуатацию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1C551678" w14:textId="791360BE" w:rsidR="00F77EB5" w:rsidRPr="00F77EB5" w:rsidRDefault="00F77EB5" w:rsidP="00680A71">
            <w:pPr>
              <w:ind w:right="55"/>
            </w:pPr>
          </w:p>
        </w:tc>
      </w:tr>
      <w:tr w:rsidR="00F77EB5" w:rsidRPr="00F77EB5" w14:paraId="6B13D0B3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D5AFBC9" w14:textId="6A93FF52" w:rsidR="00F77EB5" w:rsidRPr="00F77EB5" w:rsidRDefault="00A33146" w:rsidP="00680A71">
            <w:pPr>
              <w:ind w:right="55"/>
            </w:pPr>
            <w:r>
              <w:t>11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267A46CE" w14:textId="77777777" w:rsidR="00F77EB5" w:rsidRPr="00F77EB5" w:rsidRDefault="00F77EB5" w:rsidP="00680A71">
            <w:pPr>
              <w:ind w:right="55"/>
            </w:pPr>
            <w:r w:rsidRPr="00F77EB5">
              <w:t>Конструктивный тип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022546A5" w14:textId="77736164" w:rsidR="00F77EB5" w:rsidRPr="00F77EB5" w:rsidRDefault="00F77EB5" w:rsidP="00680A71">
            <w:pPr>
              <w:ind w:right="55"/>
            </w:pPr>
          </w:p>
        </w:tc>
      </w:tr>
      <w:tr w:rsidR="00F77EB5" w:rsidRPr="00F77EB5" w14:paraId="025F63B5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748ADD4" w14:textId="173283FD" w:rsidR="00F77EB5" w:rsidRPr="00F77EB5" w:rsidRDefault="00A33146" w:rsidP="00680A71">
            <w:pPr>
              <w:ind w:right="55"/>
            </w:pPr>
            <w:r>
              <w:t>12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A415FF5" w14:textId="77777777" w:rsidR="00F77EB5" w:rsidRPr="00F77EB5" w:rsidRDefault="00F77EB5" w:rsidP="00680A71">
            <w:pPr>
              <w:ind w:right="55"/>
            </w:pPr>
            <w:r w:rsidRPr="00F77EB5">
              <w:t>Форма объекта в плане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090AE77D" w14:textId="70868391" w:rsidR="00F77EB5" w:rsidRPr="00F77EB5" w:rsidRDefault="00F77EB5" w:rsidP="00680A71">
            <w:pPr>
              <w:ind w:right="55"/>
            </w:pPr>
          </w:p>
        </w:tc>
      </w:tr>
      <w:tr w:rsidR="00F77EB5" w:rsidRPr="00F77EB5" w14:paraId="4AF7B3A8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080BA32" w14:textId="1A600590" w:rsidR="00F77EB5" w:rsidRPr="00F77EB5" w:rsidRDefault="00A33146" w:rsidP="00680A71">
            <w:pPr>
              <w:ind w:right="55"/>
            </w:pPr>
            <w:r>
              <w:t>13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573E6CA" w14:textId="77777777" w:rsidR="00F77EB5" w:rsidRPr="00F77EB5" w:rsidRDefault="00F77EB5" w:rsidP="00680A71">
            <w:pPr>
              <w:ind w:right="55"/>
            </w:pPr>
            <w:r w:rsidRPr="00F77EB5">
              <w:t>Схема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A697699" w14:textId="73724FB4" w:rsidR="00F77EB5" w:rsidRPr="00F77EB5" w:rsidRDefault="00F77EB5" w:rsidP="00680A71">
            <w:pPr>
              <w:ind w:right="55"/>
            </w:pPr>
          </w:p>
        </w:tc>
      </w:tr>
      <w:tr w:rsidR="00F77EB5" w:rsidRPr="00F77EB5" w14:paraId="66F0A7FA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BB41956" w14:textId="385E0A68" w:rsidR="00F77EB5" w:rsidRPr="00F77EB5" w:rsidRDefault="00A33146" w:rsidP="00680A71">
            <w:pPr>
              <w:ind w:right="55"/>
            </w:pPr>
            <w:r>
              <w:t>14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673CC1E5" w14:textId="77777777" w:rsidR="00F77EB5" w:rsidRPr="00F77EB5" w:rsidRDefault="00F77EB5" w:rsidP="00680A71">
            <w:pPr>
              <w:ind w:right="55"/>
            </w:pPr>
            <w:r w:rsidRPr="00F77EB5">
              <w:t>Год разработки проекта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20E75D3D" w14:textId="58E152FC" w:rsidR="00F77EB5" w:rsidRPr="00F77EB5" w:rsidRDefault="00F77EB5" w:rsidP="00680A71">
            <w:pPr>
              <w:ind w:right="55"/>
            </w:pPr>
          </w:p>
        </w:tc>
      </w:tr>
      <w:tr w:rsidR="00F77EB5" w:rsidRPr="00F77EB5" w14:paraId="32DB7AEF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9691237" w14:textId="7D5137DE" w:rsidR="00F77EB5" w:rsidRPr="00F77EB5" w:rsidRDefault="00A33146" w:rsidP="00680A71">
            <w:pPr>
              <w:ind w:right="55"/>
            </w:pPr>
            <w:r>
              <w:t>15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EEC8D25" w14:textId="77777777" w:rsidR="00F77EB5" w:rsidRPr="00F77EB5" w:rsidRDefault="00F77EB5" w:rsidP="00680A71">
            <w:pPr>
              <w:ind w:right="55"/>
            </w:pPr>
            <w:r w:rsidRPr="00F77EB5">
              <w:t>Наличие подвала, надземных этажей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23EF6AA8" w14:textId="57396909" w:rsidR="00F77EB5" w:rsidRPr="00F77EB5" w:rsidRDefault="00F77EB5" w:rsidP="00680A71">
            <w:pPr>
              <w:ind w:right="55"/>
            </w:pPr>
          </w:p>
        </w:tc>
      </w:tr>
      <w:tr w:rsidR="00F77EB5" w:rsidRPr="00F77EB5" w14:paraId="1C244B20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907FCBD" w14:textId="4892542E" w:rsidR="00F77EB5" w:rsidRPr="00F77EB5" w:rsidRDefault="00A33146" w:rsidP="00680A71">
            <w:pPr>
              <w:ind w:right="55"/>
            </w:pPr>
            <w:r>
              <w:t>16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277B74D" w14:textId="77777777" w:rsidR="00F77EB5" w:rsidRPr="00F77EB5" w:rsidRDefault="00F77EB5" w:rsidP="00680A71">
            <w:pPr>
              <w:ind w:right="55"/>
            </w:pPr>
            <w:r w:rsidRPr="00F77EB5">
              <w:t>Конфигурация объекта по высоте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35BFDA3E" w14:textId="507F4FCA" w:rsidR="00F77EB5" w:rsidRPr="00F77EB5" w:rsidRDefault="00F77EB5" w:rsidP="00680A71">
            <w:pPr>
              <w:ind w:right="55"/>
            </w:pPr>
          </w:p>
        </w:tc>
      </w:tr>
      <w:tr w:rsidR="00F77EB5" w:rsidRPr="00F77EB5" w14:paraId="08A00A47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762D2DB" w14:textId="215D733D" w:rsidR="00F77EB5" w:rsidRPr="00F77EB5" w:rsidRDefault="00A33146" w:rsidP="00680A71">
            <w:pPr>
              <w:ind w:right="55"/>
            </w:pPr>
            <w:r>
              <w:t>17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653FF94B" w14:textId="77777777" w:rsidR="00F77EB5" w:rsidRPr="00F77EB5" w:rsidRDefault="00F77EB5" w:rsidP="00680A71">
            <w:pPr>
              <w:ind w:right="55"/>
            </w:pPr>
            <w:r w:rsidRPr="00F77EB5">
              <w:t>Ранее осуществлявшиеся реконструкции и усиления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24B9500" w14:textId="3F24EA33" w:rsidR="00F77EB5" w:rsidRPr="00F77EB5" w:rsidRDefault="00F77EB5" w:rsidP="00680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5"/>
            </w:pPr>
          </w:p>
        </w:tc>
      </w:tr>
      <w:tr w:rsidR="00F77EB5" w:rsidRPr="00F77EB5" w14:paraId="4CACC71C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EB70122" w14:textId="1F141D14" w:rsidR="00F77EB5" w:rsidRPr="00F77EB5" w:rsidRDefault="00A33146" w:rsidP="00680A71">
            <w:pPr>
              <w:ind w:right="55"/>
            </w:pPr>
            <w:r>
              <w:t>18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DB37029" w14:textId="77777777" w:rsidR="00F77EB5" w:rsidRPr="00F77EB5" w:rsidRDefault="00F77EB5" w:rsidP="00680A71">
            <w:pPr>
              <w:ind w:right="55"/>
            </w:pPr>
            <w:r w:rsidRPr="00F77EB5">
              <w:t>Высота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7E2A3A4" w14:textId="06397D00" w:rsidR="00F77EB5" w:rsidRPr="00F77EB5" w:rsidRDefault="00F77EB5" w:rsidP="00680A71">
            <w:pPr>
              <w:ind w:right="55"/>
            </w:pPr>
          </w:p>
        </w:tc>
      </w:tr>
      <w:tr w:rsidR="00F77EB5" w:rsidRPr="00F77EB5" w14:paraId="7DCBBB4D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B5F52D1" w14:textId="69BF4172" w:rsidR="00F77EB5" w:rsidRPr="00F77EB5" w:rsidRDefault="00A33146" w:rsidP="00680A71">
            <w:pPr>
              <w:ind w:right="55"/>
            </w:pPr>
            <w:r>
              <w:t>19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2F8E701" w14:textId="77777777" w:rsidR="00F77EB5" w:rsidRPr="00F77EB5" w:rsidRDefault="00F77EB5" w:rsidP="00680A71">
            <w:pPr>
              <w:ind w:right="55"/>
            </w:pPr>
            <w:r w:rsidRPr="00F77EB5">
              <w:t>Длина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11C2EB5B" w14:textId="667D0DA3" w:rsidR="00F77EB5" w:rsidRPr="00F77EB5" w:rsidRDefault="00F77EB5" w:rsidP="00680A71">
            <w:pPr>
              <w:ind w:right="55"/>
            </w:pPr>
          </w:p>
        </w:tc>
      </w:tr>
      <w:tr w:rsidR="00F77EB5" w:rsidRPr="00F77EB5" w14:paraId="03F4D3DA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BDD707D" w14:textId="2E3A2C0D" w:rsidR="00F77EB5" w:rsidRPr="00F77EB5" w:rsidRDefault="00A33146" w:rsidP="00680A71">
            <w:pPr>
              <w:ind w:right="55"/>
            </w:pPr>
            <w:r>
              <w:t>20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9311419" w14:textId="77777777" w:rsidR="00F77EB5" w:rsidRPr="00F77EB5" w:rsidRDefault="00F77EB5" w:rsidP="00680A71">
            <w:pPr>
              <w:ind w:right="55"/>
            </w:pPr>
            <w:r w:rsidRPr="00F77EB5">
              <w:t>Ширина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ADCCEC2" w14:textId="66811F99" w:rsidR="00F77EB5" w:rsidRPr="00F77EB5" w:rsidRDefault="00F77EB5" w:rsidP="00680A71">
            <w:pPr>
              <w:ind w:right="55"/>
            </w:pPr>
          </w:p>
        </w:tc>
      </w:tr>
      <w:tr w:rsidR="00F77EB5" w:rsidRPr="00F77EB5" w14:paraId="49CEAA11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DCF63D9" w14:textId="35AC4849" w:rsidR="00F77EB5" w:rsidRPr="00F77EB5" w:rsidRDefault="00A33146" w:rsidP="00680A71">
            <w:pPr>
              <w:ind w:right="55"/>
            </w:pPr>
            <w:r>
              <w:t>21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8364470" w14:textId="77777777" w:rsidR="00F77EB5" w:rsidRPr="00F77EB5" w:rsidRDefault="00F77EB5" w:rsidP="00680A71">
            <w:pPr>
              <w:ind w:right="55"/>
            </w:pPr>
            <w:r w:rsidRPr="00F77EB5">
              <w:t>Строительный объем объекта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14EC56E7" w14:textId="386611D6" w:rsidR="00F77EB5" w:rsidRPr="00F77EB5" w:rsidRDefault="00F77EB5" w:rsidP="00680A71">
            <w:pPr>
              <w:ind w:right="55"/>
            </w:pPr>
          </w:p>
        </w:tc>
      </w:tr>
      <w:tr w:rsidR="00A33146" w:rsidRPr="00F77EB5" w14:paraId="1CD2C5F1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C63009F" w14:textId="75872187" w:rsidR="00A33146" w:rsidRPr="00A33146" w:rsidRDefault="00A33146" w:rsidP="00680A71">
            <w:pPr>
              <w:ind w:right="55"/>
            </w:pPr>
            <w:r>
              <w:t>22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1D1B8511" w14:textId="19259225" w:rsidR="00A33146" w:rsidRPr="00F77EB5" w:rsidRDefault="00A33146" w:rsidP="00680A71">
            <w:pPr>
              <w:ind w:right="55"/>
            </w:pPr>
            <w:r>
              <w:t>Несущие конструкции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3CCA495" w14:textId="77777777" w:rsidR="00A33146" w:rsidRPr="00F77EB5" w:rsidRDefault="00A33146" w:rsidP="00680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5"/>
            </w:pPr>
          </w:p>
        </w:tc>
      </w:tr>
      <w:tr w:rsidR="00F77EB5" w:rsidRPr="00F77EB5" w14:paraId="4C748284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85F3953" w14:textId="24DBD58F" w:rsidR="00F77EB5" w:rsidRPr="00F77EB5" w:rsidRDefault="00A33146" w:rsidP="00680A71">
            <w:pPr>
              <w:ind w:right="55"/>
            </w:pPr>
            <w:r>
              <w:t>23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1826F541" w14:textId="19F8ED81" w:rsidR="00F77EB5" w:rsidRPr="00F77EB5" w:rsidRDefault="00F77EB5" w:rsidP="00680A71">
            <w:pPr>
              <w:ind w:right="55"/>
            </w:pPr>
            <w:r w:rsidRPr="00F77EB5">
              <w:t>Фундаменты</w:t>
            </w:r>
            <w:r w:rsidR="00A33146">
              <w:t>, фундаментные балки, стены подвалов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299B78C2" w14:textId="3EC7113E" w:rsidR="00F77EB5" w:rsidRPr="00F77EB5" w:rsidRDefault="00F77EB5" w:rsidP="00680A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5"/>
            </w:pPr>
          </w:p>
        </w:tc>
      </w:tr>
      <w:tr w:rsidR="00F77EB5" w:rsidRPr="00F77EB5" w14:paraId="183CBAF9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CBFEC34" w14:textId="01F42CDB" w:rsidR="00F77EB5" w:rsidRPr="00F77EB5" w:rsidRDefault="00A33146" w:rsidP="00680A71">
            <w:pPr>
              <w:ind w:right="55"/>
            </w:pPr>
            <w:r>
              <w:lastRenderedPageBreak/>
              <w:t>24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59D55018" w14:textId="1B9E0313" w:rsidR="00F77EB5" w:rsidRPr="00F77EB5" w:rsidRDefault="00A33146" w:rsidP="00680A71">
            <w:pPr>
              <w:ind w:right="55"/>
            </w:pPr>
            <w:r>
              <w:t>Колонны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76E9450" w14:textId="75ED417A" w:rsidR="00F77EB5" w:rsidRPr="00F77EB5" w:rsidRDefault="00F77EB5" w:rsidP="00680A71">
            <w:pPr>
              <w:ind w:right="55"/>
            </w:pPr>
          </w:p>
        </w:tc>
      </w:tr>
      <w:tr w:rsidR="00F77EB5" w:rsidRPr="00F77EB5" w14:paraId="596CA816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CDDAA3C" w14:textId="2FF6130B" w:rsidR="00F77EB5" w:rsidRPr="00F77EB5" w:rsidRDefault="00A33146" w:rsidP="00680A71">
            <w:pPr>
              <w:ind w:right="55"/>
            </w:pPr>
            <w:r>
              <w:t>25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ED8C074" w14:textId="6EA47E28" w:rsidR="00F77EB5" w:rsidRPr="00F77EB5" w:rsidRDefault="00A33146" w:rsidP="00680A71">
            <w:pPr>
              <w:ind w:right="55"/>
            </w:pPr>
            <w:r>
              <w:t>Ригели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2C5BD0F9" w14:textId="29F5C9E0" w:rsidR="00F77EB5" w:rsidRPr="00F77EB5" w:rsidRDefault="00F77EB5" w:rsidP="00680A71">
            <w:pPr>
              <w:ind w:right="55"/>
            </w:pPr>
          </w:p>
        </w:tc>
      </w:tr>
      <w:tr w:rsidR="00F77EB5" w:rsidRPr="00F77EB5" w14:paraId="4398AB23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87946B5" w14:textId="4821B795" w:rsidR="00F77EB5" w:rsidRPr="00F77EB5" w:rsidRDefault="00A33146" w:rsidP="00680A71">
            <w:pPr>
              <w:ind w:right="55"/>
            </w:pPr>
            <w:r>
              <w:t>26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1F9A6B1E" w14:textId="77777777" w:rsidR="00F77EB5" w:rsidRPr="00F77EB5" w:rsidRDefault="00F77EB5" w:rsidP="00680A71">
            <w:pPr>
              <w:ind w:right="55"/>
            </w:pPr>
            <w:r w:rsidRPr="00F77EB5">
              <w:t>Конструкция перекрытий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326ABB1A" w14:textId="554E6739" w:rsidR="00F77EB5" w:rsidRPr="00F77EB5" w:rsidRDefault="00F77EB5" w:rsidP="00680A71">
            <w:pPr>
              <w:ind w:right="55"/>
            </w:pPr>
          </w:p>
        </w:tc>
      </w:tr>
      <w:tr w:rsidR="00F77EB5" w:rsidRPr="00F77EB5" w14:paraId="3215ADA9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F8FB055" w14:textId="46F9314B" w:rsidR="00F77EB5" w:rsidRPr="00F77EB5" w:rsidRDefault="00A33146" w:rsidP="00680A71">
            <w:pPr>
              <w:ind w:right="55"/>
            </w:pPr>
            <w:r>
              <w:t>27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66C8A9D" w14:textId="77777777" w:rsidR="00F77EB5" w:rsidRPr="00F77EB5" w:rsidRDefault="00F77EB5" w:rsidP="00680A71">
            <w:pPr>
              <w:ind w:right="55"/>
            </w:pPr>
            <w:r w:rsidRPr="00F77EB5">
              <w:t>Конструкция кровли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D0E8BCA" w14:textId="544AA02D" w:rsidR="00F77EB5" w:rsidRPr="00F77EB5" w:rsidRDefault="00F77EB5" w:rsidP="00680A71">
            <w:pPr>
              <w:ind w:right="55"/>
            </w:pPr>
          </w:p>
        </w:tc>
      </w:tr>
      <w:tr w:rsidR="00F77EB5" w:rsidRPr="00F77EB5" w14:paraId="4AFD0873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4B3E7D1" w14:textId="79093D8E" w:rsidR="00F77EB5" w:rsidRPr="00F77EB5" w:rsidRDefault="00A33146" w:rsidP="00680A71">
            <w:pPr>
              <w:ind w:right="55"/>
            </w:pPr>
            <w:r>
              <w:t>28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4D0F1FB" w14:textId="0822EE2C" w:rsidR="00F77EB5" w:rsidRPr="00F77EB5" w:rsidRDefault="00A33146" w:rsidP="00680A71">
            <w:pPr>
              <w:ind w:right="55"/>
            </w:pPr>
            <w:r>
              <w:t>Несущие конструкции покрытия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5EDFCE5F" w14:textId="4DEFCC58" w:rsidR="00F77EB5" w:rsidRPr="00F77EB5" w:rsidRDefault="00F77EB5" w:rsidP="00680A71">
            <w:pPr>
              <w:ind w:right="55"/>
            </w:pPr>
          </w:p>
        </w:tc>
      </w:tr>
      <w:tr w:rsidR="00F77EB5" w:rsidRPr="00F77EB5" w14:paraId="79C4F58B" w14:textId="77777777" w:rsidTr="00F77EB5">
        <w:trPr>
          <w:trHeight w:val="54"/>
        </w:trPr>
        <w:tc>
          <w:tcPr>
            <w:tcW w:w="0" w:type="auto"/>
            <w:shd w:val="clear" w:color="auto" w:fill="auto"/>
            <w:vAlign w:val="center"/>
          </w:tcPr>
          <w:p w14:paraId="6839F9DE" w14:textId="22B5D338" w:rsidR="00F77EB5" w:rsidRPr="00F77EB5" w:rsidRDefault="00A33146" w:rsidP="00680A71">
            <w:pPr>
              <w:ind w:right="55"/>
            </w:pPr>
            <w:r>
              <w:t>29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1333AE8A" w14:textId="078EAE5A" w:rsidR="00F77EB5" w:rsidRPr="00F77EB5" w:rsidRDefault="00A33146" w:rsidP="00680A71">
            <w:pPr>
              <w:ind w:right="55"/>
            </w:pPr>
            <w:r>
              <w:t>Стены (кроме стен подвалов)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0BBA565" w14:textId="037F1853" w:rsidR="00F77EB5" w:rsidRPr="00F77EB5" w:rsidRDefault="00F77EB5" w:rsidP="00680A71">
            <w:pPr>
              <w:ind w:right="55"/>
            </w:pPr>
          </w:p>
        </w:tc>
      </w:tr>
      <w:tr w:rsidR="00F77EB5" w:rsidRPr="00F77EB5" w14:paraId="2E2C611B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40CDE3E" w14:textId="0353BD16" w:rsidR="00F77EB5" w:rsidRPr="00F77EB5" w:rsidRDefault="00A33146" w:rsidP="00680A71">
            <w:pPr>
              <w:ind w:right="55"/>
            </w:pPr>
            <w:r>
              <w:t>30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CB6B708" w14:textId="2748B4A1" w:rsidR="00F77EB5" w:rsidRPr="00F77EB5" w:rsidRDefault="00A33146" w:rsidP="00680A71">
            <w:pPr>
              <w:ind w:right="55"/>
            </w:pPr>
            <w:r>
              <w:t>Перегородки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189884D3" w14:textId="3DD4DF26" w:rsidR="00F77EB5" w:rsidRPr="00F77EB5" w:rsidRDefault="00F77EB5" w:rsidP="00680A71">
            <w:pPr>
              <w:ind w:right="55"/>
            </w:pPr>
          </w:p>
        </w:tc>
      </w:tr>
      <w:tr w:rsidR="00F77EB5" w:rsidRPr="00F77EB5" w14:paraId="61829359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796031A" w14:textId="38BF5024" w:rsidR="00F77EB5" w:rsidRPr="00F77EB5" w:rsidRDefault="00A33146" w:rsidP="00680A71">
            <w:pPr>
              <w:ind w:right="55"/>
            </w:pPr>
            <w:r>
              <w:t>31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5101E26C" w14:textId="128F78FD" w:rsidR="00F77EB5" w:rsidRPr="00F77EB5" w:rsidRDefault="00A33146" w:rsidP="00680A71">
            <w:pPr>
              <w:ind w:right="55"/>
            </w:pPr>
            <w:r>
              <w:t>Полы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50582B51" w14:textId="2A819B15" w:rsidR="00F77EB5" w:rsidRPr="00F77EB5" w:rsidRDefault="00F77EB5" w:rsidP="00680A71">
            <w:pPr>
              <w:ind w:right="55"/>
            </w:pPr>
          </w:p>
        </w:tc>
      </w:tr>
      <w:tr w:rsidR="00F77EB5" w:rsidRPr="00F77EB5" w14:paraId="3E912161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95B9DC3" w14:textId="36181934" w:rsidR="00F77EB5" w:rsidRPr="00F77EB5" w:rsidRDefault="00A33146" w:rsidP="00680A71">
            <w:pPr>
              <w:ind w:right="55"/>
            </w:pPr>
            <w:r>
              <w:t>32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7AC03946" w14:textId="68326B43" w:rsidR="00F77EB5" w:rsidRPr="00F77EB5" w:rsidRDefault="00A33146" w:rsidP="00680A71">
            <w:pPr>
              <w:ind w:right="55"/>
            </w:pPr>
            <w:r>
              <w:t>Лестницы (марши)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3B6220CD" w14:textId="49274C25" w:rsidR="00F77EB5" w:rsidRPr="00F77EB5" w:rsidRDefault="00F77EB5" w:rsidP="00680A71">
            <w:pPr>
              <w:ind w:right="55"/>
            </w:pPr>
          </w:p>
        </w:tc>
      </w:tr>
      <w:tr w:rsidR="00F77EB5" w:rsidRPr="00F77EB5" w14:paraId="7E895559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60BA55F6" w14:textId="6214F53F" w:rsidR="00F77EB5" w:rsidRPr="00F77EB5" w:rsidRDefault="00A33146" w:rsidP="00680A71">
            <w:pPr>
              <w:ind w:right="55"/>
            </w:pPr>
            <w:r>
              <w:t>33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6780A265" w14:textId="1255A34E" w:rsidR="00F77EB5" w:rsidRPr="00F77EB5" w:rsidRDefault="00A33146" w:rsidP="00680A71">
            <w:pPr>
              <w:ind w:right="55"/>
            </w:pPr>
            <w:r>
              <w:t>Лестницы (площадки)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C204F26" w14:textId="03A10747" w:rsidR="00F77EB5" w:rsidRPr="00F77EB5" w:rsidRDefault="00F77EB5" w:rsidP="00680A71">
            <w:pPr>
              <w:ind w:right="55"/>
            </w:pPr>
          </w:p>
        </w:tc>
      </w:tr>
      <w:tr w:rsidR="00F77EB5" w:rsidRPr="00F77EB5" w14:paraId="042D876E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59C2181" w14:textId="67C3F016" w:rsidR="00F77EB5" w:rsidRPr="00F77EB5" w:rsidRDefault="00A33146" w:rsidP="00680A71">
            <w:pPr>
              <w:ind w:right="55"/>
            </w:pPr>
            <w:r>
              <w:t>34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1BE3A8B" w14:textId="2D830BB2" w:rsidR="00F77EB5" w:rsidRPr="00F77EB5" w:rsidRDefault="00A33146" w:rsidP="00680A71">
            <w:pPr>
              <w:ind w:right="55"/>
            </w:pPr>
            <w:r>
              <w:t>Инженерное оборудование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9D89087" w14:textId="53A0EE7B" w:rsidR="00F77EB5" w:rsidRPr="00F77EB5" w:rsidRDefault="00F77EB5" w:rsidP="00680A71">
            <w:pPr>
              <w:ind w:right="55"/>
            </w:pPr>
          </w:p>
        </w:tc>
      </w:tr>
      <w:tr w:rsidR="00A33146" w:rsidRPr="00F77EB5" w14:paraId="65036EB2" w14:textId="77777777" w:rsidTr="00404F00">
        <w:trPr>
          <w:trHeight w:val="567"/>
        </w:trPr>
        <w:tc>
          <w:tcPr>
            <w:tcW w:w="0" w:type="auto"/>
            <w:shd w:val="clear" w:color="auto" w:fill="auto"/>
          </w:tcPr>
          <w:p w14:paraId="3FE28B16" w14:textId="10C8ED72" w:rsidR="00A33146" w:rsidRPr="00A33146" w:rsidRDefault="00A33146" w:rsidP="00A33146">
            <w:pPr>
              <w:ind w:right="55"/>
            </w:pPr>
            <w:r w:rsidRPr="005861F8">
              <w:t>34.</w:t>
            </w:r>
            <w:r>
              <w:t>1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70FE934C" w14:textId="07F55F95" w:rsidR="00A33146" w:rsidRDefault="00A33146" w:rsidP="00A33146">
            <w:pPr>
              <w:ind w:right="55"/>
            </w:pPr>
            <w:r>
              <w:t>Отопление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165AF4F" w14:textId="77777777" w:rsidR="00A33146" w:rsidRPr="00F77EB5" w:rsidRDefault="00A33146" w:rsidP="00A33146">
            <w:pPr>
              <w:ind w:right="55"/>
            </w:pPr>
          </w:p>
        </w:tc>
      </w:tr>
      <w:tr w:rsidR="00A33146" w:rsidRPr="00F77EB5" w14:paraId="6F6FF3AA" w14:textId="77777777" w:rsidTr="00404F00">
        <w:trPr>
          <w:trHeight w:val="567"/>
        </w:trPr>
        <w:tc>
          <w:tcPr>
            <w:tcW w:w="0" w:type="auto"/>
            <w:shd w:val="clear" w:color="auto" w:fill="auto"/>
          </w:tcPr>
          <w:p w14:paraId="5C852DC4" w14:textId="40132F6F" w:rsidR="00A33146" w:rsidRPr="00A33146" w:rsidRDefault="00A33146" w:rsidP="00A33146">
            <w:pPr>
              <w:ind w:right="55"/>
            </w:pPr>
            <w:r w:rsidRPr="005861F8">
              <w:t>34.</w:t>
            </w:r>
            <w:r>
              <w:t>2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7C399569" w14:textId="5DA1FECC" w:rsidR="00A33146" w:rsidRDefault="00A33146" w:rsidP="00A33146">
            <w:pPr>
              <w:ind w:right="55"/>
            </w:pPr>
            <w:r>
              <w:t>Вентиляция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825DBD9" w14:textId="77777777" w:rsidR="00A33146" w:rsidRPr="00F77EB5" w:rsidRDefault="00A33146" w:rsidP="00A33146">
            <w:pPr>
              <w:ind w:right="55"/>
            </w:pPr>
          </w:p>
        </w:tc>
      </w:tr>
      <w:tr w:rsidR="00A33146" w:rsidRPr="00F77EB5" w14:paraId="45A01201" w14:textId="77777777" w:rsidTr="00404F00">
        <w:trPr>
          <w:trHeight w:val="567"/>
        </w:trPr>
        <w:tc>
          <w:tcPr>
            <w:tcW w:w="0" w:type="auto"/>
            <w:shd w:val="clear" w:color="auto" w:fill="auto"/>
          </w:tcPr>
          <w:p w14:paraId="7021F227" w14:textId="3A9F0298" w:rsidR="00A33146" w:rsidRPr="00A33146" w:rsidRDefault="00A33146" w:rsidP="00A33146">
            <w:pPr>
              <w:ind w:right="55"/>
            </w:pPr>
            <w:r w:rsidRPr="005861F8">
              <w:t>34.</w:t>
            </w:r>
            <w:r>
              <w:t>3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6153C7FD" w14:textId="64FF83BB" w:rsidR="00A33146" w:rsidRDefault="00A33146" w:rsidP="00A33146">
            <w:pPr>
              <w:ind w:right="55"/>
            </w:pPr>
            <w:r>
              <w:t>Кондиционирование воздуха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62C1EA2" w14:textId="77777777" w:rsidR="00A33146" w:rsidRPr="00F77EB5" w:rsidRDefault="00A33146" w:rsidP="00A33146">
            <w:pPr>
              <w:ind w:right="55"/>
            </w:pPr>
          </w:p>
        </w:tc>
      </w:tr>
      <w:tr w:rsidR="00A33146" w:rsidRPr="00F77EB5" w14:paraId="4B25CB6B" w14:textId="77777777" w:rsidTr="00404F00">
        <w:trPr>
          <w:trHeight w:val="567"/>
        </w:trPr>
        <w:tc>
          <w:tcPr>
            <w:tcW w:w="0" w:type="auto"/>
            <w:shd w:val="clear" w:color="auto" w:fill="auto"/>
          </w:tcPr>
          <w:p w14:paraId="40515C7F" w14:textId="7E5C8484" w:rsidR="00A33146" w:rsidRPr="00A33146" w:rsidRDefault="00A33146" w:rsidP="00A33146">
            <w:pPr>
              <w:ind w:right="55"/>
            </w:pPr>
            <w:r w:rsidRPr="005861F8">
              <w:t>34.</w:t>
            </w:r>
            <w:r>
              <w:t>4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C563CAC" w14:textId="690713A3" w:rsidR="00A33146" w:rsidRDefault="00A33146" w:rsidP="00A33146">
            <w:pPr>
              <w:ind w:right="55"/>
            </w:pPr>
            <w:r>
              <w:t>Водоснабжение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3623F5D" w14:textId="77777777" w:rsidR="00A33146" w:rsidRPr="00F77EB5" w:rsidRDefault="00A33146" w:rsidP="00A33146">
            <w:pPr>
              <w:ind w:right="55"/>
            </w:pPr>
          </w:p>
        </w:tc>
      </w:tr>
      <w:tr w:rsidR="00A33146" w:rsidRPr="00F77EB5" w14:paraId="4203B8B1" w14:textId="77777777" w:rsidTr="00404F00">
        <w:trPr>
          <w:trHeight w:val="567"/>
        </w:trPr>
        <w:tc>
          <w:tcPr>
            <w:tcW w:w="0" w:type="auto"/>
            <w:shd w:val="clear" w:color="auto" w:fill="auto"/>
          </w:tcPr>
          <w:p w14:paraId="2B0383F4" w14:textId="3461AA44" w:rsidR="00A33146" w:rsidRPr="00A33146" w:rsidRDefault="00A33146" w:rsidP="00A33146">
            <w:pPr>
              <w:ind w:right="55"/>
            </w:pPr>
            <w:r w:rsidRPr="005861F8">
              <w:t>34.</w:t>
            </w:r>
            <w:r>
              <w:t>5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0E9F44B" w14:textId="0F0700F8" w:rsidR="00A33146" w:rsidRDefault="00A33146" w:rsidP="00A33146">
            <w:pPr>
              <w:ind w:right="55"/>
            </w:pPr>
            <w:r>
              <w:t>Канализация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A4DB41D" w14:textId="77777777" w:rsidR="00A33146" w:rsidRPr="00F77EB5" w:rsidRDefault="00A33146" w:rsidP="00A33146">
            <w:pPr>
              <w:ind w:right="55"/>
            </w:pPr>
          </w:p>
        </w:tc>
      </w:tr>
      <w:tr w:rsidR="00A33146" w:rsidRPr="00F77EB5" w14:paraId="097825E9" w14:textId="77777777" w:rsidTr="00404F00">
        <w:trPr>
          <w:trHeight w:val="567"/>
        </w:trPr>
        <w:tc>
          <w:tcPr>
            <w:tcW w:w="0" w:type="auto"/>
            <w:shd w:val="clear" w:color="auto" w:fill="auto"/>
          </w:tcPr>
          <w:p w14:paraId="108179BF" w14:textId="13835264" w:rsidR="00A33146" w:rsidRPr="00A33146" w:rsidRDefault="00A33146" w:rsidP="00A33146">
            <w:pPr>
              <w:ind w:right="55"/>
            </w:pPr>
            <w:r w:rsidRPr="005861F8">
              <w:t>34.</w:t>
            </w:r>
            <w:r>
              <w:t>6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52284158" w14:textId="26E879A0" w:rsidR="00A33146" w:rsidRDefault="00A33146" w:rsidP="00A33146">
            <w:pPr>
              <w:ind w:right="55"/>
            </w:pPr>
            <w:r w:rsidRPr="00A33146">
              <w:t xml:space="preserve">Технологические трубопроводы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D5FA635" w14:textId="77777777" w:rsidR="00A33146" w:rsidRPr="00F77EB5" w:rsidRDefault="00A33146" w:rsidP="00A33146">
            <w:pPr>
              <w:ind w:right="55"/>
            </w:pPr>
          </w:p>
        </w:tc>
      </w:tr>
      <w:tr w:rsidR="00A33146" w:rsidRPr="00F77EB5" w14:paraId="13D6DD18" w14:textId="77777777" w:rsidTr="00404F00">
        <w:trPr>
          <w:trHeight w:val="567"/>
        </w:trPr>
        <w:tc>
          <w:tcPr>
            <w:tcW w:w="0" w:type="auto"/>
            <w:shd w:val="clear" w:color="auto" w:fill="auto"/>
          </w:tcPr>
          <w:p w14:paraId="42D6D589" w14:textId="5A45F03F" w:rsidR="00A33146" w:rsidRPr="00A33146" w:rsidRDefault="00A33146" w:rsidP="00A33146">
            <w:pPr>
              <w:ind w:right="55"/>
            </w:pPr>
            <w:r w:rsidRPr="005861F8">
              <w:t>34.</w:t>
            </w:r>
            <w:r>
              <w:t>7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6CABD84" w14:textId="6B0AA31B" w:rsidR="00A33146" w:rsidRDefault="00A33146" w:rsidP="00A33146">
            <w:pPr>
              <w:ind w:right="55"/>
            </w:pPr>
            <w:r w:rsidRPr="00A33146">
              <w:t xml:space="preserve">Электроснабжение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AD54C23" w14:textId="77777777" w:rsidR="00A33146" w:rsidRPr="00F77EB5" w:rsidRDefault="00A33146" w:rsidP="00A33146">
            <w:pPr>
              <w:ind w:right="55"/>
            </w:pPr>
          </w:p>
        </w:tc>
      </w:tr>
      <w:tr w:rsidR="00A33146" w:rsidRPr="00F77EB5" w14:paraId="1125DFFC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5CD11B7" w14:textId="1DE0B422" w:rsidR="00A33146" w:rsidRPr="00A33146" w:rsidRDefault="00A33146" w:rsidP="00680A71">
            <w:pPr>
              <w:ind w:right="55"/>
            </w:pPr>
            <w:r>
              <w:t>34.8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672D630F" w14:textId="5712D4C2" w:rsidR="00A33146" w:rsidRDefault="00A33146" w:rsidP="00A33146">
            <w:pPr>
              <w:ind w:right="55"/>
            </w:pPr>
            <w:r w:rsidRPr="00A33146">
              <w:t xml:space="preserve">Система противопожарной безопасности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533E1E86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1DE4F217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B8E5D81" w14:textId="03FA44F7" w:rsidR="00A33146" w:rsidRPr="00A33146" w:rsidRDefault="00A33146" w:rsidP="00680A71">
            <w:pPr>
              <w:ind w:right="55"/>
            </w:pPr>
            <w:r>
              <w:t>35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6FA5DE86" w14:textId="58C86D0A" w:rsidR="00A33146" w:rsidRDefault="00A33146" w:rsidP="00A33146">
            <w:pPr>
              <w:ind w:right="55"/>
            </w:pPr>
            <w:r w:rsidRPr="00A33146">
              <w:t xml:space="preserve">Категория технического состояния объекта, отдельных типов конструкций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956B184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6B250212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E7D8ED3" w14:textId="2927A691" w:rsidR="00A33146" w:rsidRPr="00A33146" w:rsidRDefault="00A33146" w:rsidP="00680A71">
            <w:pPr>
              <w:ind w:right="55"/>
            </w:pPr>
            <w:r>
              <w:t>36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1DD3B73" w14:textId="394BD439" w:rsidR="00A33146" w:rsidRDefault="00A33146" w:rsidP="00A33146">
            <w:pPr>
              <w:ind w:right="55"/>
            </w:pPr>
            <w:r w:rsidRPr="00A33146">
              <w:t xml:space="preserve">Тип воздействия, наиболее опасного для объекта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0F3E7BEE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483F1B98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34DA6168" w14:textId="554C4273" w:rsidR="00A33146" w:rsidRPr="00A33146" w:rsidRDefault="00A33146" w:rsidP="00680A71">
            <w:pPr>
              <w:ind w:right="55"/>
            </w:pPr>
            <w:r>
              <w:t>37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38D7B59D" w14:textId="406F4C0B" w:rsidR="00A33146" w:rsidRPr="00A33146" w:rsidRDefault="00A33146" w:rsidP="00A33146">
            <w:pPr>
              <w:ind w:right="55"/>
            </w:pPr>
            <w:r w:rsidRPr="00A33146">
              <w:t>Период основного тона собственных колебаний (при необхо</w:t>
            </w:r>
            <w:r w:rsidRPr="00A33146">
              <w:softHyphen/>
              <w:t xml:space="preserve">димости)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65F11EA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5C6BDBEE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0F89DEF" w14:textId="07EB3401" w:rsidR="00A33146" w:rsidRPr="00A33146" w:rsidRDefault="00A33146" w:rsidP="00680A71">
            <w:pPr>
              <w:ind w:right="55"/>
            </w:pPr>
            <w:r>
              <w:t>38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2CCF9D56" w14:textId="5D282FCC" w:rsidR="00A33146" w:rsidRPr="00A33146" w:rsidRDefault="00A33146" w:rsidP="00A33146">
            <w:pPr>
              <w:ind w:right="55"/>
            </w:pPr>
            <w:r w:rsidRPr="00A33146">
              <w:t xml:space="preserve">Период собственных колебаний вдоль вертикальной оси (при необходимости)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33D3B8F8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7505A402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126BCAC5" w14:textId="139FD9F4" w:rsidR="00A33146" w:rsidRPr="00A33146" w:rsidRDefault="00A33146" w:rsidP="00680A71">
            <w:pPr>
              <w:ind w:right="55"/>
            </w:pPr>
            <w:r>
              <w:lastRenderedPageBreak/>
              <w:t>39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C4E9D70" w14:textId="37B461C3" w:rsidR="00A33146" w:rsidRPr="00A33146" w:rsidRDefault="00A33146" w:rsidP="00A33146">
            <w:pPr>
              <w:ind w:right="55"/>
            </w:pPr>
            <w:r w:rsidRPr="00A33146">
              <w:t>Логарифмический декремент основного тона собственных ко</w:t>
            </w:r>
            <w:r w:rsidRPr="00A33146">
              <w:softHyphen/>
              <w:t xml:space="preserve">лебаний (при необходимости)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7EFAC287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1F040105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02C9F578" w14:textId="4B2D3638" w:rsidR="00A33146" w:rsidRPr="00A33146" w:rsidRDefault="00A33146" w:rsidP="00680A71">
            <w:pPr>
              <w:ind w:right="55"/>
            </w:pPr>
            <w:r>
              <w:t>40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18DA9D91" w14:textId="73168338" w:rsidR="00A33146" w:rsidRPr="00A33146" w:rsidRDefault="00A33146" w:rsidP="00A33146">
            <w:pPr>
              <w:ind w:right="55"/>
            </w:pPr>
            <w:r w:rsidRPr="00A33146">
              <w:t xml:space="preserve">Логарифмический декремент собственных колебаний вдоль вертикальной оси для объектов класса КС-3 (при необходимости)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15DB7429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527DC449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73EFC3DB" w14:textId="05C8964E" w:rsidR="00A33146" w:rsidRPr="00A33146" w:rsidRDefault="00A33146" w:rsidP="00680A71">
            <w:pPr>
              <w:ind w:right="55"/>
            </w:pPr>
            <w:r>
              <w:t>41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5039A3AA" w14:textId="555F289B" w:rsidR="00A33146" w:rsidRPr="00A33146" w:rsidRDefault="00A33146" w:rsidP="00A33146">
            <w:pPr>
              <w:ind w:right="55"/>
            </w:pPr>
            <w:r w:rsidRPr="00A33146">
              <w:t xml:space="preserve">Крен здания вдоль продольной оси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4E489B61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7B03E306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4272C378" w14:textId="6C91A339" w:rsidR="00A33146" w:rsidRPr="00A33146" w:rsidRDefault="00A33146" w:rsidP="00680A71">
            <w:pPr>
              <w:ind w:right="55"/>
            </w:pPr>
            <w:r>
              <w:t>42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47C1AC6F" w14:textId="0E90008C" w:rsidR="00A33146" w:rsidRPr="00A33146" w:rsidRDefault="00A33146" w:rsidP="00A33146">
            <w:pPr>
              <w:ind w:right="55"/>
            </w:pPr>
            <w:r w:rsidRPr="00A33146">
              <w:t xml:space="preserve">Крен здания вдоль поперечной оси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6C00EFFE" w14:textId="77777777" w:rsidR="00A33146" w:rsidRPr="00F77EB5" w:rsidRDefault="00A33146" w:rsidP="00680A71">
            <w:pPr>
              <w:ind w:right="55"/>
            </w:pPr>
          </w:p>
        </w:tc>
      </w:tr>
      <w:tr w:rsidR="00A33146" w:rsidRPr="00F77EB5" w14:paraId="2A52CB2A" w14:textId="77777777" w:rsidTr="00F77EB5">
        <w:trPr>
          <w:trHeight w:val="567"/>
        </w:trPr>
        <w:tc>
          <w:tcPr>
            <w:tcW w:w="0" w:type="auto"/>
            <w:shd w:val="clear" w:color="auto" w:fill="auto"/>
            <w:vAlign w:val="center"/>
          </w:tcPr>
          <w:p w14:paraId="2F3E8B9C" w14:textId="4D03BCA7" w:rsidR="00A33146" w:rsidRPr="00A33146" w:rsidRDefault="00A33146" w:rsidP="00680A71">
            <w:pPr>
              <w:ind w:right="55"/>
            </w:pPr>
            <w:r>
              <w:t>43</w:t>
            </w:r>
          </w:p>
        </w:tc>
        <w:tc>
          <w:tcPr>
            <w:tcW w:w="3092" w:type="dxa"/>
            <w:shd w:val="clear" w:color="auto" w:fill="auto"/>
            <w:vAlign w:val="center"/>
          </w:tcPr>
          <w:p w14:paraId="0D7EB46B" w14:textId="57620206" w:rsidR="00A33146" w:rsidRPr="00A33146" w:rsidRDefault="00A33146" w:rsidP="00A33146">
            <w:pPr>
              <w:ind w:right="55"/>
            </w:pPr>
            <w:r w:rsidRPr="00A33146">
              <w:t xml:space="preserve">Фотографии объекта </w:t>
            </w:r>
          </w:p>
        </w:tc>
        <w:tc>
          <w:tcPr>
            <w:tcW w:w="6032" w:type="dxa"/>
            <w:shd w:val="clear" w:color="auto" w:fill="auto"/>
            <w:vAlign w:val="center"/>
          </w:tcPr>
          <w:p w14:paraId="50DC310E" w14:textId="77777777" w:rsidR="00A33146" w:rsidRPr="00F77EB5" w:rsidRDefault="00A33146" w:rsidP="00680A71">
            <w:pPr>
              <w:ind w:right="55"/>
            </w:pPr>
          </w:p>
        </w:tc>
      </w:tr>
    </w:tbl>
    <w:p w14:paraId="003E9260" w14:textId="77777777" w:rsidR="00F77EB5" w:rsidRPr="00BB5AAF" w:rsidRDefault="00F77EB5" w:rsidP="00F77EB5">
      <w:pPr>
        <w:ind w:right="55"/>
      </w:pPr>
    </w:p>
    <w:p w14:paraId="46C2BE9A" w14:textId="77777777" w:rsidR="00EA693C" w:rsidRPr="00A33146" w:rsidRDefault="00EA693C" w:rsidP="00E03FA8">
      <w:pPr>
        <w:autoSpaceDE w:val="0"/>
        <w:autoSpaceDN w:val="0"/>
        <w:adjustRightInd w:val="0"/>
        <w:spacing w:line="360" w:lineRule="auto"/>
        <w:ind w:left="284" w:right="55"/>
        <w:rPr>
          <w:b/>
          <w:bCs/>
          <w:sz w:val="28"/>
          <w:szCs w:val="28"/>
        </w:rPr>
      </w:pPr>
    </w:p>
    <w:p w14:paraId="458D6ABB" w14:textId="77777777" w:rsidR="009C2FB0" w:rsidRPr="00BB5AAF" w:rsidRDefault="009C2FB0" w:rsidP="00A02434">
      <w:pPr>
        <w:keepNext/>
        <w:pageBreakBefore/>
        <w:numPr>
          <w:ilvl w:val="0"/>
          <w:numId w:val="1"/>
        </w:numPr>
        <w:autoSpaceDE w:val="0"/>
        <w:autoSpaceDN w:val="0"/>
        <w:adjustRightInd w:val="0"/>
        <w:spacing w:before="120" w:after="120" w:line="360" w:lineRule="auto"/>
        <w:ind w:left="284" w:right="55" w:firstLine="0"/>
        <w:jc w:val="center"/>
        <w:outlineLvl w:val="1"/>
        <w:rPr>
          <w:b/>
          <w:bCs/>
          <w:sz w:val="28"/>
        </w:rPr>
      </w:pPr>
      <w:bookmarkStart w:id="89" w:name="_Toc353274717"/>
      <w:bookmarkStart w:id="90" w:name="_Toc353286525"/>
      <w:bookmarkStart w:id="91" w:name="_Toc355184483"/>
      <w:bookmarkStart w:id="92" w:name="_Ref357672306"/>
      <w:bookmarkStart w:id="93" w:name="_Ref370114950"/>
      <w:bookmarkStart w:id="94" w:name="_Ref370114962"/>
      <w:bookmarkStart w:id="95" w:name="_Toc371932897"/>
      <w:bookmarkStart w:id="96" w:name="_Toc372017824"/>
      <w:bookmarkStart w:id="97" w:name="_Toc419208848"/>
      <w:bookmarkStart w:id="98" w:name="_Toc11700101"/>
      <w:bookmarkStart w:id="99" w:name="_Toc17340008"/>
      <w:bookmarkStart w:id="100" w:name="_Toc36509163"/>
      <w:bookmarkStart w:id="101" w:name="_Toc44887339"/>
      <w:bookmarkStart w:id="102" w:name="_Toc168250809"/>
      <w:bookmarkStart w:id="103" w:name="_Toc371932896"/>
      <w:bookmarkStart w:id="104" w:name="_Toc372017823"/>
      <w:r w:rsidRPr="00BB5AAF">
        <w:rPr>
          <w:b/>
          <w:bCs/>
          <w:sz w:val="28"/>
        </w:rPr>
        <w:lastRenderedPageBreak/>
        <w:t>СПИСОК ИСПОЛЬЗОВАННЫХ ИСТОЧНИКОВ</w:t>
      </w:r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</w:p>
    <w:p w14:paraId="5D445003" w14:textId="77777777" w:rsidR="009C2FB0" w:rsidRPr="00BB5AAF" w:rsidRDefault="009C2FB0" w:rsidP="00E03FA8">
      <w:pPr>
        <w:spacing w:line="360" w:lineRule="auto"/>
        <w:ind w:right="55" w:firstLine="709"/>
        <w:rPr>
          <w:b/>
          <w:sz w:val="28"/>
          <w:szCs w:val="28"/>
        </w:rPr>
      </w:pPr>
      <w:r w:rsidRPr="00BB5AAF">
        <w:rPr>
          <w:bCs/>
          <w:sz w:val="28"/>
          <w:szCs w:val="28"/>
        </w:rPr>
        <w:t>При проведении обследования и составлении настоящего Заключения использованы следующие источники:</w:t>
      </w:r>
    </w:p>
    <w:p w14:paraId="20BE7941" w14:textId="5733D1A9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ГОСТ 31937-20</w:t>
      </w:r>
      <w:r w:rsidR="00A50F79">
        <w:rPr>
          <w:sz w:val="28"/>
          <w:szCs w:val="28"/>
        </w:rPr>
        <w:t>24</w:t>
      </w:r>
      <w:r w:rsidRPr="00BB5AAF">
        <w:rPr>
          <w:sz w:val="28"/>
          <w:szCs w:val="28"/>
        </w:rPr>
        <w:t xml:space="preserve"> «Здания и сооружения. Правила обследования и мониторинга технического состояния»;</w:t>
      </w:r>
    </w:p>
    <w:p w14:paraId="78998FF9" w14:textId="3283D37C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bCs/>
          <w:sz w:val="28"/>
          <w:szCs w:val="28"/>
        </w:rPr>
      </w:pPr>
      <w:r w:rsidRPr="00BB5AAF">
        <w:rPr>
          <w:bCs/>
          <w:sz w:val="28"/>
          <w:szCs w:val="28"/>
        </w:rPr>
        <w:t>СП 15.</w:t>
      </w:r>
      <w:r w:rsidRPr="00BB5AAF">
        <w:rPr>
          <w:sz w:val="28"/>
          <w:szCs w:val="28"/>
        </w:rPr>
        <w:t>13330</w:t>
      </w:r>
      <w:r w:rsidRPr="00BB5AAF">
        <w:rPr>
          <w:bCs/>
          <w:sz w:val="28"/>
          <w:szCs w:val="28"/>
        </w:rPr>
        <w:t>.20</w:t>
      </w:r>
      <w:r w:rsidR="00C678B2" w:rsidRPr="00BB5AAF">
        <w:rPr>
          <w:bCs/>
          <w:sz w:val="28"/>
          <w:szCs w:val="28"/>
        </w:rPr>
        <w:t>20</w:t>
      </w:r>
      <w:r w:rsidRPr="00BB5AAF">
        <w:rPr>
          <w:bCs/>
          <w:sz w:val="28"/>
          <w:szCs w:val="28"/>
        </w:rPr>
        <w:t xml:space="preserve"> «Каменные и армокаменные конструкции»;</w:t>
      </w:r>
    </w:p>
    <w:p w14:paraId="41CB5A7C" w14:textId="792E90DB" w:rsidR="009C2FB0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64.13330.2017 «Деревянные конструкции»;</w:t>
      </w:r>
    </w:p>
    <w:p w14:paraId="0A780943" w14:textId="1CD5A124" w:rsidR="00305522" w:rsidRDefault="00305522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305522">
        <w:rPr>
          <w:sz w:val="28"/>
          <w:szCs w:val="28"/>
        </w:rPr>
        <w:t xml:space="preserve">СП 16.13330.2017 </w:t>
      </w:r>
      <w:r>
        <w:rPr>
          <w:sz w:val="28"/>
          <w:szCs w:val="28"/>
        </w:rPr>
        <w:t>«</w:t>
      </w:r>
      <w:r w:rsidRPr="00305522">
        <w:rPr>
          <w:sz w:val="28"/>
          <w:szCs w:val="28"/>
        </w:rPr>
        <w:t>Стальные конструкции</w:t>
      </w:r>
      <w:r>
        <w:rPr>
          <w:sz w:val="28"/>
          <w:szCs w:val="28"/>
        </w:rPr>
        <w:t>»</w:t>
      </w:r>
      <w:r w:rsidR="00B21336">
        <w:rPr>
          <w:sz w:val="28"/>
          <w:szCs w:val="28"/>
        </w:rPr>
        <w:t>;</w:t>
      </w:r>
    </w:p>
    <w:p w14:paraId="4A939734" w14:textId="4F34CA21" w:rsidR="00B21336" w:rsidRPr="00BB5AAF" w:rsidRDefault="00B21336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21336">
        <w:rPr>
          <w:sz w:val="28"/>
          <w:szCs w:val="28"/>
        </w:rPr>
        <w:t xml:space="preserve">СП 63.13330.2018 </w:t>
      </w:r>
      <w:r>
        <w:rPr>
          <w:sz w:val="28"/>
          <w:szCs w:val="28"/>
        </w:rPr>
        <w:t>«</w:t>
      </w:r>
      <w:r w:rsidRPr="00B21336">
        <w:rPr>
          <w:sz w:val="28"/>
          <w:szCs w:val="28"/>
        </w:rPr>
        <w:t>Бетонные и железобетонные конструкции. Основные положения</w:t>
      </w:r>
      <w:r>
        <w:rPr>
          <w:sz w:val="28"/>
          <w:szCs w:val="28"/>
        </w:rPr>
        <w:t>»;</w:t>
      </w:r>
    </w:p>
    <w:p w14:paraId="315B0EFB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17.13330.2017 «Кровли»;</w:t>
      </w:r>
    </w:p>
    <w:p w14:paraId="0D5A750D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70.13330.2012 «Несущие и ограждающие конструкции»;</w:t>
      </w:r>
    </w:p>
    <w:p w14:paraId="62491A3C" w14:textId="6CE0D5A8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СП 22.13330.201</w:t>
      </w:r>
      <w:r w:rsidR="00C678B2" w:rsidRPr="00BB5AAF">
        <w:rPr>
          <w:sz w:val="28"/>
          <w:szCs w:val="28"/>
        </w:rPr>
        <w:t>6</w:t>
      </w:r>
      <w:r w:rsidRPr="00BB5AAF">
        <w:rPr>
          <w:sz w:val="28"/>
          <w:szCs w:val="28"/>
        </w:rPr>
        <w:t xml:space="preserve"> «Основания зданий и сооружений»;</w:t>
      </w:r>
    </w:p>
    <w:p w14:paraId="60B1A484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 xml:space="preserve">Рекомендации по оценке надежности строительных конструкций зданий и сооружений по внешним признакам: </w:t>
      </w:r>
      <w:proofErr w:type="spellStart"/>
      <w:r w:rsidRPr="00BB5AAF">
        <w:rPr>
          <w:sz w:val="28"/>
          <w:szCs w:val="28"/>
        </w:rPr>
        <w:t>ЦНИИпромзданий</w:t>
      </w:r>
      <w:proofErr w:type="spellEnd"/>
      <w:r w:rsidRPr="00BB5AAF">
        <w:rPr>
          <w:sz w:val="28"/>
          <w:szCs w:val="28"/>
        </w:rPr>
        <w:t>, Москва, 2001 год;</w:t>
      </w:r>
    </w:p>
    <w:p w14:paraId="1A014980" w14:textId="77777777" w:rsidR="009C2FB0" w:rsidRPr="00BB5AAF" w:rsidRDefault="009C2FB0" w:rsidP="00E03FA8">
      <w:pPr>
        <w:numPr>
          <w:ilvl w:val="0"/>
          <w:numId w:val="3"/>
        </w:numPr>
        <w:spacing w:after="200" w:line="360" w:lineRule="auto"/>
        <w:ind w:left="426" w:right="55" w:firstLine="643"/>
        <w:contextualSpacing/>
        <w:jc w:val="both"/>
        <w:rPr>
          <w:sz w:val="28"/>
          <w:szCs w:val="28"/>
        </w:rPr>
      </w:pPr>
      <w:r w:rsidRPr="00BB5AAF">
        <w:rPr>
          <w:sz w:val="28"/>
          <w:szCs w:val="28"/>
        </w:rPr>
        <w:t>Федеральный закон Российской Федерации от 30.12.2009 г. № 384-ФЗ «Технический регламент о безопасности зданий и сооружений»;</w:t>
      </w:r>
    </w:p>
    <w:p w14:paraId="3FED8783" w14:textId="19C84F02" w:rsidR="007F0F3C" w:rsidRDefault="00E601E9" w:rsidP="00E03FA8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05" w:name="_Toc41391858"/>
      <w:bookmarkStart w:id="106" w:name="_Toc168250810"/>
      <w:bookmarkEnd w:id="103"/>
      <w:bookmarkEnd w:id="104"/>
      <w:r w:rsidRPr="00BB5AAF">
        <w:rPr>
          <w:b/>
          <w:bCs/>
          <w:sz w:val="28"/>
        </w:rPr>
        <w:lastRenderedPageBreak/>
        <w:t>Приложение А</w:t>
      </w:r>
      <w:r w:rsidRPr="00BB5AAF">
        <w:rPr>
          <w:b/>
          <w:bCs/>
          <w:sz w:val="28"/>
        </w:rPr>
        <w:br/>
        <w:t>КОПИИ ЛИЦЕНЗИЙ НА ПРОВЕДЕНИЕ РАБОТ</w:t>
      </w:r>
      <w:bookmarkEnd w:id="105"/>
      <w:bookmarkEnd w:id="106"/>
      <w:r w:rsidR="005A453B">
        <w:rPr>
          <w:b/>
          <w:bCs/>
          <w:sz w:val="28"/>
        </w:rPr>
        <w:br/>
      </w:r>
      <w:r w:rsidR="007F0F3C">
        <w:rPr>
          <w:b/>
          <w:bCs/>
          <w:sz w:val="28"/>
        </w:rPr>
        <w:br w:type="page"/>
      </w:r>
    </w:p>
    <w:p w14:paraId="39D7FADF" w14:textId="064B3B5A" w:rsidR="00E601E9" w:rsidRPr="00BB5AAF" w:rsidRDefault="006C2A94" w:rsidP="007F0F3C">
      <w:pPr>
        <w:ind w:left="142"/>
        <w:jc w:val="center"/>
      </w:pPr>
      <w:r w:rsidRPr="005A453B">
        <w:rPr>
          <w:b/>
          <w:bCs/>
          <w:sz w:val="28"/>
        </w:rPr>
        <w:lastRenderedPageBreak/>
        <w:t>{</w:t>
      </w:r>
      <w:proofErr w:type="gramStart"/>
      <w:r w:rsidRPr="005A453B">
        <w:rPr>
          <w:b/>
          <w:bCs/>
          <w:sz w:val="28"/>
        </w:rPr>
        <w:t>{?</w:t>
      </w:r>
      <w:r>
        <w:rPr>
          <w:b/>
          <w:bCs/>
          <w:sz w:val="28"/>
          <w:lang w:val="en-US"/>
        </w:rPr>
        <w:t>company</w:t>
      </w:r>
      <w:proofErr w:type="gramEnd"/>
      <w:r w:rsidRPr="005A453B"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files</w:t>
      </w:r>
      <w:r w:rsidRPr="005A453B">
        <w:rPr>
          <w:b/>
          <w:bCs/>
          <w:sz w:val="28"/>
        </w:rPr>
        <w:t>}}</w:t>
      </w:r>
      <w:r w:rsidRPr="00BB5AAF">
        <w:rPr>
          <w:rFonts w:ascii="Verdana" w:hAnsi="Verdana"/>
          <w:b/>
          <w:noProof/>
          <w:szCs w:val="20"/>
          <w:lang w:eastAsia="ar-SA"/>
        </w:rPr>
        <w:drawing>
          <wp:inline distT="0" distB="0" distL="0" distR="0" wp14:anchorId="0F3094C2" wp14:editId="55C79EA2">
            <wp:extent cx="6021171" cy="8195094"/>
            <wp:effectExtent l="0" t="0" r="0" b="0"/>
            <wp:docPr id="10" name="Рисунок 10" descr="{{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{{image}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858" cy="825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br/>
      </w:r>
      <w:r w:rsidRPr="005A453B">
        <w:rPr>
          <w:b/>
          <w:bCs/>
          <w:sz w:val="28"/>
        </w:rPr>
        <w:t>{{/</w:t>
      </w:r>
      <w:r>
        <w:rPr>
          <w:b/>
          <w:bCs/>
          <w:sz w:val="28"/>
          <w:lang w:val="en-US"/>
        </w:rPr>
        <w:t>company</w:t>
      </w:r>
      <w:r w:rsidRPr="005A453B">
        <w:rPr>
          <w:b/>
          <w:bCs/>
          <w:sz w:val="28"/>
        </w:rPr>
        <w:t>.</w:t>
      </w:r>
      <w:r>
        <w:rPr>
          <w:b/>
          <w:bCs/>
          <w:sz w:val="28"/>
          <w:lang w:val="en-US"/>
        </w:rPr>
        <w:t>files</w:t>
      </w:r>
      <w:r w:rsidRPr="005A453B">
        <w:rPr>
          <w:b/>
          <w:bCs/>
          <w:sz w:val="28"/>
        </w:rPr>
        <w:t>}}</w:t>
      </w:r>
    </w:p>
    <w:p w14:paraId="03EAC435" w14:textId="63904E1A" w:rsidR="00D50A02" w:rsidRDefault="00E601E9" w:rsidP="00E03FA8">
      <w:pPr>
        <w:ind w:right="55" w:firstLine="851"/>
      </w:pPr>
      <w:r w:rsidRPr="00BB5AAF">
        <w:br w:type="page"/>
      </w:r>
    </w:p>
    <w:p w14:paraId="5EAD7D9A" w14:textId="77777777" w:rsidR="006C2A94" w:rsidRDefault="001F7EEA" w:rsidP="006C2A94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</w:pPr>
      <w:bookmarkStart w:id="107" w:name="_Toc168250811"/>
      <w:r w:rsidRPr="00BB5AAF">
        <w:rPr>
          <w:b/>
          <w:bCs/>
          <w:sz w:val="28"/>
        </w:rPr>
        <w:lastRenderedPageBreak/>
        <w:t xml:space="preserve">Приложение </w:t>
      </w:r>
      <w:r>
        <w:rPr>
          <w:b/>
          <w:bCs/>
          <w:sz w:val="28"/>
        </w:rPr>
        <w:t>Б</w:t>
      </w:r>
      <w:r w:rsidRPr="00BB5AAF">
        <w:rPr>
          <w:b/>
          <w:bCs/>
          <w:sz w:val="28"/>
        </w:rPr>
        <w:br/>
      </w:r>
      <w:r w:rsidRPr="001F7EEA">
        <w:rPr>
          <w:b/>
          <w:bCs/>
          <w:sz w:val="28"/>
        </w:rPr>
        <w:t>КОПИИ ПОВЕРОК НА ПРИБОРЫ/ИНСТРУМЕНТЫ</w:t>
      </w:r>
      <w:bookmarkEnd w:id="107"/>
      <w:r w:rsidR="005A453B">
        <w:rPr>
          <w:b/>
          <w:bCs/>
          <w:sz w:val="28"/>
        </w:rPr>
        <w:br/>
      </w:r>
    </w:p>
    <w:p w14:paraId="6FE273D7" w14:textId="04B9959E" w:rsidR="006C2A94" w:rsidRPr="006C2A94" w:rsidRDefault="007F0F3C" w:rsidP="006C2A94">
      <w:pPr>
        <w:ind w:left="142"/>
        <w:jc w:val="center"/>
        <w:rPr>
          <w:b/>
          <w:bCs/>
          <w:sz w:val="28"/>
          <w:lang w:val="en-US"/>
        </w:rPr>
      </w:pPr>
      <w:r w:rsidRPr="006C2A94">
        <w:br w:type="page"/>
      </w:r>
      <w:r w:rsidR="006C2A94" w:rsidRPr="006C2A94">
        <w:rPr>
          <w:b/>
          <w:bCs/>
          <w:sz w:val="28"/>
          <w:lang w:val="en-US"/>
        </w:rPr>
        <w:lastRenderedPageBreak/>
        <w:t>{</w:t>
      </w:r>
      <w:proofErr w:type="gramStart"/>
      <w:r w:rsidR="006C2A94" w:rsidRPr="006C2A94">
        <w:rPr>
          <w:b/>
          <w:bCs/>
          <w:sz w:val="28"/>
          <w:lang w:val="en-US"/>
        </w:rPr>
        <w:t>{?</w:t>
      </w:r>
      <w:proofErr w:type="spellStart"/>
      <w:r w:rsidR="006C2A94" w:rsidRPr="006C2A94">
        <w:rPr>
          <w:b/>
          <w:bCs/>
          <w:sz w:val="28"/>
          <w:lang w:val="en-US"/>
        </w:rPr>
        <w:t>equipment</w:t>
      </w:r>
      <w:proofErr w:type="gramEnd"/>
      <w:r w:rsidR="006C2A94" w:rsidRPr="006C2A94">
        <w:rPr>
          <w:b/>
          <w:bCs/>
          <w:sz w:val="28"/>
          <w:lang w:val="en-US"/>
        </w:rPr>
        <w:t>.scans</w:t>
      </w:r>
      <w:proofErr w:type="spellEnd"/>
      <w:r w:rsidR="006C2A94" w:rsidRPr="006C2A94">
        <w:rPr>
          <w:b/>
          <w:bCs/>
          <w:sz w:val="28"/>
          <w:lang w:val="en-US"/>
        </w:rPr>
        <w:t>}}</w:t>
      </w:r>
      <w:r w:rsidR="006C2A94" w:rsidRPr="006C2A94">
        <w:rPr>
          <w:b/>
          <w:bCs/>
          <w:sz w:val="28"/>
          <w:lang w:val="en-US"/>
        </w:rPr>
        <w:drawing>
          <wp:inline distT="0" distB="0" distL="0" distR="0" wp14:anchorId="022AF23F" wp14:editId="449C1D93">
            <wp:extent cx="5941823" cy="8087096"/>
            <wp:effectExtent l="0" t="0" r="1905" b="9525"/>
            <wp:docPr id="11" name="Рисунок 11" descr="{{image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{{image}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62" cy="812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2A94" w:rsidRPr="006C2A94">
        <w:rPr>
          <w:b/>
          <w:bCs/>
          <w:sz w:val="28"/>
          <w:lang w:val="en-US"/>
        </w:rPr>
        <w:br/>
        <w:t>{{/</w:t>
      </w:r>
      <w:proofErr w:type="spellStart"/>
      <w:r w:rsidR="006C2A94" w:rsidRPr="006C2A94">
        <w:rPr>
          <w:b/>
          <w:bCs/>
          <w:sz w:val="28"/>
          <w:lang w:val="en-US"/>
        </w:rPr>
        <w:t>equipment.scans</w:t>
      </w:r>
      <w:proofErr w:type="spellEnd"/>
      <w:r w:rsidR="006C2A94" w:rsidRPr="006C2A94">
        <w:rPr>
          <w:b/>
          <w:bCs/>
          <w:sz w:val="28"/>
          <w:lang w:val="en-US"/>
        </w:rPr>
        <w:t>}}</w:t>
      </w:r>
    </w:p>
    <w:p w14:paraId="7BDF5592" w14:textId="5D82E8D4" w:rsidR="001F7EEA" w:rsidRPr="006C2A94" w:rsidRDefault="001F7EEA" w:rsidP="006C2A94">
      <w:pPr>
        <w:ind w:left="142"/>
        <w:jc w:val="center"/>
        <w:rPr>
          <w:b/>
          <w:bCs/>
          <w:sz w:val="28"/>
          <w:lang w:val="en-US"/>
        </w:rPr>
      </w:pPr>
    </w:p>
    <w:p w14:paraId="5475DB43" w14:textId="7F4D53D6" w:rsidR="001F7EEA" w:rsidRPr="00BB5AAF" w:rsidRDefault="001F7EEA" w:rsidP="001F7EEA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08" w:name="_Toc168250812"/>
      <w:r w:rsidRPr="00BB5AAF">
        <w:rPr>
          <w:b/>
          <w:bCs/>
          <w:sz w:val="28"/>
        </w:rPr>
        <w:lastRenderedPageBreak/>
        <w:t xml:space="preserve">Приложение </w:t>
      </w:r>
      <w:r>
        <w:rPr>
          <w:b/>
          <w:bCs/>
          <w:sz w:val="28"/>
        </w:rPr>
        <w:t>В</w:t>
      </w:r>
      <w:r w:rsidRPr="00BB5AAF">
        <w:rPr>
          <w:b/>
          <w:bCs/>
          <w:sz w:val="28"/>
        </w:rPr>
        <w:br/>
      </w:r>
      <w:r w:rsidRPr="001F7EEA">
        <w:rPr>
          <w:b/>
          <w:bCs/>
          <w:sz w:val="28"/>
        </w:rPr>
        <w:t>КОПИЯ ТЕХНИЧЕСКОГО ЗАДАНИЯ</w:t>
      </w:r>
      <w:bookmarkEnd w:id="108"/>
    </w:p>
    <w:p w14:paraId="486982D7" w14:textId="77777777" w:rsidR="001F7EEA" w:rsidRPr="00BB5AAF" w:rsidRDefault="001F7EEA" w:rsidP="001F7EEA">
      <w:pPr>
        <w:ind w:right="55" w:firstLine="851"/>
        <w:rPr>
          <w:b/>
        </w:rPr>
      </w:pPr>
      <w:r w:rsidRPr="00BB5AAF">
        <w:br w:type="page"/>
      </w:r>
    </w:p>
    <w:p w14:paraId="43085F82" w14:textId="7ABA2788" w:rsidR="001F7EEA" w:rsidRPr="00BB5AAF" w:rsidRDefault="001F7EEA" w:rsidP="001F7EEA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09" w:name="_Toc168250813"/>
      <w:r w:rsidRPr="00BB5AAF">
        <w:rPr>
          <w:b/>
          <w:bCs/>
          <w:sz w:val="28"/>
        </w:rPr>
        <w:lastRenderedPageBreak/>
        <w:t xml:space="preserve">Приложение </w:t>
      </w:r>
      <w:r>
        <w:rPr>
          <w:b/>
          <w:bCs/>
          <w:sz w:val="28"/>
        </w:rPr>
        <w:t>Г</w:t>
      </w:r>
      <w:r w:rsidRPr="00BB5AAF">
        <w:rPr>
          <w:b/>
          <w:bCs/>
          <w:sz w:val="28"/>
        </w:rPr>
        <w:br/>
      </w:r>
      <w:r w:rsidRPr="001F7EEA">
        <w:rPr>
          <w:b/>
          <w:bCs/>
          <w:sz w:val="28"/>
        </w:rPr>
        <w:t>КОПИЯ ПРОГРАММЫ РАБОТ ПО ОБСЛЕДОВАНИЮ</w:t>
      </w:r>
      <w:bookmarkEnd w:id="109"/>
    </w:p>
    <w:p w14:paraId="121DD0AD" w14:textId="78DE697C" w:rsidR="001F7EEA" w:rsidRPr="00BB5AAF" w:rsidRDefault="001F7EEA" w:rsidP="001F7EEA">
      <w:pPr>
        <w:ind w:right="55" w:firstLine="851"/>
        <w:rPr>
          <w:b/>
        </w:rPr>
      </w:pPr>
      <w:r w:rsidRPr="00BB5AAF">
        <w:br w:type="page"/>
      </w:r>
    </w:p>
    <w:p w14:paraId="4D042012" w14:textId="3B838A80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5"/>
        <w:jc w:val="center"/>
        <w:outlineLvl w:val="1"/>
        <w:rPr>
          <w:b/>
          <w:bCs/>
          <w:sz w:val="28"/>
        </w:rPr>
      </w:pPr>
      <w:bookmarkStart w:id="110" w:name="_Toc39665512"/>
      <w:bookmarkStart w:id="111" w:name="_Toc44694557"/>
      <w:bookmarkStart w:id="112" w:name="_Toc168250814"/>
      <w:r w:rsidRPr="00BB5AAF">
        <w:rPr>
          <w:b/>
          <w:bCs/>
          <w:sz w:val="28"/>
        </w:rPr>
        <w:lastRenderedPageBreak/>
        <w:t xml:space="preserve">Приложение </w:t>
      </w:r>
      <w:r w:rsidR="001F7EEA">
        <w:rPr>
          <w:b/>
          <w:bCs/>
          <w:sz w:val="28"/>
        </w:rPr>
        <w:t>Д</w:t>
      </w:r>
      <w:r w:rsidRPr="00BB5AAF">
        <w:rPr>
          <w:b/>
          <w:bCs/>
          <w:sz w:val="28"/>
        </w:rPr>
        <w:br/>
        <w:t>ФОТО</w:t>
      </w:r>
      <w:bookmarkEnd w:id="110"/>
      <w:bookmarkEnd w:id="111"/>
      <w:r w:rsidR="001F7EEA">
        <w:rPr>
          <w:b/>
          <w:bCs/>
          <w:sz w:val="28"/>
        </w:rPr>
        <w:t>МАТЕРИАЛЫ</w:t>
      </w:r>
      <w:bookmarkEnd w:id="112"/>
    </w:p>
    <w:p w14:paraId="4FF06256" w14:textId="716311BB" w:rsidR="00EF2BA7" w:rsidRPr="00BB5AAF" w:rsidRDefault="00EF2BA7" w:rsidP="00431618"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{?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categories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60626848" w14:textId="77777777" w:rsidR="00AB3FF5" w:rsidRPr="00BB5AAF" w:rsidRDefault="00AB3FF5">
      <w:pPr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br w:type="page"/>
      </w:r>
    </w:p>
    <w:p w14:paraId="5579541B" w14:textId="7B6EAFFD" w:rsidR="006F3D77" w:rsidRPr="00BB5AAF" w:rsidRDefault="006F3D77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lastRenderedPageBreak/>
        <w:t>{{</w:t>
      </w: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name</w:t>
      </w:r>
      <w:r w:rsidRPr="00BB5AAF">
        <w:rPr>
          <w:rFonts w:ascii="ISOCPEUR" w:eastAsia="Calibri" w:hAnsi="ISOCPEUR"/>
          <w:b/>
          <w:i/>
          <w:sz w:val="32"/>
          <w:szCs w:val="22"/>
          <w:lang w:eastAsia="en-US"/>
        </w:rPr>
        <w:t>}}</w:t>
      </w:r>
    </w:p>
    <w:p w14:paraId="074665C7" w14:textId="77777777" w:rsidR="00404102" w:rsidRPr="00BB5AAF" w:rsidRDefault="00404102" w:rsidP="00EF2BA7">
      <w:pPr>
        <w:jc w:val="center"/>
        <w:rPr>
          <w:rFonts w:ascii="ISOCPEUR" w:eastAsia="Calibri" w:hAnsi="ISOCPEUR"/>
          <w:b/>
          <w:i/>
          <w:sz w:val="32"/>
          <w:szCs w:val="22"/>
          <w:lang w:eastAsia="en-US"/>
        </w:rPr>
      </w:pPr>
    </w:p>
    <w:p w14:paraId="5B7E2874" w14:textId="55382DE6" w:rsidR="00EF2BA7" w:rsidRPr="00BB5AAF" w:rsidRDefault="00EF2BA7" w:rsidP="00EF2BA7">
      <w:pPr>
        <w:jc w:val="center"/>
        <w:rPr>
          <w:rFonts w:ascii="ISOCPEUR" w:eastAsia="Calibri" w:hAnsi="ISOCPEUR"/>
          <w:b/>
          <w:i/>
          <w:sz w:val="32"/>
          <w:szCs w:val="22"/>
          <w:lang w:val="en-US" w:eastAsia="en-US"/>
        </w:rPr>
      </w:pPr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</w:t>
      </w:r>
      <w:proofErr w:type="gramStart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{?photos</w:t>
      </w:r>
      <w:proofErr w:type="gramEnd"/>
      <w:r w:rsidRPr="00BB5AAF">
        <w:rPr>
          <w:rFonts w:ascii="ISOCPEUR" w:eastAsia="Calibri" w:hAnsi="ISOCPEUR"/>
          <w:b/>
          <w:i/>
          <w:sz w:val="32"/>
          <w:szCs w:val="22"/>
          <w:lang w:val="en-US" w:eastAsia="en-US"/>
        </w:rPr>
        <w:t>}}</w:t>
      </w:r>
    </w:p>
    <w:p w14:paraId="16F0D66C" w14:textId="6E7727D3" w:rsidR="00EF2BA7" w:rsidRPr="00BB5AAF" w:rsidRDefault="00EF2BA7" w:rsidP="00EF2BA7">
      <w:pPr>
        <w:jc w:val="center"/>
      </w:pPr>
      <w:r w:rsidRPr="00BB5AAF">
        <w:rPr>
          <w:rFonts w:ascii="Calibri" w:eastAsia="Calibri" w:hAnsi="Calibri"/>
          <w:noProof/>
          <w:sz w:val="22"/>
          <w:szCs w:val="22"/>
          <w:lang w:eastAsia="en-US"/>
        </w:rPr>
        <w:drawing>
          <wp:inline distT="0" distB="0" distL="0" distR="0" wp14:anchorId="5DAA4EFA" wp14:editId="7CB6899E">
            <wp:extent cx="5040000" cy="2830345"/>
            <wp:effectExtent l="0" t="0" r="8255" b="8255"/>
            <wp:docPr id="1935" name="Рисунок 1935" descr="{{image}}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" name="Рисунок 1935" descr="{{image}}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FB745" w14:textId="77777777" w:rsidR="00EF2BA7" w:rsidRPr="00BB5AAF" w:rsidRDefault="00EF2BA7" w:rsidP="00EF2BA7">
      <w:pPr>
        <w:jc w:val="center"/>
      </w:pPr>
    </w:p>
    <w:p w14:paraId="508A4F3B" w14:textId="60DE1725" w:rsidR="006F3D77" w:rsidRPr="00BB5AAF" w:rsidRDefault="00724429" w:rsidP="00404102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Фото №</w:t>
      </w:r>
      <w:r w:rsidRPr="00065588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>
        <w:rPr>
          <w:rFonts w:ascii="ISOCPEUR" w:eastAsia="Calibri" w:hAnsi="ISOCPEUR"/>
          <w:i/>
          <w:szCs w:val="22"/>
          <w:lang w:val="en-US" w:eastAsia="en-US"/>
        </w:rPr>
        <w:t>photoNum</w:t>
      </w:r>
      <w:proofErr w:type="spellEnd"/>
      <w:r w:rsidRPr="00065588">
        <w:rPr>
          <w:rFonts w:ascii="ISOCPEUR" w:eastAsia="Calibri" w:hAnsi="ISOCPEUR"/>
          <w:i/>
          <w:szCs w:val="22"/>
          <w:lang w:eastAsia="en-US"/>
        </w:rPr>
        <w:t>}}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Pr="00065588">
        <w:rPr>
          <w:rFonts w:ascii="ISOCPEUR" w:eastAsia="Calibri" w:hAnsi="ISOCPEUR"/>
          <w:i/>
          <w:szCs w:val="22"/>
          <w:lang w:eastAsia="en-US"/>
        </w:rPr>
        <w:t>-</w:t>
      </w:r>
      <w:r>
        <w:rPr>
          <w:rFonts w:ascii="ISOCPEUR" w:eastAsia="Calibri" w:hAnsi="ISOCPEUR"/>
          <w:i/>
          <w:szCs w:val="22"/>
          <w:lang w:eastAsia="en-US"/>
        </w:rPr>
        <w:t xml:space="preserve"> </w:t>
      </w:r>
      <w:r w:rsidR="00EF2BA7" w:rsidRPr="00BB5AAF">
        <w:rPr>
          <w:rFonts w:ascii="ISOCPEUR" w:eastAsia="Calibri" w:hAnsi="ISOCPEUR"/>
          <w:i/>
          <w:szCs w:val="22"/>
          <w:lang w:eastAsia="en-US"/>
        </w:rPr>
        <w:t>{{</w:t>
      </w:r>
      <w:proofErr w:type="spellStart"/>
      <w:r w:rsidR="00EF2BA7" w:rsidRPr="00BB5AAF">
        <w:rPr>
          <w:rFonts w:ascii="ISOCPEUR" w:eastAsia="Calibri" w:hAnsi="ISOCPEUR"/>
          <w:i/>
          <w:szCs w:val="22"/>
          <w:lang w:val="en-US" w:eastAsia="en-US"/>
        </w:rPr>
        <w:t>imageTitle</w:t>
      </w:r>
      <w:proofErr w:type="spellEnd"/>
      <w:r w:rsidR="00EF2BA7"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479B70DE" w14:textId="5DFDB791" w:rsidR="007B0E7C" w:rsidRDefault="007B0E7C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697816EE" w14:textId="77777777" w:rsidR="00724429" w:rsidRPr="00BB5AAF" w:rsidRDefault="00724429" w:rsidP="00724429">
      <w:pPr>
        <w:rPr>
          <w:rFonts w:ascii="ISOCPEUR" w:eastAsia="Calibri" w:hAnsi="ISOCPEUR"/>
          <w:i/>
          <w:szCs w:val="22"/>
          <w:lang w:eastAsia="en-US"/>
        </w:rPr>
      </w:pPr>
    </w:p>
    <w:p w14:paraId="4030E6B0" w14:textId="2BE304F1" w:rsidR="00EF2BA7" w:rsidRPr="00BB5AAF" w:rsidRDefault="00EF2BA7" w:rsidP="00EF2BA7">
      <w:pPr>
        <w:jc w:val="center"/>
        <w:rPr>
          <w:rFonts w:ascii="ISOCPEUR" w:eastAsia="Calibri" w:hAnsi="ISOCPEUR"/>
          <w:i/>
          <w:szCs w:val="22"/>
          <w:lang w:eastAsia="en-US"/>
        </w:rPr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photos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3F416027" w14:textId="499652FB" w:rsidR="00EF2BA7" w:rsidRPr="00BB5AAF" w:rsidRDefault="00EF2BA7" w:rsidP="00EF2BA7">
      <w:pPr>
        <w:jc w:val="center"/>
      </w:pPr>
      <w:r w:rsidRPr="00BB5AAF">
        <w:rPr>
          <w:rFonts w:ascii="ISOCPEUR" w:eastAsia="Calibri" w:hAnsi="ISOCPEUR"/>
          <w:i/>
          <w:szCs w:val="22"/>
          <w:lang w:eastAsia="en-US"/>
        </w:rPr>
        <w:t>{{/</w:t>
      </w:r>
      <w:r w:rsidRPr="00BB5AAF">
        <w:rPr>
          <w:rFonts w:ascii="ISOCPEUR" w:eastAsia="Calibri" w:hAnsi="ISOCPEUR"/>
          <w:i/>
          <w:szCs w:val="22"/>
          <w:lang w:val="en-US" w:eastAsia="en-US"/>
        </w:rPr>
        <w:t>categories</w:t>
      </w:r>
      <w:r w:rsidRPr="00BB5AAF">
        <w:rPr>
          <w:rFonts w:ascii="ISOCPEUR" w:eastAsia="Calibri" w:hAnsi="ISOCPEUR"/>
          <w:i/>
          <w:szCs w:val="22"/>
          <w:lang w:eastAsia="en-US"/>
        </w:rPr>
        <w:t>}}</w:t>
      </w:r>
    </w:p>
    <w:p w14:paraId="2CD6750E" w14:textId="7BF8284D" w:rsidR="00C76A69" w:rsidRPr="00BB5AAF" w:rsidRDefault="00C76A69" w:rsidP="00C76A69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13" w:name="_Toc44694591"/>
      <w:bookmarkStart w:id="114" w:name="_Toc168250815"/>
      <w:r w:rsidRPr="00BB5AAF">
        <w:rPr>
          <w:b/>
          <w:bCs/>
          <w:sz w:val="28"/>
        </w:rPr>
        <w:lastRenderedPageBreak/>
        <w:t xml:space="preserve">Приложение </w:t>
      </w:r>
      <w:r w:rsidR="001F7EEA">
        <w:rPr>
          <w:b/>
          <w:bCs/>
          <w:sz w:val="28"/>
        </w:rPr>
        <w:t>Е</w:t>
      </w:r>
      <w:r w:rsidRPr="00BB5AAF">
        <w:rPr>
          <w:b/>
          <w:bCs/>
          <w:sz w:val="28"/>
        </w:rPr>
        <w:br/>
        <w:t>ВЕДОМОСТЬ ДЕФЕКТОВ</w:t>
      </w:r>
      <w:bookmarkEnd w:id="113"/>
      <w:bookmarkEnd w:id="114"/>
    </w:p>
    <w:p w14:paraId="3A556C35" w14:textId="77777777" w:rsidR="00C76A69" w:rsidRPr="00BB5AAF" w:rsidRDefault="00C76A69" w:rsidP="00C76A69">
      <w:pPr>
        <w:ind w:left="284"/>
        <w:jc w:val="center"/>
        <w:rPr>
          <w:b/>
          <w:sz w:val="28"/>
          <w:szCs w:val="28"/>
        </w:rPr>
        <w:sectPr w:rsidR="00C76A69" w:rsidRPr="00BB5AAF" w:rsidSect="004D6E39"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 w:code="9"/>
          <w:pgMar w:top="709" w:right="794" w:bottom="1276" w:left="1134" w:header="0" w:footer="57" w:gutter="0"/>
          <w:pgNumType w:start="1"/>
          <w:cols w:space="720"/>
          <w:titlePg/>
          <w:docGrid w:linePitch="326"/>
        </w:sectPr>
      </w:pPr>
    </w:p>
    <w:p w14:paraId="5242A18B" w14:textId="012210D6" w:rsidR="009E1AE7" w:rsidRPr="00DC0866" w:rsidRDefault="00DC0866" w:rsidP="00DC0866">
      <w:pPr>
        <w:jc w:val="center"/>
        <w:sectPr w:rsidR="009E1AE7" w:rsidRPr="00DC0866" w:rsidSect="004070A7">
          <w:headerReference w:type="default" r:id="rId23"/>
          <w:footerReference w:type="default" r:id="rId24"/>
          <w:headerReference w:type="first" r:id="rId25"/>
          <w:footerReference w:type="first" r:id="rId26"/>
          <w:pgSz w:w="16838" w:h="11906" w:orient="landscape" w:code="9"/>
          <w:pgMar w:top="0" w:right="254" w:bottom="566" w:left="851" w:header="170" w:footer="0" w:gutter="0"/>
          <w:cols w:space="720"/>
          <w:docGrid w:linePitch="272"/>
        </w:sectPr>
      </w:pPr>
      <w:r w:rsidRPr="006364D5">
        <w:rPr>
          <w:sz w:val="28"/>
        </w:rPr>
        <w:lastRenderedPageBreak/>
        <w:t>{{#</w:t>
      </w:r>
      <w:proofErr w:type="spellStart"/>
      <w:r w:rsidRPr="006364D5">
        <w:rPr>
          <w:sz w:val="28"/>
          <w:lang w:val="en-US"/>
        </w:rPr>
        <w:t>categoriesDefectsTable</w:t>
      </w:r>
      <w:proofErr w:type="spellEnd"/>
      <w:r w:rsidRPr="006364D5">
        <w:rPr>
          <w:sz w:val="28"/>
        </w:rPr>
        <w:t>}}</w:t>
      </w:r>
    </w:p>
    <w:p w14:paraId="1331959B" w14:textId="0D30701F" w:rsidR="00473A16" w:rsidRDefault="00473A16" w:rsidP="00473A16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  <w:szCs w:val="28"/>
        </w:rPr>
      </w:pPr>
      <w:bookmarkStart w:id="115" w:name="_Toc168250816"/>
      <w:bookmarkStart w:id="116" w:name="_Toc17340012"/>
      <w:bookmarkStart w:id="117" w:name="_Toc40194385"/>
      <w:bookmarkStart w:id="118" w:name="_Toc85569502"/>
      <w:bookmarkStart w:id="119" w:name="_Toc95440414"/>
      <w:r w:rsidRPr="00BB5AAF">
        <w:rPr>
          <w:b/>
          <w:bCs/>
          <w:sz w:val="28"/>
        </w:rPr>
        <w:lastRenderedPageBreak/>
        <w:t xml:space="preserve">Приложение </w:t>
      </w:r>
      <w:r w:rsidR="001F7EEA">
        <w:rPr>
          <w:b/>
          <w:bCs/>
          <w:sz w:val="28"/>
        </w:rPr>
        <w:t>Ж</w:t>
      </w:r>
      <w:r w:rsidRPr="00BB5AAF">
        <w:rPr>
          <w:b/>
          <w:bCs/>
          <w:sz w:val="28"/>
        </w:rPr>
        <w:br/>
      </w:r>
      <w:r w:rsidR="001F7EEA">
        <w:rPr>
          <w:b/>
          <w:bCs/>
          <w:sz w:val="28"/>
        </w:rPr>
        <w:t>РЕЗУЛЬТАТЫ ПОВЕРОЧНЫХ РАСЧЕТОВ</w:t>
      </w:r>
      <w:bookmarkEnd w:id="115"/>
      <w:r w:rsidRPr="00BB5AAF">
        <w:rPr>
          <w:b/>
          <w:bCs/>
          <w:sz w:val="28"/>
          <w:szCs w:val="28"/>
        </w:rPr>
        <w:br w:type="page"/>
      </w:r>
    </w:p>
    <w:p w14:paraId="4603E173" w14:textId="1C0AF846" w:rsidR="001F7EEA" w:rsidRPr="00BB5AAF" w:rsidRDefault="001F7EEA" w:rsidP="001F7EEA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8"/>
        </w:rPr>
      </w:pPr>
      <w:bookmarkStart w:id="120" w:name="_Toc168250817"/>
      <w:r w:rsidRPr="00BB5AAF">
        <w:rPr>
          <w:b/>
          <w:bCs/>
          <w:sz w:val="28"/>
        </w:rPr>
        <w:lastRenderedPageBreak/>
        <w:t xml:space="preserve">Приложение </w:t>
      </w:r>
      <w:r>
        <w:rPr>
          <w:b/>
          <w:bCs/>
          <w:sz w:val="28"/>
        </w:rPr>
        <w:t>И</w:t>
      </w:r>
      <w:r w:rsidRPr="00BB5AAF">
        <w:rPr>
          <w:b/>
          <w:bCs/>
          <w:sz w:val="28"/>
        </w:rPr>
        <w:br/>
      </w:r>
      <w:r w:rsidRPr="001F7EEA">
        <w:rPr>
          <w:b/>
          <w:bCs/>
          <w:sz w:val="28"/>
        </w:rPr>
        <w:t>РЕЗУЛЬТАТЫ ОПРЕДЕЛЕНИЯ ПРОЧНОСТНЫХ ХАРАКТЕРИСТИК МАТЕРИАЛОВ КОНСТРУКЦИЙ</w:t>
      </w:r>
      <w:bookmarkEnd w:id="120"/>
      <w:r w:rsidRPr="00BB5AAF">
        <w:rPr>
          <w:b/>
          <w:bCs/>
          <w:sz w:val="28"/>
          <w:szCs w:val="28"/>
        </w:rPr>
        <w:br w:type="page"/>
      </w:r>
    </w:p>
    <w:p w14:paraId="645F00B7" w14:textId="62546B5B" w:rsidR="003D0278" w:rsidRPr="00036BC1" w:rsidRDefault="0075229D" w:rsidP="00036BC1">
      <w:pPr>
        <w:keepNext/>
        <w:pageBreakBefore/>
        <w:autoSpaceDE w:val="0"/>
        <w:autoSpaceDN w:val="0"/>
        <w:adjustRightInd w:val="0"/>
        <w:spacing w:before="120" w:after="120" w:line="360" w:lineRule="auto"/>
        <w:ind w:left="284" w:right="567"/>
        <w:jc w:val="center"/>
        <w:outlineLvl w:val="1"/>
        <w:rPr>
          <w:b/>
          <w:bCs/>
          <w:sz w:val="23"/>
          <w:szCs w:val="23"/>
        </w:rPr>
        <w:sectPr w:rsidR="003D0278" w:rsidRPr="00036BC1" w:rsidSect="004070A7">
          <w:headerReference w:type="default" r:id="rId27"/>
          <w:footerReference w:type="default" r:id="rId28"/>
          <w:headerReference w:type="first" r:id="rId29"/>
          <w:footerReference w:type="first" r:id="rId30"/>
          <w:pgSz w:w="11906" w:h="16838" w:code="9"/>
          <w:pgMar w:top="709" w:right="566" w:bottom="851" w:left="1134" w:header="0" w:footer="57" w:gutter="0"/>
          <w:cols w:space="720"/>
          <w:docGrid w:linePitch="326"/>
        </w:sectPr>
      </w:pPr>
      <w:bookmarkStart w:id="121" w:name="_Toc101347730"/>
      <w:bookmarkStart w:id="122" w:name="_Toc168250818"/>
      <w:bookmarkEnd w:id="116"/>
      <w:bookmarkEnd w:id="117"/>
      <w:bookmarkEnd w:id="118"/>
      <w:bookmarkEnd w:id="119"/>
      <w:r w:rsidRPr="00BB5AAF">
        <w:rPr>
          <w:b/>
          <w:bCs/>
          <w:sz w:val="28"/>
        </w:rPr>
        <w:lastRenderedPageBreak/>
        <w:t xml:space="preserve">Приложение </w:t>
      </w:r>
      <w:r w:rsidR="001F7EEA">
        <w:rPr>
          <w:b/>
          <w:bCs/>
          <w:sz w:val="28"/>
        </w:rPr>
        <w:t>К</w:t>
      </w:r>
      <w:r w:rsidRPr="00BB5AAF">
        <w:rPr>
          <w:b/>
          <w:bCs/>
          <w:sz w:val="28"/>
        </w:rPr>
        <w:br/>
        <w:t>ГРАФИЧЕСКАЯ ЧАСТ</w:t>
      </w:r>
      <w:bookmarkEnd w:id="121"/>
      <w:r w:rsidR="001F7EEA">
        <w:rPr>
          <w:b/>
          <w:bCs/>
          <w:sz w:val="28"/>
        </w:rPr>
        <w:t>Ь</w:t>
      </w:r>
      <w:bookmarkEnd w:id="122"/>
    </w:p>
    <w:p w14:paraId="104015D7" w14:textId="5BA3CD13" w:rsidR="0061035F" w:rsidRPr="00F156BE" w:rsidRDefault="0061035F" w:rsidP="00F0600D"/>
    <w:sectPr w:rsidR="0061035F" w:rsidRPr="00F156BE" w:rsidSect="00DB003C">
      <w:headerReference w:type="first" r:id="rId31"/>
      <w:footerReference w:type="first" r:id="rId32"/>
      <w:pgSz w:w="11906" w:h="16838" w:code="9"/>
      <w:pgMar w:top="254" w:right="566" w:bottom="851" w:left="1134" w:header="0" w:footer="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CCEEB" w14:textId="77777777" w:rsidR="000E0CC1" w:rsidRDefault="000E0CC1">
      <w:r>
        <w:separator/>
      </w:r>
    </w:p>
  </w:endnote>
  <w:endnote w:type="continuationSeparator" w:id="0">
    <w:p w14:paraId="35C8981D" w14:textId="77777777" w:rsidR="000E0CC1" w:rsidRDefault="000E0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ГОСТ тип А"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raffic">
    <w:altName w:val="Courier New"/>
    <w:charset w:val="00"/>
    <w:family w:val="decorative"/>
    <w:pitch w:val="variable"/>
    <w:sig w:usb0="00000007" w:usb1="00000000" w:usb2="00000000" w:usb3="00000000" w:csb0="00000013" w:csb1="00000000"/>
  </w:font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A">
    <w:altName w:val="Segoe UI Semilight"/>
    <w:charset w:val="CC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C6AAB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spellStart"/>
    <w:proofErr w:type="gramStart"/>
    <w:r w:rsidRPr="006C2827">
      <w:rPr>
        <w:rFonts w:ascii="Arial" w:hAnsi="Arial" w:cs="Arial"/>
        <w:b/>
        <w:sz w:val="20"/>
        <w:szCs w:val="20"/>
        <w:lang w:eastAsia="ar-SA"/>
      </w:rPr>
      <w:t>company.city</w:t>
    </w:r>
    <w:proofErr w:type="spellEnd"/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4350F82D" w14:textId="024FC9A5" w:rsidR="00082DF4" w:rsidRPr="006C2827" w:rsidRDefault="006C2827" w:rsidP="00A02F38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</w:t>
    </w:r>
    <w:r w:rsidRPr="006C2827">
      <w:rPr>
        <w:rFonts w:ascii="Arial" w:hAnsi="Arial" w:cs="Arial"/>
        <w:b/>
        <w:sz w:val="20"/>
        <w:szCs w:val="20"/>
        <w:lang w:val="en-US" w:eastAsia="ar-SA"/>
      </w:rPr>
      <w:t>year</w:t>
    </w:r>
    <w:r>
      <w:rPr>
        <w:rFonts w:ascii="Arial" w:hAnsi="Arial" w:cs="Arial"/>
        <w:b/>
        <w:sz w:val="20"/>
        <w:szCs w:val="20"/>
        <w:lang w:val="en-US" w:eastAsia="ar-SA"/>
      </w:rPr>
      <w:t>}}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7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000" w:firstRow="0" w:lastRow="0" w:firstColumn="0" w:lastColumn="0" w:noHBand="0" w:noVBand="0"/>
    </w:tblPr>
    <w:tblGrid>
      <w:gridCol w:w="448"/>
      <w:gridCol w:w="463"/>
      <w:gridCol w:w="713"/>
      <w:gridCol w:w="549"/>
      <w:gridCol w:w="569"/>
      <w:gridCol w:w="883"/>
      <w:gridCol w:w="621"/>
      <w:gridCol w:w="3784"/>
      <w:gridCol w:w="931"/>
      <w:gridCol w:w="832"/>
      <w:gridCol w:w="1014"/>
    </w:tblGrid>
    <w:tr w:rsidR="00BF0579" w:rsidRPr="005674C3" w14:paraId="66481EE3" w14:textId="77777777" w:rsidTr="00973FC1">
      <w:trPr>
        <w:cantSplit/>
        <w:trHeight w:val="242"/>
      </w:trPr>
      <w:tc>
        <w:tcPr>
          <w:tcW w:w="459" w:type="dxa"/>
          <w:vMerge w:val="restart"/>
          <w:tcBorders>
            <w:top w:val="nil"/>
            <w:left w:val="nil"/>
            <w:right w:val="nil"/>
          </w:tcBorders>
          <w:shd w:val="clear" w:color="auto" w:fill="auto"/>
          <w:textDirection w:val="btLr"/>
        </w:tcPr>
        <w:p w14:paraId="43323774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788638ED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5042C97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D38C81B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6618BC5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173C0E3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75F9FB04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 w:val="restart"/>
          <w:tcBorders>
            <w:right w:val="nil"/>
          </w:tcBorders>
          <w:vAlign w:val="center"/>
        </w:tcPr>
        <w:p w14:paraId="121FBAA6" w14:textId="77777777" w:rsidR="00BF0579" w:rsidRPr="006A73E6" w:rsidRDefault="00BF0579" w:rsidP="00E8318D">
          <w:pPr>
            <w:autoSpaceDE w:val="0"/>
            <w:autoSpaceDN w:val="0"/>
            <w:adjustRightInd w:val="0"/>
            <w:jc w:val="center"/>
            <w:rPr>
              <w:iCs/>
              <w:color w:val="1F0C0A"/>
              <w:sz w:val="28"/>
              <w:szCs w:val="28"/>
            </w:rPr>
          </w:pPr>
          <w:r>
            <w:rPr>
              <w:iCs/>
              <w:color w:val="1F0C0A"/>
              <w:sz w:val="28"/>
              <w:szCs w:val="28"/>
            </w:rPr>
            <w:t>ПГ-2020-ТО1.ТЧ. Книга 1</w:t>
          </w:r>
        </w:p>
      </w:tc>
    </w:tr>
    <w:tr w:rsidR="00BF0579" w:rsidRPr="005674C3" w14:paraId="0B76CBC1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right w:val="nil"/>
          </w:tcBorders>
          <w:shd w:val="clear" w:color="auto" w:fill="auto"/>
          <w:textDirection w:val="btLr"/>
        </w:tcPr>
        <w:p w14:paraId="77D5C739" w14:textId="77777777" w:rsidR="00BF0579" w:rsidRPr="00B067E3" w:rsidRDefault="00BF0579" w:rsidP="00E8318D">
          <w:pPr>
            <w:pStyle w:val="aa"/>
            <w:ind w:left="113" w:right="113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463" w:type="dxa"/>
          <w:tcBorders>
            <w:top w:val="single" w:sz="4" w:space="0" w:color="auto"/>
            <w:left w:val="nil"/>
            <w:bottom w:val="single" w:sz="12" w:space="0" w:color="auto"/>
          </w:tcBorders>
          <w:vAlign w:val="center"/>
        </w:tcPr>
        <w:p w14:paraId="5F48D0F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717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078565EE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52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23A418E7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570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695C2DA8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10507AC6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12" w:space="0" w:color="auto"/>
          </w:tcBorders>
          <w:vAlign w:val="center"/>
        </w:tcPr>
        <w:p w14:paraId="7A82B141" w14:textId="77777777" w:rsidR="00BF0579" w:rsidRPr="00B067E3" w:rsidRDefault="00BF0579" w:rsidP="00E8318D">
          <w:pPr>
            <w:pStyle w:val="aa"/>
            <w:rPr>
              <w:rFonts w:ascii="GOST type A" w:hAnsi="GOST type A"/>
              <w:sz w:val="16"/>
              <w:szCs w:val="16"/>
            </w:rPr>
          </w:pP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02D6F4B7" w14:textId="77777777" w:rsidR="00BF0579" w:rsidRPr="005647AE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</w:tr>
    <w:tr w:rsidR="00BF0579" w:rsidRPr="005674C3" w14:paraId="694D0E56" w14:textId="77777777" w:rsidTr="00973FC1">
      <w:trPr>
        <w:cantSplit/>
        <w:trHeight w:val="242"/>
      </w:trPr>
      <w:tc>
        <w:tcPr>
          <w:tcW w:w="459" w:type="dxa"/>
          <w:vMerge/>
          <w:tcBorders>
            <w:left w:val="nil"/>
            <w:bottom w:val="nil"/>
            <w:right w:val="nil"/>
          </w:tcBorders>
          <w:shd w:val="clear" w:color="auto" w:fill="auto"/>
          <w:textDirection w:val="btLr"/>
        </w:tcPr>
        <w:p w14:paraId="6773523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</w:p>
      </w:tc>
      <w:tc>
        <w:tcPr>
          <w:tcW w:w="463" w:type="dxa"/>
          <w:tcBorders>
            <w:top w:val="single" w:sz="12" w:space="0" w:color="auto"/>
            <w:left w:val="nil"/>
            <w:bottom w:val="single" w:sz="12" w:space="0" w:color="auto"/>
          </w:tcBorders>
          <w:vAlign w:val="center"/>
        </w:tcPr>
        <w:p w14:paraId="4E2664DC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Изм.</w:t>
          </w:r>
        </w:p>
      </w:tc>
      <w:tc>
        <w:tcPr>
          <w:tcW w:w="717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31F828C2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proofErr w:type="spellStart"/>
          <w:r w:rsidRPr="00CD6018">
            <w:rPr>
              <w:sz w:val="18"/>
              <w:szCs w:val="18"/>
            </w:rPr>
            <w:t>Кол.уч</w:t>
          </w:r>
          <w:proofErr w:type="spellEnd"/>
        </w:p>
      </w:tc>
      <w:tc>
        <w:tcPr>
          <w:tcW w:w="552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18407657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C08B59A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№</w:t>
          </w:r>
          <w:r>
            <w:rPr>
              <w:sz w:val="18"/>
              <w:szCs w:val="18"/>
            </w:rPr>
            <w:t>д</w:t>
          </w:r>
          <w:r w:rsidRPr="00CD6018">
            <w:rPr>
              <w:sz w:val="18"/>
              <w:szCs w:val="18"/>
            </w:rPr>
            <w:t>ок</w:t>
          </w:r>
        </w:p>
      </w:tc>
      <w:tc>
        <w:tcPr>
          <w:tcW w:w="883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752BD884" w14:textId="77777777" w:rsidR="00BF0579" w:rsidRPr="00CD6018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7408" behindDoc="1" locked="0" layoutInCell="1" allowOverlap="1" wp14:anchorId="5E6E4A22" wp14:editId="481EF35C">
                <wp:simplePos x="0" y="0"/>
                <wp:positionH relativeFrom="column">
                  <wp:posOffset>72390</wp:posOffset>
                </wp:positionH>
                <wp:positionV relativeFrom="paragraph">
                  <wp:posOffset>22860</wp:posOffset>
                </wp:positionV>
                <wp:extent cx="390525" cy="428625"/>
                <wp:effectExtent l="0" t="0" r="9525" b="9525"/>
                <wp:wrapNone/>
                <wp:docPr id="1409" name="Рисунок 1409" descr="_Скупяк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_Скупяк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CD6018">
            <w:rPr>
              <w:sz w:val="18"/>
              <w:szCs w:val="18"/>
            </w:rPr>
            <w:t>Подпись</w:t>
          </w:r>
        </w:p>
      </w:tc>
      <w:tc>
        <w:tcPr>
          <w:tcW w:w="621" w:type="dxa"/>
          <w:tcBorders>
            <w:top w:val="single" w:sz="12" w:space="0" w:color="auto"/>
            <w:bottom w:val="single" w:sz="12" w:space="0" w:color="auto"/>
          </w:tcBorders>
          <w:vAlign w:val="center"/>
        </w:tcPr>
        <w:p w14:paraId="2E1E3EA9" w14:textId="77777777" w:rsidR="00BF0579" w:rsidRPr="00CD6018" w:rsidRDefault="00BF0579" w:rsidP="00E8318D">
          <w:pPr>
            <w:pStyle w:val="aa"/>
            <w:ind w:left="-114" w:right="-99"/>
            <w:jc w:val="center"/>
            <w:rPr>
              <w:sz w:val="18"/>
              <w:szCs w:val="18"/>
            </w:rPr>
          </w:pPr>
          <w:r w:rsidRPr="00CD6018">
            <w:rPr>
              <w:sz w:val="18"/>
              <w:szCs w:val="18"/>
            </w:rPr>
            <w:t>Дата</w:t>
          </w:r>
        </w:p>
      </w:tc>
      <w:tc>
        <w:tcPr>
          <w:tcW w:w="6542" w:type="dxa"/>
          <w:gridSpan w:val="4"/>
          <w:vMerge/>
          <w:tcBorders>
            <w:right w:val="nil"/>
          </w:tcBorders>
          <w:vAlign w:val="center"/>
        </w:tcPr>
        <w:p w14:paraId="595692DD" w14:textId="77777777" w:rsidR="00BF0579" w:rsidRPr="005647AE" w:rsidRDefault="00BF0579" w:rsidP="00E8318D">
          <w:pPr>
            <w:pStyle w:val="aa"/>
            <w:rPr>
              <w:rFonts w:ascii="GOST type A" w:hAnsi="GOST type A"/>
            </w:rPr>
          </w:pPr>
        </w:p>
      </w:tc>
    </w:tr>
    <w:tr w:rsidR="00BF0579" w:rsidRPr="005674C3" w14:paraId="76516FA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12" w:space="0" w:color="auto"/>
            <w:left w:val="nil"/>
            <w:bottom w:val="single" w:sz="4" w:space="0" w:color="auto"/>
          </w:tcBorders>
          <w:vAlign w:val="center"/>
        </w:tcPr>
        <w:p w14:paraId="4C2BE23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Составил</w:t>
          </w:r>
        </w:p>
      </w:tc>
      <w:tc>
        <w:tcPr>
          <w:tcW w:w="1122" w:type="dxa"/>
          <w:gridSpan w:val="2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4A92442D" w14:textId="77777777" w:rsidR="00BF0579" w:rsidRPr="000E0C67" w:rsidRDefault="00BF0579" w:rsidP="00E8318D">
          <w:pPr>
            <w:pStyle w:val="aa"/>
            <w:ind w:right="-99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Захаров</w:t>
          </w:r>
        </w:p>
      </w:tc>
      <w:tc>
        <w:tcPr>
          <w:tcW w:w="883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684E574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12" w:space="0" w:color="auto"/>
            <w:bottom w:val="single" w:sz="4" w:space="0" w:color="auto"/>
          </w:tcBorders>
          <w:vAlign w:val="center"/>
        </w:tcPr>
        <w:p w14:paraId="20770BF9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 w:val="restart"/>
          <w:tcBorders>
            <w:top w:val="nil"/>
          </w:tcBorders>
          <w:vAlign w:val="center"/>
        </w:tcPr>
        <w:p w14:paraId="12130662" w14:textId="77777777" w:rsidR="00BF0579" w:rsidRPr="001D78C3" w:rsidRDefault="00BF0579" w:rsidP="00E8318D">
          <w:pPr>
            <w:pStyle w:val="aa"/>
            <w:jc w:val="center"/>
            <w:rPr>
              <w:sz w:val="24"/>
              <w:szCs w:val="24"/>
              <w:lang w:eastAsia="x-none"/>
            </w:rPr>
          </w:pPr>
          <w:r>
            <w:rPr>
              <w:color w:val="00000A"/>
              <w:sz w:val="24"/>
              <w:szCs w:val="24"/>
            </w:rPr>
            <w:t>Инженерно-технические исследования. Текстовая часть</w:t>
          </w:r>
        </w:p>
      </w:tc>
      <w:tc>
        <w:tcPr>
          <w:tcW w:w="839" w:type="dxa"/>
          <w:vAlign w:val="center"/>
        </w:tcPr>
        <w:p w14:paraId="7EE8968B" w14:textId="77777777" w:rsidR="00BF0579" w:rsidRPr="008B673A" w:rsidRDefault="00BF0579" w:rsidP="00E8318D">
          <w:pPr>
            <w:pStyle w:val="aa"/>
            <w:jc w:val="center"/>
          </w:pPr>
          <w:r w:rsidRPr="008B673A">
            <w:t>Стадия</w:t>
          </w:r>
        </w:p>
      </w:tc>
      <w:tc>
        <w:tcPr>
          <w:tcW w:w="833" w:type="dxa"/>
          <w:vAlign w:val="center"/>
        </w:tcPr>
        <w:p w14:paraId="3BE4547F" w14:textId="77777777" w:rsidR="00BF0579" w:rsidRPr="008B673A" w:rsidRDefault="00BF0579" w:rsidP="00E8318D">
          <w:pPr>
            <w:pStyle w:val="aa"/>
            <w:jc w:val="center"/>
          </w:pPr>
          <w:r w:rsidRPr="008B673A">
            <w:t>Лист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418A6BAC" w14:textId="77777777" w:rsidR="00BF0579" w:rsidRPr="005647AE" w:rsidRDefault="00BF0579" w:rsidP="00E8318D">
          <w:pPr>
            <w:pStyle w:val="aa"/>
            <w:jc w:val="center"/>
          </w:pPr>
          <w:r w:rsidRPr="005647AE">
            <w:t>Листов</w:t>
          </w:r>
        </w:p>
      </w:tc>
    </w:tr>
    <w:tr w:rsidR="00BF0579" w:rsidRPr="005674C3" w14:paraId="54925D22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2D359FDB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D4258F7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5BF5B6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</w:rPr>
            <w:drawing>
              <wp:anchor distT="0" distB="0" distL="114300" distR="114300" simplePos="0" relativeHeight="251856384" behindDoc="1" locked="0" layoutInCell="1" allowOverlap="1" wp14:anchorId="666AF7AC" wp14:editId="30AC66DD">
                <wp:simplePos x="0" y="0"/>
                <wp:positionH relativeFrom="column">
                  <wp:posOffset>74295</wp:posOffset>
                </wp:positionH>
                <wp:positionV relativeFrom="paragraph">
                  <wp:posOffset>-5080</wp:posOffset>
                </wp:positionV>
                <wp:extent cx="390525" cy="428625"/>
                <wp:effectExtent l="0" t="0" r="9525" b="9525"/>
                <wp:wrapNone/>
                <wp:docPr id="1410" name="Рисунок 1410" descr="C:\Users\admin\AppData\Local\Microsoft\Windows\INetCache\Content.Word\_Скупяко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admin\AppData\Local\Microsoft\Windows\INetCache\Content.Word\_Скупяко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052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3EE3C3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458979AD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839" w:type="dxa"/>
          <w:vAlign w:val="center"/>
        </w:tcPr>
        <w:p w14:paraId="460DBE4F" w14:textId="77777777" w:rsidR="00BF0579" w:rsidRPr="008B673A" w:rsidRDefault="00BF0579" w:rsidP="00E8318D">
          <w:pPr>
            <w:pStyle w:val="aa"/>
            <w:jc w:val="center"/>
          </w:pPr>
          <w:r>
            <w:t>П</w:t>
          </w:r>
        </w:p>
      </w:tc>
      <w:tc>
        <w:tcPr>
          <w:tcW w:w="833" w:type="dxa"/>
          <w:vAlign w:val="center"/>
        </w:tcPr>
        <w:p w14:paraId="184ABC16" w14:textId="77777777" w:rsidR="00BF0579" w:rsidRPr="007367A8" w:rsidRDefault="00BF0579" w:rsidP="00E8318D">
          <w:pPr>
            <w:pStyle w:val="aa"/>
            <w:jc w:val="center"/>
          </w:pPr>
          <w:r>
            <w:t>1</w:t>
          </w:r>
        </w:p>
      </w:tc>
      <w:tc>
        <w:tcPr>
          <w:tcW w:w="984" w:type="dxa"/>
          <w:tcBorders>
            <w:right w:val="nil"/>
          </w:tcBorders>
          <w:vAlign w:val="center"/>
        </w:tcPr>
        <w:p w14:paraId="061E543D" w14:textId="77777777" w:rsidR="00BF0579" w:rsidRPr="002C2AAE" w:rsidRDefault="00BF0579" w:rsidP="00E8318D">
          <w:pPr>
            <w:pStyle w:val="aa"/>
            <w:jc w:val="center"/>
          </w:pPr>
        </w:p>
      </w:tc>
    </w:tr>
    <w:tr w:rsidR="00BF0579" w:rsidRPr="005674C3" w14:paraId="3DF28150" w14:textId="77777777" w:rsidTr="00973FC1">
      <w:trPr>
        <w:gridBefore w:val="1"/>
        <w:wBefore w:w="459" w:type="dxa"/>
        <w:cantSplit/>
        <w:trHeight w:val="244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0E0BCB4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 w:rsidRPr="000E0C67">
            <w:rPr>
              <w:sz w:val="18"/>
              <w:szCs w:val="18"/>
            </w:rPr>
            <w:t>Г</w:t>
          </w:r>
          <w:r>
            <w:rPr>
              <w:sz w:val="18"/>
              <w:szCs w:val="18"/>
            </w:rPr>
            <w:t>АП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831CA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proofErr w:type="spellStart"/>
          <w:r>
            <w:rPr>
              <w:sz w:val="18"/>
              <w:szCs w:val="18"/>
            </w:rPr>
            <w:t>Скупяко</w:t>
          </w:r>
          <w:proofErr w:type="spellEnd"/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1EFA1D7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1208727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single" w:sz="12" w:space="0" w:color="auto"/>
          </w:tcBorders>
          <w:vAlign w:val="center"/>
        </w:tcPr>
        <w:p w14:paraId="77EDB908" w14:textId="77777777" w:rsidR="00BF0579" w:rsidRPr="005674C3" w:rsidRDefault="00BF0579" w:rsidP="00E8318D">
          <w:pPr>
            <w:pStyle w:val="aa"/>
            <w:jc w:val="center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 w:val="restart"/>
          <w:tcBorders>
            <w:bottom w:val="single" w:sz="12" w:space="0" w:color="auto"/>
            <w:right w:val="nil"/>
          </w:tcBorders>
          <w:vAlign w:val="center"/>
        </w:tcPr>
        <w:p w14:paraId="75E06E40" w14:textId="77777777" w:rsidR="00BF0579" w:rsidRPr="004F5665" w:rsidRDefault="00BF0579" w:rsidP="00E8318D">
          <w:pPr>
            <w:pStyle w:val="aa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0" distB="0" distL="0" distR="0" wp14:anchorId="60F2FCE8" wp14:editId="64DD3B34">
                <wp:extent cx="1613087" cy="485140"/>
                <wp:effectExtent l="0" t="0" r="6350" b="0"/>
                <wp:docPr id="1411" name="Рисунок 14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9113" cy="489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BF0579" w:rsidRPr="005674C3" w14:paraId="11A5E689" w14:textId="77777777" w:rsidTr="00973FC1">
      <w:trPr>
        <w:gridBefore w:val="1"/>
        <w:wBefore w:w="459" w:type="dxa"/>
        <w:cantSplit/>
        <w:trHeight w:val="242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single" w:sz="4" w:space="0" w:color="auto"/>
          </w:tcBorders>
          <w:vAlign w:val="center"/>
        </w:tcPr>
        <w:p w14:paraId="1B57C1D7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1122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0B41E8A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</w:p>
      </w:tc>
      <w:tc>
        <w:tcPr>
          <w:tcW w:w="883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90447E8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</w:p>
      </w:tc>
      <w:tc>
        <w:tcPr>
          <w:tcW w:w="62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64477CD3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</w:p>
      </w:tc>
      <w:tc>
        <w:tcPr>
          <w:tcW w:w="3886" w:type="dxa"/>
          <w:vMerge/>
          <w:vAlign w:val="center"/>
        </w:tcPr>
        <w:p w14:paraId="258C99EC" w14:textId="77777777" w:rsidR="00BF0579" w:rsidRPr="008B673A" w:rsidRDefault="00BF0579" w:rsidP="00E8318D">
          <w:pPr>
            <w:pStyle w:val="aa"/>
            <w:jc w:val="center"/>
            <w:rPr>
              <w:sz w:val="24"/>
              <w:szCs w:val="24"/>
            </w:rPr>
          </w:pPr>
        </w:p>
      </w:tc>
      <w:tc>
        <w:tcPr>
          <w:tcW w:w="2656" w:type="dxa"/>
          <w:gridSpan w:val="3"/>
          <w:vMerge/>
          <w:tcBorders>
            <w:right w:val="nil"/>
          </w:tcBorders>
          <w:vAlign w:val="center"/>
        </w:tcPr>
        <w:p w14:paraId="1DF9C276" w14:textId="77777777" w:rsidR="00BF0579" w:rsidRPr="004C34E5" w:rsidRDefault="00BF0579" w:rsidP="00E8318D">
          <w:pPr>
            <w:pStyle w:val="aa"/>
            <w:jc w:val="center"/>
            <w:rPr>
              <w:sz w:val="22"/>
              <w:szCs w:val="22"/>
            </w:rPr>
          </w:pPr>
        </w:p>
      </w:tc>
    </w:tr>
    <w:tr w:rsidR="00BF0579" w:rsidRPr="005674C3" w14:paraId="1FDE462B" w14:textId="77777777" w:rsidTr="00973FC1">
      <w:trPr>
        <w:gridBefore w:val="1"/>
        <w:wBefore w:w="459" w:type="dxa"/>
        <w:cantSplit/>
        <w:trHeight w:val="240"/>
      </w:trPr>
      <w:tc>
        <w:tcPr>
          <w:tcW w:w="1180" w:type="dxa"/>
          <w:gridSpan w:val="2"/>
          <w:tcBorders>
            <w:top w:val="single" w:sz="4" w:space="0" w:color="auto"/>
            <w:left w:val="nil"/>
            <w:bottom w:val="nil"/>
          </w:tcBorders>
          <w:vAlign w:val="center"/>
        </w:tcPr>
        <w:p w14:paraId="2489DC0E" w14:textId="77777777" w:rsidR="00BF0579" w:rsidRPr="000E0C67" w:rsidRDefault="00BF0579" w:rsidP="00E8318D">
          <w:pPr>
            <w:pStyle w:val="aa"/>
            <w:ind w:right="-93"/>
            <w:rPr>
              <w:rFonts w:ascii="GOST type A" w:hAnsi="GOST type A"/>
              <w:sz w:val="18"/>
              <w:szCs w:val="18"/>
            </w:rPr>
          </w:pPr>
          <w:r>
            <w:rPr>
              <w:sz w:val="18"/>
              <w:szCs w:val="18"/>
            </w:rPr>
            <w:t>Н. контр.</w:t>
          </w:r>
        </w:p>
      </w:tc>
      <w:tc>
        <w:tcPr>
          <w:tcW w:w="1122" w:type="dxa"/>
          <w:gridSpan w:val="2"/>
          <w:tcBorders>
            <w:top w:val="single" w:sz="4" w:space="0" w:color="auto"/>
            <w:bottom w:val="nil"/>
          </w:tcBorders>
          <w:vAlign w:val="center"/>
        </w:tcPr>
        <w:p w14:paraId="57CBC719" w14:textId="77777777" w:rsidR="00BF0579" w:rsidRPr="000E0C67" w:rsidRDefault="00BF0579" w:rsidP="00E8318D">
          <w:pPr>
            <w:pStyle w:val="aa"/>
            <w:ind w:right="-99"/>
            <w:rPr>
              <w:sz w:val="18"/>
              <w:szCs w:val="18"/>
            </w:rPr>
          </w:pPr>
          <w:r>
            <w:rPr>
              <w:sz w:val="18"/>
              <w:szCs w:val="18"/>
            </w:rPr>
            <w:t>Исаков</w:t>
          </w:r>
        </w:p>
      </w:tc>
      <w:tc>
        <w:tcPr>
          <w:tcW w:w="883" w:type="dxa"/>
          <w:tcBorders>
            <w:top w:val="single" w:sz="4" w:space="0" w:color="auto"/>
            <w:bottom w:val="nil"/>
          </w:tcBorders>
          <w:vAlign w:val="center"/>
        </w:tcPr>
        <w:p w14:paraId="3FA1E4E5" w14:textId="77777777" w:rsidR="00BF0579" w:rsidRPr="000E0C67" w:rsidRDefault="00BF0579" w:rsidP="00E8318D">
          <w:pPr>
            <w:pStyle w:val="aa"/>
            <w:rPr>
              <w:rFonts w:ascii="GOST type A" w:hAnsi="GOST type A"/>
              <w:sz w:val="18"/>
              <w:szCs w:val="18"/>
            </w:rPr>
          </w:pPr>
          <w:r>
            <w:rPr>
              <w:noProof/>
              <w:sz w:val="26"/>
              <w:szCs w:val="26"/>
            </w:rPr>
            <w:drawing>
              <wp:anchor distT="0" distB="0" distL="114300" distR="114300" simplePos="0" relativeHeight="251855360" behindDoc="0" locked="0" layoutInCell="1" allowOverlap="1" wp14:anchorId="16351B73" wp14:editId="0E6AD14A">
                <wp:simplePos x="0" y="0"/>
                <wp:positionH relativeFrom="column">
                  <wp:posOffset>-90170</wp:posOffset>
                </wp:positionH>
                <wp:positionV relativeFrom="paragraph">
                  <wp:posOffset>-96520</wp:posOffset>
                </wp:positionV>
                <wp:extent cx="591820" cy="249555"/>
                <wp:effectExtent l="0" t="0" r="0" b="0"/>
                <wp:wrapNone/>
                <wp:docPr id="1412" name="Рисунок 14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502" t="49638" r="52492" b="436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1820" cy="249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1" w:type="dxa"/>
          <w:tcBorders>
            <w:top w:val="single" w:sz="4" w:space="0" w:color="auto"/>
            <w:bottom w:val="nil"/>
          </w:tcBorders>
          <w:vAlign w:val="center"/>
        </w:tcPr>
        <w:p w14:paraId="40D704BA" w14:textId="77777777" w:rsidR="00BF0579" w:rsidRPr="000E0C67" w:rsidRDefault="00BF0579" w:rsidP="00E8318D">
          <w:pPr>
            <w:pStyle w:val="aa"/>
            <w:ind w:right="-90"/>
            <w:rPr>
              <w:sz w:val="18"/>
              <w:szCs w:val="18"/>
            </w:rPr>
          </w:pPr>
          <w:r>
            <w:rPr>
              <w:sz w:val="18"/>
              <w:szCs w:val="18"/>
            </w:rPr>
            <w:t>04.20</w:t>
          </w:r>
        </w:p>
      </w:tc>
      <w:tc>
        <w:tcPr>
          <w:tcW w:w="3886" w:type="dxa"/>
          <w:vMerge/>
          <w:tcBorders>
            <w:bottom w:val="nil"/>
          </w:tcBorders>
        </w:tcPr>
        <w:p w14:paraId="13DD1DC1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  <w:tc>
        <w:tcPr>
          <w:tcW w:w="2656" w:type="dxa"/>
          <w:gridSpan w:val="3"/>
          <w:vMerge/>
          <w:tcBorders>
            <w:bottom w:val="nil"/>
            <w:right w:val="nil"/>
          </w:tcBorders>
        </w:tcPr>
        <w:p w14:paraId="24CB21D9" w14:textId="77777777" w:rsidR="00BF0579" w:rsidRPr="005674C3" w:rsidRDefault="00BF0579" w:rsidP="00E8318D">
          <w:pPr>
            <w:pStyle w:val="aa"/>
            <w:rPr>
              <w:rFonts w:ascii="GOST type A" w:hAnsi="GOST type A"/>
            </w:rPr>
          </w:pPr>
        </w:p>
      </w:tc>
    </w:tr>
  </w:tbl>
  <w:p w14:paraId="2D36AC46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D3CB3" w14:textId="77777777" w:rsidR="00BF0579" w:rsidRPr="00366029" w:rsidRDefault="00BF0579" w:rsidP="0036602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78EF6" w14:textId="77777777" w:rsidR="00082DF4" w:rsidRPr="006C2827" w:rsidRDefault="00082DF4" w:rsidP="00082DF4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eastAsia="ar-SA"/>
      </w:rPr>
    </w:pPr>
    <w:r w:rsidRPr="006C2827">
      <w:rPr>
        <w:rFonts w:ascii="Arial" w:hAnsi="Arial" w:cs="Arial"/>
        <w:b/>
        <w:sz w:val="20"/>
        <w:szCs w:val="20"/>
        <w:lang w:eastAsia="ar-SA"/>
      </w:rPr>
      <w:t>{{</w:t>
    </w:r>
    <w:proofErr w:type="gramStart"/>
    <w:r w:rsidRPr="006C2827">
      <w:rPr>
        <w:rFonts w:ascii="Arial" w:hAnsi="Arial" w:cs="Arial"/>
        <w:b/>
        <w:sz w:val="20"/>
        <w:szCs w:val="20"/>
        <w:lang w:val="en-US" w:eastAsia="ar-SA"/>
      </w:rPr>
      <w:t>company</w:t>
    </w:r>
    <w:r w:rsidRPr="006C2827">
      <w:rPr>
        <w:rFonts w:ascii="Arial" w:hAnsi="Arial" w:cs="Arial"/>
        <w:b/>
        <w:sz w:val="20"/>
        <w:szCs w:val="20"/>
        <w:lang w:eastAsia="ar-SA"/>
      </w:rPr>
      <w:t>.</w:t>
    </w:r>
    <w:r w:rsidRPr="006C2827">
      <w:rPr>
        <w:rFonts w:ascii="Arial" w:hAnsi="Arial" w:cs="Arial"/>
        <w:b/>
        <w:sz w:val="20"/>
        <w:szCs w:val="20"/>
        <w:lang w:val="en-US" w:eastAsia="ar-SA"/>
      </w:rPr>
      <w:t>city</w:t>
    </w:r>
    <w:proofErr w:type="gramEnd"/>
    <w:r w:rsidRPr="006C2827">
      <w:rPr>
        <w:rFonts w:ascii="Arial" w:hAnsi="Arial" w:cs="Arial"/>
        <w:b/>
        <w:sz w:val="20"/>
        <w:szCs w:val="20"/>
        <w:lang w:eastAsia="ar-SA"/>
      </w:rPr>
      <w:t>}}</w:t>
    </w:r>
  </w:p>
  <w:p w14:paraId="723D8BFB" w14:textId="719A6025" w:rsidR="00082DF4" w:rsidRPr="006C2827" w:rsidRDefault="006C2827" w:rsidP="006A63B9">
    <w:pPr>
      <w:suppressAutoHyphens/>
      <w:ind w:left="284" w:right="-342"/>
      <w:jc w:val="center"/>
      <w:rPr>
        <w:rFonts w:ascii="Arial" w:hAnsi="Arial" w:cs="Arial"/>
        <w:b/>
        <w:sz w:val="20"/>
        <w:szCs w:val="20"/>
        <w:lang w:val="en-US" w:eastAsia="ar-SA"/>
      </w:rPr>
    </w:pPr>
    <w:r>
      <w:rPr>
        <w:rFonts w:ascii="Arial" w:hAnsi="Arial" w:cs="Arial"/>
        <w:b/>
        <w:sz w:val="20"/>
        <w:szCs w:val="20"/>
        <w:lang w:val="en-US" w:eastAsia="ar-SA"/>
      </w:rPr>
      <w:t>{{year}}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58"/>
      <w:gridCol w:w="642"/>
      <w:gridCol w:w="642"/>
      <w:gridCol w:w="837"/>
      <w:gridCol w:w="558"/>
      <w:gridCol w:w="6134"/>
      <w:gridCol w:w="560"/>
    </w:tblGrid>
    <w:tr w:rsidR="00BF0579" w:rsidRPr="002F10F2" w14:paraId="0FF8C8E9" w14:textId="77777777" w:rsidTr="002F10F2">
      <w:trPr>
        <w:trHeight w:hRule="exact" w:val="284"/>
      </w:trPr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5998731C" w14:textId="384FD763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884CEB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29FC132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tcBorders>
            <w:top w:val="single" w:sz="12" w:space="0" w:color="000000"/>
          </w:tcBorders>
          <w:noWrap/>
          <w:vAlign w:val="center"/>
        </w:tcPr>
        <w:p w14:paraId="4676DD7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top w:val="single" w:sz="12" w:space="0" w:color="000000"/>
          </w:tcBorders>
          <w:noWrap/>
          <w:vAlign w:val="center"/>
        </w:tcPr>
        <w:p w14:paraId="591AD71A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75BAD51D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 w:val="restart"/>
          <w:tcBorders>
            <w:top w:val="single" w:sz="12" w:space="0" w:color="000000"/>
          </w:tcBorders>
          <w:vAlign w:val="center"/>
        </w:tcPr>
        <w:p w14:paraId="1B8E9D1E" w14:textId="025694D6" w:rsidR="00BF0579" w:rsidRPr="002F10F2" w:rsidRDefault="00AB3FF5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  <w:tc>
        <w:tcPr>
          <w:tcW w:w="560" w:type="dxa"/>
          <w:tcBorders>
            <w:top w:val="single" w:sz="12" w:space="0" w:color="000000"/>
          </w:tcBorders>
          <w:vAlign w:val="center"/>
        </w:tcPr>
        <w:p w14:paraId="492E4AC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BF0579" w:rsidRPr="002F10F2" w14:paraId="77ADA761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64040B9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79FFEE3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6A63B615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2" w:type="dxa"/>
          <w:noWrap/>
          <w:vAlign w:val="center"/>
        </w:tcPr>
        <w:p w14:paraId="0E4D43A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noWrap/>
          <w:vAlign w:val="center"/>
        </w:tcPr>
        <w:p w14:paraId="452A544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8" w:type="dxa"/>
          <w:noWrap/>
          <w:vAlign w:val="center"/>
        </w:tcPr>
        <w:p w14:paraId="03F13C56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134" w:type="dxa"/>
          <w:vMerge/>
          <w:vAlign w:val="center"/>
        </w:tcPr>
        <w:p w14:paraId="58A4565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 w:val="restart"/>
          <w:vAlign w:val="center"/>
        </w:tcPr>
        <w:p w14:paraId="3391B3D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BF0579" w:rsidRPr="002F10F2" w14:paraId="20964398" w14:textId="77777777" w:rsidTr="002F10F2">
      <w:trPr>
        <w:trHeight w:hRule="exact" w:val="284"/>
      </w:trPr>
      <w:tc>
        <w:tcPr>
          <w:tcW w:w="559" w:type="dxa"/>
          <w:noWrap/>
          <w:vAlign w:val="center"/>
        </w:tcPr>
        <w:p w14:paraId="5BFB37BC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8" w:type="dxa"/>
          <w:noWrap/>
          <w:vAlign w:val="center"/>
        </w:tcPr>
        <w:p w14:paraId="4F961F1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2" w:type="dxa"/>
          <w:noWrap/>
          <w:vAlign w:val="center"/>
        </w:tcPr>
        <w:p w14:paraId="4D3439A8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2" w:type="dxa"/>
          <w:noWrap/>
          <w:vAlign w:val="center"/>
        </w:tcPr>
        <w:p w14:paraId="6794BC9E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7" w:type="dxa"/>
          <w:noWrap/>
          <w:vAlign w:val="center"/>
        </w:tcPr>
        <w:p w14:paraId="5014EA64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4D70D4DF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134" w:type="dxa"/>
          <w:vMerge/>
          <w:vAlign w:val="center"/>
        </w:tcPr>
        <w:p w14:paraId="7CA340FB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vMerge/>
          <w:vAlign w:val="center"/>
        </w:tcPr>
        <w:p w14:paraId="1E00D273" w14:textId="77777777" w:rsidR="00BF0579" w:rsidRPr="002F10F2" w:rsidRDefault="00BF0579" w:rsidP="002F10F2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46C13D88" w14:textId="77777777" w:rsidR="00BF0579" w:rsidRPr="0054520D" w:rsidRDefault="00BF0579" w:rsidP="00735BB2">
    <w:pPr>
      <w:pStyle w:val="aa"/>
      <w:spacing w:before="80"/>
      <w:rPr>
        <w:sz w:val="10"/>
        <w:szCs w:val="1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52B7E" w14:textId="6DB323AE" w:rsidR="00BF0579" w:rsidRPr="00185885" w:rsidRDefault="00BF0579" w:rsidP="003118EF">
    <w:pPr>
      <w:pStyle w:val="aa"/>
      <w:rPr>
        <w:sz w:val="16"/>
        <w:szCs w:val="16"/>
      </w:rPr>
    </w:pPr>
  </w:p>
  <w:p w14:paraId="510272BD" w14:textId="77777777" w:rsidR="00BF0579" w:rsidRPr="003118EF" w:rsidRDefault="00BF0579" w:rsidP="003118EF">
    <w:pPr>
      <w:pStyle w:val="aa"/>
      <w:rPr>
        <w:sz w:val="24"/>
        <w:szCs w:val="2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00" w:type="dxa"/>
      <w:tblInd w:w="-15" w:type="dxa"/>
      <w:tblBorders>
        <w:top w:val="single" w:sz="4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2"/>
      <w:gridCol w:w="559"/>
      <w:gridCol w:w="644"/>
      <w:gridCol w:w="644"/>
      <w:gridCol w:w="839"/>
      <w:gridCol w:w="560"/>
      <w:gridCol w:w="6001"/>
      <w:gridCol w:w="671"/>
    </w:tblGrid>
    <w:tr w:rsidR="003E4C77" w:rsidRPr="002F10F2" w14:paraId="647AF83F" w14:textId="77777777" w:rsidTr="008E14B9">
      <w:trPr>
        <w:trHeight w:hRule="exact" w:val="283"/>
      </w:trPr>
      <w:tc>
        <w:tcPr>
          <w:tcW w:w="482" w:type="dxa"/>
          <w:tcBorders>
            <w:top w:val="single" w:sz="12" w:space="0" w:color="000000"/>
          </w:tcBorders>
          <w:noWrap/>
          <w:vAlign w:val="center"/>
        </w:tcPr>
        <w:p w14:paraId="3D24CB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ind w:left="-15"/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tcBorders>
            <w:top w:val="single" w:sz="12" w:space="0" w:color="000000"/>
          </w:tcBorders>
          <w:noWrap/>
          <w:vAlign w:val="center"/>
        </w:tcPr>
        <w:p w14:paraId="478D398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FE60C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tcBorders>
            <w:top w:val="single" w:sz="12" w:space="0" w:color="000000"/>
          </w:tcBorders>
          <w:noWrap/>
          <w:vAlign w:val="center"/>
        </w:tcPr>
        <w:p w14:paraId="0775882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tcBorders>
            <w:top w:val="single" w:sz="12" w:space="0" w:color="000000"/>
          </w:tcBorders>
          <w:noWrap/>
          <w:vAlign w:val="center"/>
        </w:tcPr>
        <w:p w14:paraId="42F532BC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tcBorders>
            <w:top w:val="single" w:sz="12" w:space="0" w:color="000000"/>
          </w:tcBorders>
          <w:noWrap/>
          <w:vAlign w:val="center"/>
        </w:tcPr>
        <w:p w14:paraId="53A825B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 w:val="restart"/>
          <w:tcBorders>
            <w:top w:val="single" w:sz="12" w:space="0" w:color="000000"/>
          </w:tcBorders>
          <w:vAlign w:val="center"/>
        </w:tcPr>
        <w:p w14:paraId="74BBF25C" w14:textId="6C71D7D2" w:rsidR="003E4C77" w:rsidRPr="00AB3FF5" w:rsidRDefault="00AB3FF5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  <w:sz w:val="28"/>
              <w:szCs w:val="28"/>
              <w:lang w:val="en-US"/>
            </w:rPr>
          </w:pP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{</w:t>
          </w: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</w:t>
          </w:r>
          <w:r>
            <w:rPr>
              <w:rFonts w:ascii="Arial" w:eastAsia="Calibri" w:hAnsi="Arial" w:cs="Arial"/>
              <w:sz w:val="22"/>
              <w:szCs w:val="22"/>
              <w:lang w:val="en-US" w:eastAsia="en-US"/>
            </w:rPr>
            <w:t>}</w:t>
          </w:r>
        </w:p>
      </w:tc>
      <w:tc>
        <w:tcPr>
          <w:tcW w:w="671" w:type="dxa"/>
          <w:tcBorders>
            <w:top w:val="single" w:sz="12" w:space="0" w:color="000000"/>
          </w:tcBorders>
          <w:vAlign w:val="center"/>
        </w:tcPr>
        <w:p w14:paraId="694DB08D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</w:tr>
    <w:tr w:rsidR="003E4C77" w:rsidRPr="002F10F2" w14:paraId="56812F29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5C927FB9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59" w:type="dxa"/>
          <w:noWrap/>
          <w:vAlign w:val="center"/>
        </w:tcPr>
        <w:p w14:paraId="7B3AB93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6DF769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644" w:type="dxa"/>
          <w:noWrap/>
          <w:vAlign w:val="center"/>
        </w:tcPr>
        <w:p w14:paraId="15D5B7B5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spacing w:after="200" w:line="276" w:lineRule="auto"/>
            <w:jc w:val="center"/>
            <w:rPr>
              <w:rFonts w:ascii="Arial Narrow" w:hAnsi="Arial Narrow"/>
            </w:rPr>
          </w:pPr>
        </w:p>
      </w:tc>
      <w:tc>
        <w:tcPr>
          <w:tcW w:w="839" w:type="dxa"/>
          <w:noWrap/>
          <w:vAlign w:val="center"/>
        </w:tcPr>
        <w:p w14:paraId="42F5525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560" w:type="dxa"/>
          <w:noWrap/>
          <w:vAlign w:val="center"/>
        </w:tcPr>
        <w:p w14:paraId="586517FE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001" w:type="dxa"/>
          <w:vMerge/>
          <w:vAlign w:val="center"/>
        </w:tcPr>
        <w:p w14:paraId="3956482F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 w:val="restart"/>
          <w:vAlign w:val="center"/>
        </w:tcPr>
        <w:p w14:paraId="3E1C15E8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" w:hAnsi="Arial" w:cs="Arial"/>
            </w:rPr>
          </w:pPr>
          <w:r w:rsidRPr="002F10F2">
            <w:rPr>
              <w:rFonts w:ascii="Arial" w:hAnsi="Arial" w:cs="Arial"/>
            </w:rPr>
            <w:fldChar w:fldCharType="begin"/>
          </w:r>
          <w:r w:rsidRPr="002F10F2">
            <w:rPr>
              <w:rFonts w:ascii="Arial" w:hAnsi="Arial" w:cs="Arial"/>
            </w:rPr>
            <w:instrText xml:space="preserve"> PAGE   \* MERGEFORMAT </w:instrText>
          </w:r>
          <w:r w:rsidRPr="002F10F2">
            <w:rPr>
              <w:rFonts w:ascii="Arial" w:hAnsi="Arial" w:cs="Arial"/>
            </w:rPr>
            <w:fldChar w:fldCharType="separate"/>
          </w:r>
          <w:r w:rsidRPr="002F10F2">
            <w:rPr>
              <w:rFonts w:ascii="Arial" w:hAnsi="Arial" w:cs="Arial"/>
              <w:noProof/>
            </w:rPr>
            <w:t>2</w:t>
          </w:r>
          <w:r w:rsidRPr="002F10F2">
            <w:rPr>
              <w:rFonts w:ascii="Arial" w:hAnsi="Arial" w:cs="Arial"/>
            </w:rPr>
            <w:fldChar w:fldCharType="end"/>
          </w:r>
        </w:p>
      </w:tc>
    </w:tr>
    <w:tr w:rsidR="003E4C77" w:rsidRPr="002F10F2" w14:paraId="47686D8D" w14:textId="77777777" w:rsidTr="008E14B9">
      <w:trPr>
        <w:trHeight w:hRule="exact" w:val="284"/>
      </w:trPr>
      <w:tc>
        <w:tcPr>
          <w:tcW w:w="482" w:type="dxa"/>
          <w:noWrap/>
          <w:vAlign w:val="center"/>
        </w:tcPr>
        <w:p w14:paraId="34FB157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59" w:type="dxa"/>
          <w:noWrap/>
          <w:vAlign w:val="center"/>
        </w:tcPr>
        <w:p w14:paraId="1F73E48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К. уч.</w:t>
          </w:r>
        </w:p>
      </w:tc>
      <w:tc>
        <w:tcPr>
          <w:tcW w:w="644" w:type="dxa"/>
          <w:noWrap/>
          <w:vAlign w:val="center"/>
        </w:tcPr>
        <w:p w14:paraId="3C11F404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4" w:type="dxa"/>
          <w:noWrap/>
          <w:vAlign w:val="center"/>
        </w:tcPr>
        <w:p w14:paraId="17CB1E6A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 док.</w:t>
          </w:r>
        </w:p>
      </w:tc>
      <w:tc>
        <w:tcPr>
          <w:tcW w:w="839" w:type="dxa"/>
          <w:noWrap/>
          <w:vAlign w:val="center"/>
        </w:tcPr>
        <w:p w14:paraId="665A7DA1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60" w:type="dxa"/>
          <w:noWrap/>
          <w:vAlign w:val="center"/>
        </w:tcPr>
        <w:p w14:paraId="38928160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001" w:type="dxa"/>
          <w:vMerge/>
          <w:vAlign w:val="center"/>
        </w:tcPr>
        <w:p w14:paraId="677A0B53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  <w:tc>
        <w:tcPr>
          <w:tcW w:w="671" w:type="dxa"/>
          <w:vMerge/>
          <w:vAlign w:val="center"/>
        </w:tcPr>
        <w:p w14:paraId="50116BFB" w14:textId="77777777" w:rsidR="003E4C77" w:rsidRPr="002F10F2" w:rsidRDefault="003E4C77" w:rsidP="003E4C77">
          <w:pPr>
            <w:tabs>
              <w:tab w:val="center" w:pos="4677"/>
              <w:tab w:val="right" w:pos="9355"/>
            </w:tabs>
            <w:jc w:val="center"/>
            <w:rPr>
              <w:rFonts w:ascii="Arial Narrow" w:hAnsi="Arial Narrow"/>
            </w:rPr>
          </w:pPr>
        </w:p>
      </w:tc>
    </w:tr>
  </w:tbl>
  <w:p w14:paraId="1CF8D01E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00" w:type="dxa"/>
      <w:tblInd w:w="-15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9"/>
      <w:gridCol w:w="567"/>
      <w:gridCol w:w="640"/>
      <w:gridCol w:w="641"/>
      <w:gridCol w:w="836"/>
      <w:gridCol w:w="558"/>
      <w:gridCol w:w="3900"/>
      <w:gridCol w:w="837"/>
      <w:gridCol w:w="837"/>
      <w:gridCol w:w="925"/>
    </w:tblGrid>
    <w:tr w:rsidR="00BF0579" w:rsidRPr="002F10F2" w14:paraId="3B1DC3D6" w14:textId="77777777" w:rsidTr="008E14B9">
      <w:trPr>
        <w:cantSplit/>
        <w:trHeight w:hRule="exact" w:val="284"/>
      </w:trPr>
      <w:tc>
        <w:tcPr>
          <w:tcW w:w="559" w:type="dxa"/>
          <w:tcBorders>
            <w:top w:val="single" w:sz="12" w:space="0" w:color="000000"/>
            <w:left w:val="single" w:sz="12" w:space="0" w:color="000000"/>
          </w:tcBorders>
          <w:noWrap/>
          <w:vAlign w:val="center"/>
        </w:tcPr>
        <w:p w14:paraId="0FA8CFE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67" w:type="dxa"/>
          <w:tcBorders>
            <w:top w:val="single" w:sz="12" w:space="0" w:color="000000"/>
          </w:tcBorders>
          <w:noWrap/>
          <w:tcFitText/>
          <w:vAlign w:val="center"/>
        </w:tcPr>
        <w:p w14:paraId="5A3C11D4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tcBorders>
            <w:top w:val="single" w:sz="12" w:space="0" w:color="000000"/>
          </w:tcBorders>
          <w:noWrap/>
          <w:vAlign w:val="center"/>
        </w:tcPr>
        <w:p w14:paraId="4D84CE1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1" w:type="dxa"/>
          <w:tcBorders>
            <w:top w:val="single" w:sz="12" w:space="0" w:color="000000"/>
          </w:tcBorders>
          <w:noWrap/>
          <w:vAlign w:val="center"/>
        </w:tcPr>
        <w:p w14:paraId="7AE39E5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836" w:type="dxa"/>
          <w:tcBorders>
            <w:top w:val="single" w:sz="12" w:space="0" w:color="000000"/>
          </w:tcBorders>
          <w:noWrap/>
          <w:vAlign w:val="center"/>
        </w:tcPr>
        <w:p w14:paraId="093EB38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tcBorders>
            <w:top w:val="single" w:sz="12" w:space="0" w:color="000000"/>
          </w:tcBorders>
          <w:noWrap/>
          <w:vAlign w:val="center"/>
        </w:tcPr>
        <w:p w14:paraId="457AB50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99" w:type="dxa"/>
          <w:gridSpan w:val="4"/>
          <w:vMerge w:val="restart"/>
          <w:tcBorders>
            <w:top w:val="single" w:sz="12" w:space="0" w:color="000000"/>
          </w:tcBorders>
          <w:vAlign w:val="center"/>
        </w:tcPr>
        <w:p w14:paraId="0F7FF66F" w14:textId="61C9B3AA" w:rsidR="00BF0579" w:rsidRPr="002F10F2" w:rsidRDefault="00AB3FF5" w:rsidP="008E14B9">
          <w:pPr>
            <w:tabs>
              <w:tab w:val="left" w:pos="1605"/>
            </w:tabs>
            <w:ind w:right="33"/>
            <w:jc w:val="center"/>
            <w:rPr>
              <w:rFonts w:ascii="Arial" w:hAnsi="Arial" w:cs="Arial"/>
              <w:sz w:val="28"/>
              <w:szCs w:val="28"/>
            </w:rPr>
          </w:pPr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{{</w:t>
          </w:r>
          <w:proofErr w:type="spellStart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script</w:t>
          </w:r>
          <w:proofErr w:type="spellEnd"/>
          <w:r w:rsidRPr="00AB3FF5">
            <w:rPr>
              <w:rFonts w:ascii="Arial" w:eastAsia="Calibri" w:hAnsi="Arial" w:cs="Arial"/>
              <w:sz w:val="22"/>
              <w:szCs w:val="22"/>
              <w:lang w:eastAsia="en-US"/>
            </w:rPr>
            <w:t>}}</w:t>
          </w:r>
        </w:p>
      </w:tc>
    </w:tr>
    <w:tr w:rsidR="00BF0579" w:rsidRPr="002F10F2" w14:paraId="150795E3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7FEEB5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567" w:type="dxa"/>
          <w:noWrap/>
          <w:vAlign w:val="center"/>
        </w:tcPr>
        <w:p w14:paraId="03B49670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640" w:type="dxa"/>
          <w:noWrap/>
          <w:vAlign w:val="center"/>
        </w:tcPr>
        <w:p w14:paraId="41FBF21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1" w:type="dxa"/>
          <w:noWrap/>
          <w:vAlign w:val="center"/>
        </w:tcPr>
        <w:p w14:paraId="79827CE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836" w:type="dxa"/>
          <w:noWrap/>
          <w:vAlign w:val="center"/>
        </w:tcPr>
        <w:p w14:paraId="1DFE4DA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</w:p>
      </w:tc>
      <w:tc>
        <w:tcPr>
          <w:tcW w:w="558" w:type="dxa"/>
          <w:noWrap/>
          <w:vAlign w:val="center"/>
        </w:tcPr>
        <w:p w14:paraId="3FF61899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0"/>
              <w:szCs w:val="20"/>
            </w:rPr>
          </w:pPr>
        </w:p>
      </w:tc>
      <w:tc>
        <w:tcPr>
          <w:tcW w:w="6499" w:type="dxa"/>
          <w:gridSpan w:val="4"/>
          <w:vMerge/>
          <w:vAlign w:val="center"/>
        </w:tcPr>
        <w:p w14:paraId="5F1A7501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78058632" w14:textId="77777777" w:rsidTr="008E14B9">
      <w:trPr>
        <w:cantSplit/>
        <w:trHeight w:hRule="exact" w:val="284"/>
      </w:trPr>
      <w:tc>
        <w:tcPr>
          <w:tcW w:w="559" w:type="dxa"/>
          <w:tcBorders>
            <w:left w:val="single" w:sz="12" w:space="0" w:color="000000"/>
          </w:tcBorders>
          <w:noWrap/>
          <w:vAlign w:val="center"/>
        </w:tcPr>
        <w:p w14:paraId="5F0DD5D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Изм.</w:t>
          </w:r>
        </w:p>
      </w:tc>
      <w:tc>
        <w:tcPr>
          <w:tcW w:w="567" w:type="dxa"/>
          <w:noWrap/>
          <w:vAlign w:val="center"/>
        </w:tcPr>
        <w:p w14:paraId="30D28C8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pacing w:val="-20"/>
              <w:sz w:val="22"/>
              <w:szCs w:val="22"/>
            </w:rPr>
          </w:pPr>
          <w:r w:rsidRPr="002F10F2">
            <w:rPr>
              <w:rFonts w:ascii="Arial Narrow" w:hAnsi="Arial Narrow"/>
              <w:spacing w:val="-20"/>
              <w:sz w:val="22"/>
              <w:szCs w:val="22"/>
            </w:rPr>
            <w:t>Кол. уч.</w:t>
          </w:r>
        </w:p>
      </w:tc>
      <w:tc>
        <w:tcPr>
          <w:tcW w:w="640" w:type="dxa"/>
          <w:noWrap/>
          <w:vAlign w:val="center"/>
        </w:tcPr>
        <w:p w14:paraId="1865D99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641" w:type="dxa"/>
          <w:noWrap/>
          <w:vAlign w:val="center"/>
        </w:tcPr>
        <w:p w14:paraId="1658E7FF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№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 xml:space="preserve"> </w:t>
          </w:r>
          <w:r w:rsidRPr="002F10F2">
            <w:rPr>
              <w:rFonts w:ascii="Arial Narrow" w:hAnsi="Arial Narrow"/>
              <w:sz w:val="22"/>
              <w:szCs w:val="22"/>
            </w:rPr>
            <w:t>док</w:t>
          </w:r>
          <w:r w:rsidRPr="002F10F2">
            <w:rPr>
              <w:rFonts w:ascii="Arial Narrow" w:hAnsi="Arial Narrow"/>
              <w:sz w:val="22"/>
              <w:szCs w:val="22"/>
              <w:lang w:val="en-US"/>
            </w:rPr>
            <w:t>.</w:t>
          </w:r>
        </w:p>
      </w:tc>
      <w:tc>
        <w:tcPr>
          <w:tcW w:w="836" w:type="dxa"/>
          <w:noWrap/>
          <w:vAlign w:val="center"/>
        </w:tcPr>
        <w:p w14:paraId="6BC8E452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Подп.</w:t>
          </w:r>
        </w:p>
      </w:tc>
      <w:tc>
        <w:tcPr>
          <w:tcW w:w="558" w:type="dxa"/>
          <w:noWrap/>
          <w:vAlign w:val="center"/>
        </w:tcPr>
        <w:p w14:paraId="14EC10F5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Дата</w:t>
          </w:r>
        </w:p>
      </w:tc>
      <w:tc>
        <w:tcPr>
          <w:tcW w:w="6499" w:type="dxa"/>
          <w:gridSpan w:val="4"/>
          <w:vMerge/>
          <w:vAlign w:val="center"/>
        </w:tcPr>
        <w:p w14:paraId="3F534186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</w:tr>
    <w:tr w:rsidR="00BF0579" w:rsidRPr="002F10F2" w14:paraId="2C3B63DD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06FA282D" w14:textId="1FF23A8F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5E3EB23" w14:textId="67AE2C9C" w:rsidR="00BF0579" w:rsidRPr="008E14B9" w:rsidRDefault="00BF0579" w:rsidP="00AB02DF">
          <w:pPr>
            <w:tabs>
              <w:tab w:val="left" w:pos="1605"/>
            </w:tabs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836" w:type="dxa"/>
          <w:vAlign w:val="center"/>
        </w:tcPr>
        <w:p w14:paraId="53C07EAC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558" w:type="dxa"/>
          <w:vAlign w:val="center"/>
        </w:tcPr>
        <w:p w14:paraId="1AC867F9" w14:textId="1CB1AFB3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2"/>
              <w:szCs w:val="22"/>
              <w:highlight w:val="red"/>
            </w:rPr>
          </w:pPr>
        </w:p>
      </w:tc>
      <w:tc>
        <w:tcPr>
          <w:tcW w:w="3900" w:type="dxa"/>
          <w:vMerge w:val="restart"/>
          <w:tcBorders>
            <w:top w:val="dotted" w:sz="4" w:space="0" w:color="auto"/>
          </w:tcBorders>
          <w:vAlign w:val="center"/>
        </w:tcPr>
        <w:p w14:paraId="15498CFB" w14:textId="2CD88172" w:rsidR="00BF0579" w:rsidRPr="002F10F2" w:rsidRDefault="008E14B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  <w:highlight w:val="yellow"/>
            </w:rPr>
          </w:pPr>
          <w:r>
            <w:rPr>
              <w:rFonts w:ascii="Arial" w:hAnsi="Arial" w:cs="Arial"/>
              <w:sz w:val="22"/>
              <w:szCs w:val="22"/>
            </w:rPr>
            <w:t>Текстовая часть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41B244A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Стадия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6EFFF7A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</w:t>
          </w:r>
        </w:p>
      </w:tc>
      <w:tc>
        <w:tcPr>
          <w:tcW w:w="925" w:type="dxa"/>
          <w:vAlign w:val="center"/>
        </w:tcPr>
        <w:p w14:paraId="6CCDBF93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  <w:sz w:val="22"/>
              <w:szCs w:val="22"/>
            </w:rPr>
          </w:pPr>
          <w:r w:rsidRPr="002F10F2">
            <w:rPr>
              <w:rFonts w:ascii="Arial Narrow" w:hAnsi="Arial Narrow"/>
              <w:sz w:val="22"/>
              <w:szCs w:val="22"/>
            </w:rPr>
            <w:t>Листов</w:t>
          </w:r>
        </w:p>
      </w:tc>
    </w:tr>
    <w:tr w:rsidR="00BF0579" w:rsidRPr="002F10F2" w14:paraId="1AB9BD93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D72D9B1" w14:textId="74908F1B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3A165549" w14:textId="3AD766D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05D2A046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7C5B4D3B" w14:textId="2ABD4A48" w:rsidR="00BF0579" w:rsidRPr="008E14B9" w:rsidRDefault="00BF0579" w:rsidP="00AB02DF">
          <w:pPr>
            <w:spacing w:after="200" w:line="276" w:lineRule="auto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3900" w:type="dxa"/>
          <w:vMerge/>
          <w:vAlign w:val="center"/>
        </w:tcPr>
        <w:p w14:paraId="55AECC4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2DE01677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t>П</w:t>
          </w:r>
        </w:p>
      </w:tc>
      <w:tc>
        <w:tcPr>
          <w:tcW w:w="837" w:type="dxa"/>
          <w:tcBorders>
            <w:bottom w:val="single" w:sz="12" w:space="0" w:color="000000"/>
          </w:tcBorders>
          <w:vAlign w:val="center"/>
        </w:tcPr>
        <w:p w14:paraId="08CA9612" w14:textId="77777777" w:rsidR="00BF0579" w:rsidRPr="002F10F2" w:rsidRDefault="00BF0579" w:rsidP="00AB02DF">
          <w:pPr>
            <w:tabs>
              <w:tab w:val="left" w:pos="1605"/>
              <w:tab w:val="center" w:pos="4677"/>
              <w:tab w:val="right" w:pos="935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2F10F2">
            <w:rPr>
              <w:rFonts w:ascii="Arial" w:hAnsi="Arial" w:cs="Arial"/>
              <w:sz w:val="22"/>
              <w:szCs w:val="22"/>
            </w:rPr>
            <w:fldChar w:fldCharType="begin"/>
          </w:r>
          <w:r w:rsidRPr="002F10F2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F10F2">
            <w:rPr>
              <w:rFonts w:ascii="Arial" w:hAnsi="Arial" w:cs="Arial"/>
              <w:sz w:val="22"/>
              <w:szCs w:val="22"/>
            </w:rPr>
            <w:fldChar w:fldCharType="separate"/>
          </w:r>
          <w:r w:rsidRPr="002F10F2">
            <w:rPr>
              <w:rFonts w:ascii="Arial" w:hAnsi="Arial" w:cs="Arial"/>
              <w:noProof/>
              <w:sz w:val="22"/>
              <w:szCs w:val="22"/>
            </w:rPr>
            <w:t>1</w:t>
          </w:r>
          <w:r w:rsidRPr="002F10F2">
            <w:rPr>
              <w:rFonts w:ascii="Arial" w:hAnsi="Arial" w:cs="Arial"/>
              <w:sz w:val="22"/>
              <w:szCs w:val="22"/>
            </w:rPr>
            <w:fldChar w:fldCharType="end"/>
          </w:r>
        </w:p>
      </w:tc>
      <w:tc>
        <w:tcPr>
          <w:tcW w:w="925" w:type="dxa"/>
          <w:vAlign w:val="center"/>
        </w:tcPr>
        <w:p w14:paraId="5EEBE4EA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" w:hAnsi="Arial" w:cs="Arial"/>
              <w:sz w:val="22"/>
              <w:szCs w:val="22"/>
            </w:rPr>
          </w:pPr>
          <w:r w:rsidRPr="00CF6BF1">
            <w:rPr>
              <w:rFonts w:ascii="Arial" w:hAnsi="Arial" w:cs="Arial"/>
              <w:sz w:val="22"/>
              <w:szCs w:val="22"/>
            </w:rPr>
            <w:t>4</w:t>
          </w:r>
        </w:p>
      </w:tc>
    </w:tr>
    <w:tr w:rsidR="00BF0579" w:rsidRPr="002F10F2" w14:paraId="0E87508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62AA7EB3" w14:textId="4337334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1CB921D" w14:textId="663CBD4D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39B12A64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5CB41F95" w14:textId="68CEF292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052C8E7E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 w:val="restart"/>
          <w:tcBorders>
            <w:top w:val="dotted" w:sz="4" w:space="0" w:color="auto"/>
            <w:left w:val="single" w:sz="12" w:space="0" w:color="000000"/>
          </w:tcBorders>
          <w:vAlign w:val="center"/>
        </w:tcPr>
        <w:p w14:paraId="196338D0" w14:textId="41F06D3E" w:rsidR="00BF0579" w:rsidRPr="002F10F2" w:rsidRDefault="006C2827" w:rsidP="00AB02DF">
          <w:pPr>
            <w:tabs>
              <w:tab w:val="left" w:pos="2200"/>
            </w:tabs>
            <w:ind w:left="-57" w:right="-57"/>
            <w:jc w:val="center"/>
            <w:rPr>
              <w:rFonts w:ascii="Arial Narrow" w:hAnsi="Arial Narrow"/>
              <w:sz w:val="18"/>
              <w:szCs w:val="18"/>
            </w:rPr>
          </w:pPr>
          <w:r>
            <w:rPr>
              <w:rFonts w:ascii="Arial Narrow" w:hAnsi="Arial Narrow"/>
              <w:sz w:val="18"/>
              <w:szCs w:val="18"/>
              <w:lang w:val="en-US"/>
            </w:rPr>
            <w:t>{{company.name}}</w:t>
          </w:r>
        </w:p>
      </w:tc>
    </w:tr>
    <w:tr w:rsidR="00BF0579" w:rsidRPr="002F10F2" w14:paraId="1B764874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7828A055" w14:textId="139FB3AF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pacing w:val="2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499BC88D" w14:textId="5ACD5E18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16"/>
              <w:szCs w:val="16"/>
              <w:highlight w:val="red"/>
            </w:rPr>
          </w:pPr>
        </w:p>
      </w:tc>
      <w:tc>
        <w:tcPr>
          <w:tcW w:w="836" w:type="dxa"/>
          <w:vAlign w:val="center"/>
        </w:tcPr>
        <w:p w14:paraId="7869A3CF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07BE2D32" w14:textId="37B5F6E4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25D88758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7ECD0CF0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  <w:tr w:rsidR="00BF0579" w:rsidRPr="002F10F2" w14:paraId="008501FF" w14:textId="77777777" w:rsidTr="008E14B9">
      <w:trPr>
        <w:cantSplit/>
        <w:trHeight w:hRule="exact" w:val="284"/>
      </w:trPr>
      <w:tc>
        <w:tcPr>
          <w:tcW w:w="1126" w:type="dxa"/>
          <w:gridSpan w:val="2"/>
          <w:tcBorders>
            <w:left w:val="single" w:sz="12" w:space="0" w:color="000000"/>
          </w:tcBorders>
          <w:vAlign w:val="center"/>
        </w:tcPr>
        <w:p w14:paraId="23C647F5" w14:textId="034157E0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1281" w:type="dxa"/>
          <w:gridSpan w:val="2"/>
          <w:vAlign w:val="center"/>
        </w:tcPr>
        <w:p w14:paraId="08C3563A" w14:textId="1F07A493" w:rsidR="00BF0579" w:rsidRPr="008E14B9" w:rsidRDefault="00BF0579" w:rsidP="00AB02DF">
          <w:pPr>
            <w:tabs>
              <w:tab w:val="left" w:pos="1605"/>
            </w:tabs>
            <w:ind w:left="57"/>
            <w:rPr>
              <w:rFonts w:ascii="Arial" w:hAnsi="Arial" w:cs="Arial"/>
              <w:sz w:val="20"/>
              <w:szCs w:val="20"/>
              <w:highlight w:val="red"/>
            </w:rPr>
          </w:pPr>
        </w:p>
      </w:tc>
      <w:tc>
        <w:tcPr>
          <w:tcW w:w="836" w:type="dxa"/>
          <w:vAlign w:val="center"/>
        </w:tcPr>
        <w:p w14:paraId="48CFA8D7" w14:textId="77777777" w:rsidR="00BF0579" w:rsidRPr="008E14B9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 w:cs="Arial"/>
              <w:sz w:val="20"/>
              <w:szCs w:val="20"/>
              <w:highlight w:val="red"/>
            </w:rPr>
          </w:pPr>
        </w:p>
      </w:tc>
      <w:tc>
        <w:tcPr>
          <w:tcW w:w="558" w:type="dxa"/>
        </w:tcPr>
        <w:p w14:paraId="618D1BAB" w14:textId="70BD08CD" w:rsidR="00BF0579" w:rsidRPr="008E14B9" w:rsidRDefault="00BF0579" w:rsidP="00AB02DF">
          <w:pPr>
            <w:spacing w:after="200" w:line="276" w:lineRule="auto"/>
            <w:rPr>
              <w:rFonts w:ascii="Calibri" w:eastAsia="Calibri" w:hAnsi="Calibri"/>
              <w:sz w:val="20"/>
              <w:szCs w:val="20"/>
              <w:highlight w:val="red"/>
              <w:lang w:eastAsia="en-US"/>
            </w:rPr>
          </w:pPr>
        </w:p>
      </w:tc>
      <w:tc>
        <w:tcPr>
          <w:tcW w:w="3900" w:type="dxa"/>
          <w:vMerge/>
          <w:tcBorders>
            <w:right w:val="single" w:sz="12" w:space="0" w:color="000000"/>
          </w:tcBorders>
          <w:vAlign w:val="center"/>
        </w:tcPr>
        <w:p w14:paraId="7D6B479C" w14:textId="77777777" w:rsidR="00BF0579" w:rsidRPr="002F10F2" w:rsidRDefault="00BF0579" w:rsidP="00AB02DF">
          <w:pPr>
            <w:tabs>
              <w:tab w:val="left" w:pos="1605"/>
            </w:tabs>
            <w:jc w:val="center"/>
            <w:rPr>
              <w:rFonts w:ascii="Arial Narrow" w:hAnsi="Arial Narrow"/>
            </w:rPr>
          </w:pPr>
        </w:p>
      </w:tc>
      <w:tc>
        <w:tcPr>
          <w:tcW w:w="2599" w:type="dxa"/>
          <w:gridSpan w:val="3"/>
          <w:vMerge/>
          <w:tcBorders>
            <w:left w:val="single" w:sz="12" w:space="0" w:color="000000"/>
          </w:tcBorders>
          <w:vAlign w:val="center"/>
        </w:tcPr>
        <w:p w14:paraId="17A7195F" w14:textId="77777777" w:rsidR="00BF0579" w:rsidRPr="002F10F2" w:rsidRDefault="00BF0579" w:rsidP="00AB02DF">
          <w:pPr>
            <w:tabs>
              <w:tab w:val="left" w:pos="1980"/>
            </w:tabs>
            <w:jc w:val="center"/>
            <w:rPr>
              <w:rFonts w:ascii="Arial Narrow" w:hAnsi="Arial Narrow"/>
              <w:sz w:val="18"/>
              <w:szCs w:val="18"/>
            </w:rPr>
          </w:pPr>
        </w:p>
      </w:tc>
    </w:tr>
  </w:tbl>
  <w:p w14:paraId="09AA34C2" w14:textId="77777777" w:rsidR="00BF0579" w:rsidRPr="00E8318D" w:rsidRDefault="00BF0579" w:rsidP="00E8318D">
    <w:pPr>
      <w:pStyle w:val="aa"/>
      <w:rPr>
        <w:sz w:val="22"/>
        <w:szCs w:val="2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084" w14:textId="77777777" w:rsidR="00BF0579" w:rsidRPr="00963CC0" w:rsidRDefault="00BF0579" w:rsidP="00963CC0">
    <w:pPr>
      <w:pStyle w:val="a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D587" w14:textId="77777777" w:rsidR="00BF0579" w:rsidRPr="009E1AE7" w:rsidRDefault="00BF0579" w:rsidP="009E1AE7">
    <w:pPr>
      <w:pStyle w:val="aa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31" w:type="dxa"/>
      <w:tblLayout w:type="fixed"/>
      <w:tblCellMar>
        <w:left w:w="31" w:type="dxa"/>
        <w:right w:w="31" w:type="dxa"/>
      </w:tblCellMar>
      <w:tblLook w:val="0000" w:firstRow="0" w:lastRow="0" w:firstColumn="0" w:lastColumn="0" w:noHBand="0" w:noVBand="0"/>
    </w:tblPr>
    <w:tblGrid>
      <w:gridCol w:w="564"/>
      <w:gridCol w:w="566"/>
      <w:gridCol w:w="566"/>
      <w:gridCol w:w="566"/>
      <w:gridCol w:w="848"/>
      <w:gridCol w:w="566"/>
      <w:gridCol w:w="6201"/>
      <w:gridCol w:w="554"/>
    </w:tblGrid>
    <w:tr w:rsidR="00BF0579" w:rsidRPr="0054520D" w14:paraId="1AC6EE7F" w14:textId="77777777" w:rsidTr="00C46E83">
      <w:trPr>
        <w:cantSplit/>
        <w:trHeight w:hRule="exact" w:val="285"/>
      </w:trPr>
      <w:tc>
        <w:tcPr>
          <w:tcW w:w="10431" w:type="dxa"/>
          <w:gridSpan w:val="8"/>
          <w:tcBorders>
            <w:bottom w:val="single" w:sz="12" w:space="0" w:color="auto"/>
          </w:tcBorders>
        </w:tcPr>
        <w:p w14:paraId="06739279" w14:textId="77777777" w:rsidR="00BF0579" w:rsidRPr="0054520D" w:rsidRDefault="00BF0579" w:rsidP="00D40B34">
          <w:pPr>
            <w:ind w:right="360"/>
            <w:jc w:val="center"/>
            <w:rPr>
              <w:sz w:val="18"/>
            </w:rPr>
          </w:pPr>
        </w:p>
      </w:tc>
    </w:tr>
    <w:tr w:rsidR="00BF0579" w:rsidRPr="0054520D" w14:paraId="617BE16E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bottom w:val="single" w:sz="6" w:space="0" w:color="auto"/>
            <w:right w:val="single" w:sz="12" w:space="0" w:color="auto"/>
          </w:tcBorders>
        </w:tcPr>
        <w:p w14:paraId="5CB83D00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309120D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2E06498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423F7A7D" w14:textId="77777777" w:rsidR="00BF0579" w:rsidRPr="0054520D" w:rsidRDefault="00BF0579" w:rsidP="008B36DE"/>
      </w:tc>
      <w:tc>
        <w:tcPr>
          <w:tcW w:w="848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184ADAF7" w14:textId="77777777" w:rsidR="00BF0579" w:rsidRPr="0054520D" w:rsidRDefault="00BF0579" w:rsidP="008B36DE"/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12" w:space="0" w:color="auto"/>
          </w:tcBorders>
        </w:tcPr>
        <w:p w14:paraId="0ABEE923" w14:textId="77777777" w:rsidR="00BF0579" w:rsidRPr="0054520D" w:rsidRDefault="00BF0579" w:rsidP="008B36DE"/>
      </w:tc>
      <w:tc>
        <w:tcPr>
          <w:tcW w:w="6201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902880E" w14:textId="570B6E32" w:rsidR="00BF0579" w:rsidRPr="0067556E" w:rsidRDefault="0067556E" w:rsidP="008B36DE">
          <w:pPr>
            <w:jc w:val="center"/>
            <w:rPr>
              <w:position w:val="-2"/>
              <w:sz w:val="28"/>
              <w:szCs w:val="28"/>
              <w:lang w:val="en-US"/>
            </w:rPr>
          </w:pPr>
          <w:r>
            <w:rPr>
              <w:sz w:val="28"/>
              <w:szCs w:val="28"/>
              <w:lang w:val="en-US"/>
            </w:rPr>
            <w:t>{{script}}</w:t>
          </w:r>
        </w:p>
      </w:tc>
      <w:tc>
        <w:tcPr>
          <w:tcW w:w="554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</w:tcPr>
        <w:p w14:paraId="512A5E99" w14:textId="77777777" w:rsidR="00BF0579" w:rsidRPr="0054520D" w:rsidRDefault="00BF0579" w:rsidP="008B36DE">
          <w:pPr>
            <w:jc w:val="center"/>
          </w:pPr>
          <w:r w:rsidRPr="0054520D">
            <w:t>Лист</w:t>
          </w:r>
        </w:p>
      </w:tc>
    </w:tr>
    <w:tr w:rsidR="00BF0579" w:rsidRPr="0054520D" w14:paraId="4A7636C0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6" w:space="0" w:color="auto"/>
            <w:bottom w:val="single" w:sz="12" w:space="0" w:color="auto"/>
            <w:right w:val="single" w:sz="12" w:space="0" w:color="auto"/>
          </w:tcBorders>
        </w:tcPr>
        <w:p w14:paraId="68842E99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1FC842A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3F671E44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7200FCD4" w14:textId="77777777" w:rsidR="00BF0579" w:rsidRPr="0054520D" w:rsidRDefault="00BF0579" w:rsidP="00D17EFC"/>
      </w:tc>
      <w:tc>
        <w:tcPr>
          <w:tcW w:w="848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2AF040F6" w14:textId="77777777" w:rsidR="00BF0579" w:rsidRPr="0054520D" w:rsidRDefault="00BF0579" w:rsidP="00D17EFC"/>
      </w:tc>
      <w:tc>
        <w:tcPr>
          <w:tcW w:w="56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14:paraId="5DF8DF3A" w14:textId="77777777" w:rsidR="00BF0579" w:rsidRPr="0054520D" w:rsidRDefault="00BF0579" w:rsidP="00D17EFC"/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2F98A750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 w:val="restart"/>
          <w:tcBorders>
            <w:top w:val="single" w:sz="12" w:space="0" w:color="auto"/>
            <w:left w:val="single" w:sz="12" w:space="0" w:color="auto"/>
          </w:tcBorders>
          <w:vAlign w:val="center"/>
        </w:tcPr>
        <w:p w14:paraId="0E57697A" w14:textId="41778CA1" w:rsidR="00BF0579" w:rsidRPr="0054520D" w:rsidRDefault="00BF0579" w:rsidP="00C76A69">
          <w:pPr>
            <w:ind w:hanging="142"/>
            <w:jc w:val="center"/>
            <w:rPr>
              <w:sz w:val="28"/>
              <w:szCs w:val="28"/>
            </w:rPr>
          </w:pPr>
          <w:r w:rsidRPr="0054520D">
            <w:rPr>
              <w:lang w:val="en-US"/>
            </w:rPr>
            <w:fldChar w:fldCharType="begin"/>
          </w:r>
          <w:r w:rsidRPr="0054520D">
            <w:instrText xml:space="preserve"> </w:instrText>
          </w:r>
          <w:r w:rsidRPr="0054520D">
            <w:rPr>
              <w:lang w:val="en-US"/>
            </w:rPr>
            <w:instrText>page</w:instrText>
          </w:r>
          <w:r w:rsidRPr="0054520D">
            <w:instrText xml:space="preserve"> </w:instrText>
          </w:r>
          <w:r w:rsidRPr="0054520D">
            <w:rPr>
              <w:lang w:val="en-US"/>
            </w:rPr>
            <w:fldChar w:fldCharType="separate"/>
          </w:r>
          <w:r>
            <w:rPr>
              <w:lang w:val="en-US"/>
            </w:rPr>
            <w:t>133</w:t>
          </w:r>
          <w:r w:rsidRPr="0054520D">
            <w:rPr>
              <w:lang w:val="en-US"/>
            </w:rPr>
            <w:fldChar w:fldCharType="end"/>
          </w:r>
        </w:p>
      </w:tc>
    </w:tr>
    <w:tr w:rsidR="00BF0579" w:rsidRPr="0054520D" w14:paraId="27524BCC" w14:textId="77777777" w:rsidTr="00C46E83">
      <w:trPr>
        <w:cantSplit/>
        <w:trHeight w:hRule="exact" w:val="285"/>
      </w:trPr>
      <w:tc>
        <w:tcPr>
          <w:tcW w:w="564" w:type="dxa"/>
          <w:tcBorders>
            <w:top w:val="single" w:sz="12" w:space="0" w:color="auto"/>
            <w:right w:val="single" w:sz="12" w:space="0" w:color="auto"/>
          </w:tcBorders>
          <w:vAlign w:val="center"/>
        </w:tcPr>
        <w:p w14:paraId="341F3DE4" w14:textId="77777777" w:rsidR="00BF0579" w:rsidRPr="0054520D" w:rsidRDefault="00BF0579" w:rsidP="00D17EFC">
          <w:pPr>
            <w:spacing w:before="40"/>
            <w:jc w:val="center"/>
          </w:pPr>
          <w:r w:rsidRPr="0054520D">
            <w:t>Изм.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D961B03" w14:textId="77777777" w:rsidR="00BF0579" w:rsidRPr="0054520D" w:rsidRDefault="00BF0579" w:rsidP="00D17EFC">
          <w:pPr>
            <w:spacing w:before="50"/>
            <w:ind w:left="-113" w:right="-113"/>
            <w:jc w:val="center"/>
            <w:rPr>
              <w:spacing w:val="-8"/>
            </w:rPr>
          </w:pPr>
          <w:proofErr w:type="spellStart"/>
          <w:r w:rsidRPr="0054520D">
            <w:rPr>
              <w:spacing w:val="-8"/>
            </w:rPr>
            <w:t>Кол.уч</w:t>
          </w:r>
          <w:proofErr w:type="spellEnd"/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2970AFE" w14:textId="77777777" w:rsidR="00BF0579" w:rsidRPr="0054520D" w:rsidRDefault="00BF0579" w:rsidP="00D17EFC">
          <w:pPr>
            <w:spacing w:before="40"/>
            <w:jc w:val="center"/>
          </w:pPr>
          <w:r w:rsidRPr="0054520D"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78DA85D" w14:textId="77777777" w:rsidR="00BF0579" w:rsidRPr="0054520D" w:rsidRDefault="00BF0579" w:rsidP="00D17EFC">
          <w:pPr>
            <w:spacing w:before="40"/>
            <w:ind w:left="-57" w:right="-57"/>
            <w:jc w:val="center"/>
          </w:pPr>
          <w:r w:rsidRPr="0054520D">
            <w:t>№док</w:t>
          </w:r>
        </w:p>
      </w:tc>
      <w:tc>
        <w:tcPr>
          <w:tcW w:w="8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080B575" w14:textId="77777777" w:rsidR="00BF0579" w:rsidRPr="0054520D" w:rsidRDefault="00BF0579" w:rsidP="00D17EFC">
          <w:pPr>
            <w:spacing w:before="40"/>
            <w:jc w:val="center"/>
          </w:pPr>
          <w:r w:rsidRPr="0054520D">
            <w:t>Подп.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4BDE96C" w14:textId="77777777" w:rsidR="00BF0579" w:rsidRPr="0054520D" w:rsidRDefault="00BF0579" w:rsidP="00D17EFC">
          <w:pPr>
            <w:spacing w:before="40"/>
            <w:jc w:val="center"/>
          </w:pPr>
          <w:r w:rsidRPr="0054520D">
            <w:t>Дата</w:t>
          </w:r>
        </w:p>
      </w:tc>
      <w:tc>
        <w:tcPr>
          <w:tcW w:w="6201" w:type="dxa"/>
          <w:vMerge/>
          <w:tcBorders>
            <w:left w:val="single" w:sz="12" w:space="0" w:color="auto"/>
            <w:right w:val="single" w:sz="12" w:space="0" w:color="auto"/>
          </w:tcBorders>
        </w:tcPr>
        <w:p w14:paraId="64B0BC9C" w14:textId="77777777" w:rsidR="00BF0579" w:rsidRPr="0054520D" w:rsidRDefault="00BF0579" w:rsidP="00D17EFC">
          <w:pPr>
            <w:jc w:val="center"/>
          </w:pPr>
        </w:p>
      </w:tc>
      <w:tc>
        <w:tcPr>
          <w:tcW w:w="554" w:type="dxa"/>
          <w:vMerge/>
          <w:tcBorders>
            <w:left w:val="single" w:sz="12" w:space="0" w:color="auto"/>
          </w:tcBorders>
        </w:tcPr>
        <w:p w14:paraId="6B4092F2" w14:textId="77777777" w:rsidR="00BF0579" w:rsidRPr="0054520D" w:rsidRDefault="00BF0579" w:rsidP="00D17EFC">
          <w:pPr>
            <w:jc w:val="center"/>
            <w:rPr>
              <w:sz w:val="28"/>
            </w:rPr>
          </w:pPr>
        </w:p>
      </w:tc>
    </w:tr>
  </w:tbl>
  <w:p w14:paraId="1B328A95" w14:textId="77777777" w:rsidR="00BF0579" w:rsidRPr="0054520D" w:rsidRDefault="00BF0579" w:rsidP="00735BB2">
    <w:pPr>
      <w:pStyle w:val="aa"/>
      <w:spacing w:before="8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tbl>
      <w:tblPr>
        <w:tblW w:w="10500" w:type="dxa"/>
        <w:tblInd w:w="31" w:type="dxa"/>
        <w:tblLayout w:type="fixed"/>
        <w:tblCellMar>
          <w:left w:w="31" w:type="dxa"/>
          <w:right w:w="31" w:type="dxa"/>
        </w:tblCellMar>
        <w:tblLook w:val="0000" w:firstRow="0" w:lastRow="0" w:firstColumn="0" w:lastColumn="0" w:noHBand="0" w:noVBand="0"/>
      </w:tblPr>
      <w:tblGrid>
        <w:gridCol w:w="567"/>
        <w:gridCol w:w="569"/>
        <w:gridCol w:w="569"/>
        <w:gridCol w:w="569"/>
        <w:gridCol w:w="853"/>
        <w:gridCol w:w="569"/>
        <w:gridCol w:w="6237"/>
        <w:gridCol w:w="567"/>
      </w:tblGrid>
      <w:tr w:rsidR="000E0CC1" w14:paraId="64B52BA5" w14:textId="77777777" w:rsidTr="00421D13">
        <w:trPr>
          <w:cantSplit/>
          <w:trHeight w:hRule="exact" w:val="283"/>
        </w:trPr>
        <w:tc>
          <w:tcPr>
            <w:tcW w:w="10500" w:type="dxa"/>
            <w:gridSpan w:val="8"/>
            <w:tcBorders>
              <w:bottom w:val="single" w:sz="12" w:space="0" w:color="auto"/>
            </w:tcBorders>
          </w:tcPr>
          <w:p w14:paraId="03440D0C" w14:textId="77777777" w:rsidR="000E0CC1" w:rsidRDefault="000E0CC1" w:rsidP="00421D13">
            <w:pPr>
              <w:ind w:right="360"/>
              <w:jc w:val="center"/>
              <w:rPr>
                <w:sz w:val="18"/>
              </w:rPr>
            </w:pPr>
          </w:p>
        </w:tc>
      </w:tr>
      <w:tr w:rsidR="000E0CC1" w14:paraId="42877FF1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558522E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557524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7BDC65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7C2BAFA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48BC9B5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C615A3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38C728" w14:textId="77777777" w:rsidR="000E0CC1" w:rsidRPr="0000250D" w:rsidRDefault="000E0CC1" w:rsidP="00421D13">
            <w:pPr>
              <w:jc w:val="center"/>
              <w:rPr>
                <w:rFonts w:ascii="Arial Narrow" w:hAnsi="Arial Narrow"/>
                <w:position w:val="-2"/>
                <w:sz w:val="28"/>
                <w:szCs w:val="28"/>
              </w:rPr>
            </w:pP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begin"/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instrText xml:space="preserve"> REF nomer \h </w:instrTex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separate"/>
            </w:r>
            <w:r>
              <w:rPr>
                <w:rFonts w:ascii="Arial Narrow" w:hAnsi="Arial Narrow"/>
                <w:b/>
                <w:bCs/>
                <w:position w:val="-2"/>
                <w:sz w:val="28"/>
                <w:szCs w:val="28"/>
              </w:rPr>
              <w:t>Ошибка! Источник ссылки не найден.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fldChar w:fldCharType="end"/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КМ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-</w:t>
            </w:r>
            <w:r>
              <w:rPr>
                <w:rFonts w:ascii="Arial Narrow" w:hAnsi="Arial Narrow"/>
                <w:position w:val="-2"/>
                <w:sz w:val="28"/>
                <w:szCs w:val="28"/>
              </w:rPr>
              <w:t xml:space="preserve"> </w:t>
            </w:r>
            <w:r w:rsidRPr="00802CCF">
              <w:rPr>
                <w:rFonts w:ascii="Arial Narrow" w:hAnsi="Arial Narrow"/>
                <w:position w:val="-2"/>
                <w:sz w:val="28"/>
                <w:szCs w:val="28"/>
              </w:rPr>
              <w:t>0</w:t>
            </w:r>
            <w:r w:rsidRPr="0000250D">
              <w:rPr>
                <w:rFonts w:ascii="Arial Narrow" w:hAnsi="Arial Narrow"/>
                <w:position w:val="-2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83D4B88" w14:textId="77777777" w:rsidR="000E0CC1" w:rsidRPr="00B37DDE" w:rsidRDefault="000E0CC1" w:rsidP="00421D13">
            <w:pPr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</w:tr>
      <w:tr w:rsidR="000E0CC1" w14:paraId="37102192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440ABA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0699562D" wp14:editId="438BAA21">
                      <wp:simplePos x="0" y="0"/>
                      <wp:positionH relativeFrom="page">
                        <wp:posOffset>720090</wp:posOffset>
                      </wp:positionH>
                      <wp:positionV relativeFrom="page">
                        <wp:posOffset>180340</wp:posOffset>
                      </wp:positionV>
                      <wp:extent cx="6659880" cy="10332085"/>
                      <wp:effectExtent l="15240" t="18415" r="11430" b="12700"/>
                      <wp:wrapNone/>
                      <wp:docPr id="132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59880" cy="1033208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BCD0DF" id="Rectangle 1" o:spid="_x0000_s1026" style="position:absolute;margin-left:56.7pt;margin-top:14.2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" o:allowincell="f" filled="f" strokeweight="1.5pt">
                      <w10:wrap anchorx="page" anchory="page"/>
                    </v:rect>
                  </w:pict>
                </mc:Fallback>
              </mc:AlternateConten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5C7B07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E8A63E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E652D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85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BC4239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53422" w14:textId="77777777" w:rsidR="000E0CC1" w:rsidRPr="00B37DDE" w:rsidRDefault="000E0CC1" w:rsidP="00421D13">
            <w:pPr>
              <w:rPr>
                <w:rFonts w:ascii="Arial Narrow" w:hAnsi="Arial Narrow" w:cs="Arial"/>
              </w:rPr>
            </w:pP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CEDFBBB" w14:textId="77777777" w:rsidR="000E0CC1" w:rsidRPr="00B37DDE" w:rsidRDefault="000E0CC1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14:paraId="70DF06AD" w14:textId="77777777" w:rsidR="000E0CC1" w:rsidRPr="00BC3937" w:rsidRDefault="000E0CC1" w:rsidP="00E22EFB">
            <w:pPr>
              <w:jc w:val="center"/>
              <w:rPr>
                <w:rFonts w:ascii="Arial Narrow" w:hAnsi="Arial Narrow" w:cs="Arial"/>
                <w:sz w:val="28"/>
                <w:szCs w:val="28"/>
              </w:rPr>
            </w:pPr>
            <w:r w:rsidRPr="00E22EFB">
              <w:rPr>
                <w:rFonts w:ascii="Arial Narrow" w:hAnsi="Arial Narrow"/>
                <w:lang w:val="en-US"/>
              </w:rPr>
              <w:fldChar w:fldCharType="begin"/>
            </w:r>
            <w:r w:rsidRPr="00E22EFB">
              <w:rPr>
                <w:rFonts w:ascii="Arial Narrow" w:hAnsi="Arial Narrow"/>
                <w:lang w:val="en-US"/>
              </w:rPr>
              <w:instrText xml:space="preserve"> page </w:instrText>
            </w:r>
            <w:r w:rsidRPr="00E22EFB">
              <w:rPr>
                <w:rFonts w:ascii="Arial Narrow" w:hAnsi="Arial Narrow"/>
                <w:lang w:val="en-US"/>
              </w:rPr>
              <w:fldChar w:fldCharType="separate"/>
            </w:r>
            <w:r>
              <w:rPr>
                <w:rFonts w:ascii="Arial Narrow" w:hAnsi="Arial Narrow"/>
                <w:noProof/>
                <w:lang w:val="en-US"/>
              </w:rPr>
              <w:t>1</w:t>
            </w:r>
            <w:r w:rsidRPr="00E22EFB">
              <w:rPr>
                <w:rFonts w:ascii="Arial Narrow" w:hAnsi="Arial Narrow"/>
                <w:lang w:val="en-US"/>
              </w:rPr>
              <w:fldChar w:fldCharType="end"/>
            </w:r>
          </w:p>
        </w:tc>
      </w:tr>
      <w:tr w:rsidR="000E0CC1" w14:paraId="1EE487AB" w14:textId="77777777" w:rsidTr="00421D13">
        <w:trPr>
          <w:cantSplit/>
          <w:trHeight w:hRule="exact" w:val="283"/>
        </w:trPr>
        <w:tc>
          <w:tcPr>
            <w:tcW w:w="56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0E4A84C" w14:textId="77777777" w:rsidR="000E0CC1" w:rsidRPr="00B37DDE" w:rsidRDefault="000E0CC1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Изм.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191F4F" w14:textId="77777777" w:rsidR="000E0CC1" w:rsidRPr="00B37DDE" w:rsidRDefault="000E0CC1" w:rsidP="00421D13">
            <w:pPr>
              <w:spacing w:before="50"/>
              <w:ind w:left="-113" w:right="-113"/>
              <w:jc w:val="center"/>
              <w:rPr>
                <w:rFonts w:ascii="Arial Narrow" w:hAnsi="Arial Narrow" w:cs="Arial"/>
                <w:spacing w:val="-8"/>
              </w:rPr>
            </w:pPr>
            <w:proofErr w:type="spellStart"/>
            <w:r w:rsidRPr="00B37DDE">
              <w:rPr>
                <w:rFonts w:ascii="Arial Narrow" w:hAnsi="Arial Narrow" w:cs="Arial"/>
                <w:spacing w:val="-8"/>
              </w:rPr>
              <w:t>Кол.уч</w:t>
            </w:r>
            <w:proofErr w:type="spellEnd"/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1D30047" w14:textId="77777777" w:rsidR="000E0CC1" w:rsidRPr="00B37DDE" w:rsidRDefault="000E0CC1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Лист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6BE7C48" w14:textId="77777777" w:rsidR="000E0CC1" w:rsidRPr="00B37DDE" w:rsidRDefault="000E0CC1" w:rsidP="00421D13">
            <w:pPr>
              <w:spacing w:before="40"/>
              <w:ind w:left="-57" w:right="-57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№док</w:t>
            </w:r>
          </w:p>
        </w:tc>
        <w:tc>
          <w:tcPr>
            <w:tcW w:w="85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4B2C3DB" w14:textId="77777777" w:rsidR="000E0CC1" w:rsidRPr="00B37DDE" w:rsidRDefault="000E0CC1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Подп.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105909" w14:textId="77777777" w:rsidR="000E0CC1" w:rsidRPr="00B37DDE" w:rsidRDefault="000E0CC1" w:rsidP="00421D13">
            <w:pPr>
              <w:spacing w:before="40"/>
              <w:jc w:val="center"/>
              <w:rPr>
                <w:rFonts w:ascii="Arial Narrow" w:hAnsi="Arial Narrow" w:cs="Arial"/>
              </w:rPr>
            </w:pPr>
            <w:r w:rsidRPr="00B37DDE">
              <w:rPr>
                <w:rFonts w:ascii="Arial Narrow" w:hAnsi="Arial Narrow" w:cs="Arial"/>
              </w:rPr>
              <w:t>Дата</w:t>
            </w:r>
          </w:p>
        </w:tc>
        <w:tc>
          <w:tcPr>
            <w:tcW w:w="6237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63349C1D" w14:textId="77777777" w:rsidR="000E0CC1" w:rsidRPr="00B37DDE" w:rsidRDefault="000E0CC1" w:rsidP="00421D13">
            <w:pPr>
              <w:jc w:val="center"/>
              <w:rPr>
                <w:rFonts w:ascii="Arial Narrow" w:hAnsi="Arial Narrow" w:cs="Arial"/>
              </w:rPr>
            </w:pPr>
          </w:p>
        </w:tc>
        <w:tc>
          <w:tcPr>
            <w:tcW w:w="567" w:type="dxa"/>
            <w:vMerge/>
            <w:tcBorders>
              <w:left w:val="single" w:sz="12" w:space="0" w:color="auto"/>
            </w:tcBorders>
          </w:tcPr>
          <w:p w14:paraId="7455E950" w14:textId="77777777" w:rsidR="000E0CC1" w:rsidRDefault="000E0CC1" w:rsidP="00421D13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14:paraId="40356A49" w14:textId="77777777" w:rsidR="000E0CC1" w:rsidRPr="000242C9" w:rsidRDefault="000E0CC1" w:rsidP="000242C9">
      <w:pPr>
        <w:pStyle w:val="aa"/>
        <w:spacing w:before="80"/>
      </w:pPr>
    </w:p>
    <w:p w14:paraId="5C3B5114" w14:textId="77777777" w:rsidR="000E0CC1" w:rsidRDefault="000E0CC1">
      <w:pPr>
        <w:pStyle w:val="aa"/>
      </w:pPr>
    </w:p>
    <w:p w14:paraId="6AA24EF2" w14:textId="77777777" w:rsidR="000E0CC1" w:rsidRDefault="000E0CC1"/>
    <w:p w14:paraId="6FBB7C38" w14:textId="77777777" w:rsidR="000E0CC1" w:rsidRDefault="000E0CC1">
      <w:r>
        <w:separator/>
      </w:r>
    </w:p>
  </w:footnote>
  <w:footnote w:type="continuationSeparator" w:id="0">
    <w:p w14:paraId="0FD5F0DB" w14:textId="77777777" w:rsidR="000E0CC1" w:rsidRDefault="000E0C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63260" w14:textId="77777777" w:rsidR="00BF0579" w:rsidRPr="002D0A0B" w:rsidRDefault="00BF0579" w:rsidP="008D4A9D">
    <w:pPr>
      <w:pStyle w:val="a8"/>
      <w:spacing w:line="80" w:lineRule="exact"/>
      <w:rPr>
        <w:rFonts w:ascii="Arial Narrow" w:hAnsi="Arial Narrow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C7BE6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2D3A12D4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9216" behindDoc="0" locked="0" layoutInCell="1" allowOverlap="1" wp14:anchorId="6C27BBC3" wp14:editId="4B5B0B45">
              <wp:simplePos x="0" y="0"/>
              <wp:positionH relativeFrom="column">
                <wp:posOffset>6261735</wp:posOffset>
              </wp:positionH>
              <wp:positionV relativeFrom="paragraph">
                <wp:posOffset>19685</wp:posOffset>
              </wp:positionV>
              <wp:extent cx="339090" cy="276225"/>
              <wp:effectExtent l="0" t="0" r="22860" b="28575"/>
              <wp:wrapNone/>
              <wp:docPr id="7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055098B5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7FFF11AB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27BBC3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0;text-align:left;margin-left:493.05pt;margin-top:1.55pt;width:26.7pt;height:21.7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" fillcolor="white [3212]" strokecolor="black [3213]" strokeweight="1.5pt">
              <v:textbox>
                <w:txbxContent>
                  <w:p w14:paraId="055098B5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7FFF11AB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0240" behindDoc="0" locked="0" layoutInCell="1" allowOverlap="1" wp14:anchorId="7ECC3167" wp14:editId="7A90265D">
              <wp:simplePos x="0" y="0"/>
              <wp:positionH relativeFrom="column">
                <wp:posOffset>6257925</wp:posOffset>
              </wp:positionH>
              <wp:positionV relativeFrom="paragraph">
                <wp:posOffset>25400</wp:posOffset>
              </wp:positionV>
              <wp:extent cx="0" cy="266700"/>
              <wp:effectExtent l="0" t="0" r="38100" b="19050"/>
              <wp:wrapNone/>
              <wp:docPr id="104" name="Line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6670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609F7F" id="Line 237" o:spid="_x0000_s1026" style="position:absolute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75pt,2pt" to="492.7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" strokeweight="1.5pt"/>
          </w:pict>
        </mc:Fallback>
      </mc:AlternateContent>
    </w:r>
  </w:p>
  <w:p w14:paraId="27F1148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48192" behindDoc="0" locked="1" layoutInCell="1" allowOverlap="1" wp14:anchorId="071CB7FF" wp14:editId="73CB6F00">
              <wp:simplePos x="0" y="0"/>
              <wp:positionH relativeFrom="page">
                <wp:posOffset>708660</wp:posOffset>
              </wp:positionH>
              <wp:positionV relativeFrom="page">
                <wp:posOffset>191770</wp:posOffset>
              </wp:positionV>
              <wp:extent cx="6623685" cy="10301605"/>
              <wp:effectExtent l="13335" t="10795" r="11430" b="12700"/>
              <wp:wrapNone/>
              <wp:docPr id="8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B9B96B" id="Rectangle 234" o:spid="_x0000_s1026" style="position:absolute;margin-left:55.8pt;margin-top:15.1pt;width:521.55pt;height:811.15pt;z-index:251848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3123A" w14:textId="5DF4012A" w:rsidR="00BF0579" w:rsidRPr="00366029" w:rsidRDefault="00BF0579" w:rsidP="00366029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B8D5C" w14:textId="21391AAF" w:rsidR="00082DF4" w:rsidRPr="0014646B" w:rsidRDefault="006A63B9" w:rsidP="00082DF4">
    <w:pPr>
      <w:suppressAutoHyphens/>
      <w:ind w:left="3686" w:right="367"/>
      <w:jc w:val="right"/>
      <w:rPr>
        <w:rFonts w:ascii="Arial" w:hAnsi="Arial"/>
        <w:color w:val="548DD4"/>
        <w:szCs w:val="20"/>
        <w:lang w:val="en-US" w:eastAsia="ar-SA"/>
      </w:rPr>
    </w:pPr>
    <w:r>
      <w:rPr>
        <w:rFonts w:ascii="Arial" w:hAnsi="Arial"/>
        <w:noProof/>
        <w:color w:val="548DD4"/>
        <w:szCs w:val="20"/>
        <w:shd w:val="clear" w:color="auto" w:fill="FFFFFF" w:themeFill="background1"/>
        <w:lang w:val="en-US" w:eastAsia="ar-SA"/>
      </w:rPr>
      <w:drawing>
        <wp:anchor distT="0" distB="0" distL="114300" distR="114300" simplePos="0" relativeHeight="251874816" behindDoc="0" locked="0" layoutInCell="1" allowOverlap="1" wp14:anchorId="26C17EF9" wp14:editId="3A38C283">
          <wp:simplePos x="0" y="0"/>
          <wp:positionH relativeFrom="column">
            <wp:posOffset>114300</wp:posOffset>
          </wp:positionH>
          <wp:positionV relativeFrom="paragraph">
            <wp:posOffset>-171450</wp:posOffset>
          </wp:positionV>
          <wp:extent cx="1199931" cy="1246505"/>
          <wp:effectExtent l="0" t="0" r="635" b="0"/>
          <wp:wrapNone/>
          <wp:docPr id="4" name="Рисунок 4" descr="{{company.logo.image}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 descr="{{company.logo.image}}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9931" cy="12465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{{</w:t>
    </w:r>
    <w:proofErr w:type="spellStart"/>
    <w:proofErr w:type="gramStart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company.legalAddress</w:t>
    </w:r>
    <w:proofErr w:type="spellEnd"/>
    <w:proofErr w:type="gramEnd"/>
    <w:r w:rsidR="00082DF4" w:rsidRPr="0014646B">
      <w:rPr>
        <w:rFonts w:ascii="Arial" w:hAnsi="Arial"/>
        <w:color w:val="548DD4"/>
        <w:szCs w:val="20"/>
        <w:shd w:val="clear" w:color="auto" w:fill="FFFFFF" w:themeFill="background1"/>
        <w:lang w:val="en-US" w:eastAsia="ar-SA"/>
      </w:rPr>
      <w:t>}</w:t>
    </w:r>
    <w:r w:rsidR="00082DF4" w:rsidRPr="0014646B">
      <w:rPr>
        <w:rFonts w:ascii="Arial" w:hAnsi="Arial"/>
        <w:color w:val="548DD4"/>
        <w:szCs w:val="20"/>
        <w:lang w:val="en-US" w:eastAsia="ar-SA"/>
      </w:rPr>
      <w:t>}</w:t>
    </w:r>
  </w:p>
  <w:p w14:paraId="79AE8399" w14:textId="3DBE5B94" w:rsidR="00BF0579" w:rsidRDefault="00BF0579" w:rsidP="00851DD9">
    <w:pPr>
      <w:pStyle w:val="a8"/>
      <w:tabs>
        <w:tab w:val="clear" w:pos="4153"/>
        <w:tab w:val="clear" w:pos="8306"/>
        <w:tab w:val="left" w:pos="5797"/>
      </w:tabs>
      <w:jc w:val="right"/>
    </w:pPr>
    <w:r>
      <w:tab/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81632" behindDoc="0" locked="1" layoutInCell="1" allowOverlap="1" wp14:anchorId="585978DF" wp14:editId="7B7EDF8B">
              <wp:simplePos x="0" y="0"/>
              <wp:positionH relativeFrom="page">
                <wp:posOffset>701675</wp:posOffset>
              </wp:positionH>
              <wp:positionV relativeFrom="page">
                <wp:posOffset>160020</wp:posOffset>
              </wp:positionV>
              <wp:extent cx="6623685" cy="10301605"/>
              <wp:effectExtent l="15240" t="14605" r="9525" b="18415"/>
              <wp:wrapNone/>
              <wp:docPr id="136" name="Rectangle 2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85" cy="1030160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BF1C67" id="Rectangle 259" o:spid="_x0000_s1026" style="position:absolute;margin-left:55.25pt;margin-top:12.6pt;width:521.55pt;height:811.15pt;z-index:25178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527D3" w14:textId="02A057C5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00064" behindDoc="0" locked="1" layoutInCell="0" allowOverlap="1" wp14:anchorId="24A32F2F" wp14:editId="27E5AAA4">
              <wp:simplePos x="0" y="0"/>
              <wp:positionH relativeFrom="page">
                <wp:posOffset>601980</wp:posOffset>
              </wp:positionH>
              <wp:positionV relativeFrom="page">
                <wp:posOffset>160020</wp:posOffset>
              </wp:positionV>
              <wp:extent cx="6667500" cy="10332085"/>
              <wp:effectExtent l="0" t="0" r="19050" b="12065"/>
              <wp:wrapNone/>
              <wp:docPr id="77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48F2D20" id="Rectangle 529" o:spid="_x0000_s1026" style="position:absolute;margin-left:47.4pt;margin-top:12.6pt;width:525pt;height:813.55pt;z-index:251800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E4617A8" w14:textId="2E8F15A5" w:rsidR="00BF0579" w:rsidRPr="006A33DC" w:rsidRDefault="00BF0579" w:rsidP="00D00581">
    <w:pPr>
      <w:jc w:val="center"/>
      <w:rPr>
        <w:sz w:val="28"/>
        <w:szCs w:val="28"/>
      </w:rPr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772416" behindDoc="0" locked="0" layoutInCell="1" allowOverlap="1" wp14:anchorId="30182B97" wp14:editId="06049BE5">
              <wp:simplePos x="0" y="0"/>
              <wp:positionH relativeFrom="column">
                <wp:posOffset>6256020</wp:posOffset>
              </wp:positionH>
              <wp:positionV relativeFrom="paragraph">
                <wp:posOffset>15875</wp:posOffset>
              </wp:positionV>
              <wp:extent cx="359410" cy="253365"/>
              <wp:effectExtent l="0" t="0" r="2540" b="0"/>
              <wp:wrapNone/>
              <wp:docPr id="76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25336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565EDC59" w14:textId="7ECE99BC" w:rsidR="00BF0579" w:rsidRPr="0054520D" w:rsidRDefault="00BF0579" w:rsidP="00E8318D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97058B">
                            <w:rPr>
                              <w:noProof/>
                              <w:lang w:val="en-US"/>
                            </w:rPr>
                            <w:instrText>2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2</w:instrText>
                          </w:r>
                          <w:r w:rsidRPr="0054520D">
                            <w:fldChar w:fldCharType="separate"/>
                          </w:r>
                          <w:r w:rsidR="0097058B">
                            <w:rPr>
                              <w:noProof/>
                            </w:rPr>
                            <w:t>4</w:t>
                          </w:r>
                          <w:r w:rsidRPr="0054520D">
                            <w:fldChar w:fldCharType="end"/>
                          </w:r>
                        </w:p>
                        <w:p w14:paraId="7E4BDA1B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82B97" id="_x0000_t202" coordsize="21600,21600" o:spt="202" path="m,l,21600r21600,l21600,xe">
              <v:stroke joinstyle="miter"/>
              <v:path gradientshapeok="t" o:connecttype="rect"/>
            </v:shapetype>
            <v:shape id="Text Box 532" o:spid="_x0000_s1026" type="#_x0000_t202" style="position:absolute;left:0;text-align:left;margin-left:492.6pt;margin-top:1.25pt;width:28.3pt;height:19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" fillcolor="white [3212]" stroked="f">
              <v:textbox>
                <w:txbxContent>
                  <w:p w14:paraId="565EDC59" w14:textId="7ECE99BC" w:rsidR="00BF0579" w:rsidRPr="0054520D" w:rsidRDefault="00BF0579" w:rsidP="00E8318D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97058B">
                      <w:rPr>
                        <w:noProof/>
                        <w:lang w:val="en-US"/>
                      </w:rPr>
                      <w:instrText>2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2</w:instrText>
                    </w:r>
                    <w:r w:rsidRPr="0054520D">
                      <w:fldChar w:fldCharType="separate"/>
                    </w:r>
                    <w:r w:rsidR="0097058B">
                      <w:rPr>
                        <w:noProof/>
                      </w:rPr>
                      <w:t>4</w:t>
                    </w:r>
                    <w:r w:rsidRPr="0054520D">
                      <w:fldChar w:fldCharType="end"/>
                    </w:r>
                  </w:p>
                  <w:p w14:paraId="7E4BDA1B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08256" behindDoc="0" locked="0" layoutInCell="1" allowOverlap="1" wp14:anchorId="3B3F88DA" wp14:editId="078B0EBD">
              <wp:simplePos x="0" y="0"/>
              <wp:positionH relativeFrom="column">
                <wp:posOffset>6250503</wp:posOffset>
              </wp:positionH>
              <wp:positionV relativeFrom="paragraph">
                <wp:posOffset>14440</wp:posOffset>
              </wp:positionV>
              <wp:extent cx="3810" cy="270697"/>
              <wp:effectExtent l="0" t="0" r="34290" b="34290"/>
              <wp:wrapNone/>
              <wp:docPr id="60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697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ED8E8C" id="Line 530" o:spid="_x0000_s1026" style="position:absolute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1.15pt" to="492.4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" strokeweight="1.5pt"/>
          </w:pict>
        </mc:Fallback>
      </mc:AlternateContent>
    </w:r>
  </w:p>
  <w:p w14:paraId="56458A8A" w14:textId="423E2A97" w:rsidR="00BF0579" w:rsidRPr="000242C9" w:rsidRDefault="00BF0579" w:rsidP="0078112B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771392" behindDoc="0" locked="0" layoutInCell="1" allowOverlap="1" wp14:anchorId="1FC1EDE7" wp14:editId="2F72A6A6">
              <wp:simplePos x="0" y="0"/>
              <wp:positionH relativeFrom="page">
                <wp:posOffset>6865620</wp:posOffset>
              </wp:positionH>
              <wp:positionV relativeFrom="page">
                <wp:posOffset>426720</wp:posOffset>
              </wp:positionV>
              <wp:extent cx="398145" cy="0"/>
              <wp:effectExtent l="0" t="0" r="0" b="0"/>
              <wp:wrapNone/>
              <wp:docPr id="59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81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1334A5" id="Line 531" o:spid="_x0000_s1026" style="position:absolute;z-index:25177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0.6pt,33.6pt" to="571.95pt,3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" strokeweight="1.5pt">
              <w10:wrap anchorx="page" anchory="page"/>
            </v:lin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6B495" w14:textId="77777777" w:rsidR="00BF0579" w:rsidRPr="007A37D4" w:rsidRDefault="00BF0579" w:rsidP="00517134">
    <w:pPr>
      <w:pStyle w:val="a8"/>
    </w:pPr>
  </w:p>
  <w:p w14:paraId="52FA8CDF" w14:textId="77777777" w:rsidR="00BF0579" w:rsidRDefault="00BF0579" w:rsidP="00517134">
    <w:pPr>
      <w:jc w:val="center"/>
      <w:rPr>
        <w:rFonts w:ascii="ISOCPEUR" w:hAnsi="ISOCPEUR"/>
        <w:i/>
        <w:sz w:val="22"/>
        <w:szCs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46144" behindDoc="0" locked="0" layoutInCell="1" allowOverlap="1" wp14:anchorId="70FB318F" wp14:editId="6FA92006">
              <wp:simplePos x="0" y="0"/>
              <wp:positionH relativeFrom="column">
                <wp:posOffset>6221520</wp:posOffset>
              </wp:positionH>
              <wp:positionV relativeFrom="paragraph">
                <wp:posOffset>285466</wp:posOffset>
              </wp:positionV>
              <wp:extent cx="343432" cy="266700"/>
              <wp:effectExtent l="0" t="0" r="19050" b="19050"/>
              <wp:wrapNone/>
              <wp:docPr id="1451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3432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19050">
                        <a:solidFill>
                          <a:schemeClr val="tx1"/>
                        </a:solidFill>
                      </a:ln>
                    </wps:spPr>
                    <wps:txbx>
                      <w:txbxContent>
                        <w:p w14:paraId="3E76B3BB" w14:textId="4A8555C0" w:rsidR="00BF0579" w:rsidRPr="00517134" w:rsidRDefault="00BF0579" w:rsidP="00517134">
                          <w:pPr>
                            <w:jc w:val="center"/>
                          </w:pPr>
                          <w:r>
                            <w:t>3</w:t>
                          </w:r>
                        </w:p>
                        <w:p w14:paraId="6AD9F41C" w14:textId="77777777" w:rsidR="00BF0579" w:rsidRPr="00724217" w:rsidRDefault="00BF0579" w:rsidP="00517134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FB318F" id="_x0000_t202" coordsize="21600,21600" o:spt="202" path="m,l,21600r21600,l21600,xe">
              <v:stroke joinstyle="miter"/>
              <v:path gradientshapeok="t" o:connecttype="rect"/>
            </v:shapetype>
            <v:shape id="Text Box 236" o:spid="_x0000_s1027" type="#_x0000_t202" style="position:absolute;left:0;text-align:left;margin-left:489.9pt;margin-top:22.5pt;width:27.05pt;height:21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" fillcolor="white [3212]" strokecolor="black [3213]" strokeweight="1.5pt">
              <v:textbox>
                <w:txbxContent>
                  <w:p w14:paraId="3E76B3BB" w14:textId="4A8555C0" w:rsidR="00BF0579" w:rsidRPr="00517134" w:rsidRDefault="00BF0579" w:rsidP="00517134">
                    <w:pPr>
                      <w:jc w:val="center"/>
                    </w:pPr>
                    <w:r>
                      <w:t>3</w:t>
                    </w:r>
                  </w:p>
                  <w:p w14:paraId="6AD9F41C" w14:textId="77777777" w:rsidR="00BF0579" w:rsidRPr="00724217" w:rsidRDefault="00BF0579" w:rsidP="00517134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45120" behindDoc="0" locked="0" layoutInCell="0" allowOverlap="1" wp14:anchorId="463E87BB" wp14:editId="67E9ED05">
              <wp:simplePos x="0" y="0"/>
              <wp:positionH relativeFrom="column">
                <wp:posOffset>9470</wp:posOffset>
              </wp:positionH>
              <wp:positionV relativeFrom="paragraph">
                <wp:posOffset>285115</wp:posOffset>
              </wp:positionV>
              <wp:extent cx="6553200" cy="9897110"/>
              <wp:effectExtent l="0" t="0" r="0" b="8890"/>
              <wp:wrapNone/>
              <wp:docPr id="1452" name="Прямоугольник 14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3200" cy="98971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D80CE3" id="Прямоугольник 1452" o:spid="_x0000_s1026" style="position:absolute;margin-left:.75pt;margin-top:22.45pt;width:516pt;height:779.3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" o:allowincell="f" filled="f" strokeweight="2pt"/>
          </w:pict>
        </mc:Fallback>
      </mc:AlternateContent>
    </w:r>
  </w:p>
  <w:p w14:paraId="72A99FD5" w14:textId="4D5CEC9F" w:rsidR="00BF0579" w:rsidRPr="00517134" w:rsidRDefault="00BF0579" w:rsidP="00517134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B4E71" w14:textId="77777777" w:rsidR="00BF0579" w:rsidRDefault="00BF0579" w:rsidP="000242C9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863552" behindDoc="0" locked="1" layoutInCell="0" allowOverlap="1" wp14:anchorId="39467FEF" wp14:editId="60A6C199">
              <wp:simplePos x="0" y="0"/>
              <wp:positionH relativeFrom="page">
                <wp:posOffset>708660</wp:posOffset>
              </wp:positionH>
              <wp:positionV relativeFrom="page">
                <wp:posOffset>160020</wp:posOffset>
              </wp:positionV>
              <wp:extent cx="6621780" cy="10334625"/>
              <wp:effectExtent l="0" t="0" r="26670" b="28575"/>
              <wp:wrapNone/>
              <wp:docPr id="1416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1780" cy="1033462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9F0DF" id="Rectangle 529" o:spid="_x0000_s1026" style="position:absolute;margin-left:55.8pt;margin-top:12.6pt;width:521.4pt;height:813.75pt;z-index:251863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0A9D2962" w14:textId="77777777" w:rsidR="00BF0579" w:rsidRDefault="00BF0579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61504" behindDoc="0" locked="0" layoutInCell="1" allowOverlap="1" wp14:anchorId="785DF93F" wp14:editId="482FF0F4">
              <wp:simplePos x="0" y="0"/>
              <wp:positionH relativeFrom="page">
                <wp:posOffset>6926580</wp:posOffset>
              </wp:positionH>
              <wp:positionV relativeFrom="page">
                <wp:posOffset>424814</wp:posOffset>
              </wp:positionV>
              <wp:extent cx="416560" cy="0"/>
              <wp:effectExtent l="0" t="0" r="0" b="0"/>
              <wp:wrapNone/>
              <wp:docPr id="1435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4165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A89495" id="Line 531" o:spid="_x0000_s1026" style="position:absolute;flip:y;z-index:251861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5.4pt,33.45pt" to="578.2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64576" behindDoc="0" locked="0" layoutInCell="1" allowOverlap="1" wp14:anchorId="723B9F46" wp14:editId="745A2A13">
              <wp:simplePos x="0" y="0"/>
              <wp:positionH relativeFrom="column">
                <wp:posOffset>6196965</wp:posOffset>
              </wp:positionH>
              <wp:positionV relativeFrom="paragraph">
                <wp:posOffset>13970</wp:posOffset>
              </wp:positionV>
              <wp:extent cx="3810" cy="270510"/>
              <wp:effectExtent l="0" t="0" r="34290" b="34290"/>
              <wp:wrapNone/>
              <wp:docPr id="1419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9B003D" id="Line 530" o:spid="_x0000_s1026" style="position:absolute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7.95pt,1.1pt" to="488.25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" strokeweight="1.5pt"/>
          </w:pict>
        </mc:Fallback>
      </mc:AlternateContent>
    </w: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62528" behindDoc="0" locked="0" layoutInCell="1" allowOverlap="1" wp14:anchorId="420D1F9A" wp14:editId="0C8224CD">
              <wp:simplePos x="0" y="0"/>
              <wp:positionH relativeFrom="rightMargin">
                <wp:posOffset>-76200</wp:posOffset>
              </wp:positionH>
              <wp:positionV relativeFrom="paragraph">
                <wp:posOffset>15875</wp:posOffset>
              </wp:positionV>
              <wp:extent cx="363220" cy="253365"/>
              <wp:effectExtent l="0" t="0" r="0" b="0"/>
              <wp:wrapNone/>
              <wp:docPr id="1417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3220" cy="25336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5F1D0226" w14:textId="02799386" w:rsidR="00BF0579" w:rsidRPr="0054520D" w:rsidRDefault="00BF0579" w:rsidP="00C76A69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C2A94">
                            <w:rPr>
                              <w:noProof/>
                              <w:lang w:val="en-US"/>
                            </w:rPr>
                            <w:instrText>18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C2A94">
                            <w:rPr>
                              <w:noProof/>
                            </w:rPr>
                            <w:t>23</w:t>
                          </w:r>
                          <w:r w:rsidRPr="0054520D">
                            <w:fldChar w:fldCharType="end"/>
                          </w:r>
                        </w:p>
                        <w:p w14:paraId="7498E34E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0D1F9A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0;text-align:left;margin-left:-6pt;margin-top:1.25pt;width:28.6pt;height:19.95pt;z-index:251862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" fillcolor="window" stroked="f">
              <v:textbox>
                <w:txbxContent>
                  <w:p w14:paraId="5F1D0226" w14:textId="02799386" w:rsidR="00BF0579" w:rsidRPr="0054520D" w:rsidRDefault="00BF0579" w:rsidP="00C76A69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C2A94">
                      <w:rPr>
                        <w:noProof/>
                        <w:lang w:val="en-US"/>
                      </w:rPr>
                      <w:instrText>18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C2A94">
                      <w:rPr>
                        <w:noProof/>
                      </w:rPr>
                      <w:t>23</w:t>
                    </w:r>
                    <w:r w:rsidRPr="0054520D">
                      <w:fldChar w:fldCharType="end"/>
                    </w:r>
                  </w:p>
                  <w:p w14:paraId="7498E34E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07C0" w14:textId="77777777" w:rsidR="00BF0579" w:rsidRDefault="00BF0579" w:rsidP="00D92C41">
    <w:pPr>
      <w:jc w:val="center"/>
      <w:rPr>
        <w:rFonts w:ascii="ISOCPEUR" w:hAnsi="ISOCPEUR"/>
        <w:i/>
        <w:sz w:val="22"/>
        <w:szCs w:val="22"/>
      </w:rPr>
    </w:pPr>
  </w:p>
  <w:p w14:paraId="5C062172" w14:textId="77777777" w:rsidR="00BF0579" w:rsidRDefault="00BF0579" w:rsidP="008B36DE">
    <w:pPr>
      <w:tabs>
        <w:tab w:val="left" w:pos="460"/>
      </w:tabs>
      <w:ind w:left="-74" w:firstLine="74"/>
      <w:jc w:val="center"/>
      <w:rPr>
        <w:rFonts w:ascii="ISOCPEUR" w:hAnsi="ISOCPEUR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860480" behindDoc="0" locked="0" layoutInCell="1" allowOverlap="1" wp14:anchorId="77CA7561" wp14:editId="2D061130">
              <wp:simplePos x="0" y="0"/>
              <wp:positionH relativeFrom="column">
                <wp:posOffset>6318885</wp:posOffset>
              </wp:positionH>
              <wp:positionV relativeFrom="paragraph">
                <wp:posOffset>17780</wp:posOffset>
              </wp:positionV>
              <wp:extent cx="339090" cy="276225"/>
              <wp:effectExtent l="0" t="0" r="22860" b="28575"/>
              <wp:wrapNone/>
              <wp:docPr id="10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090" cy="2762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19050">
                        <a:solidFill>
                          <a:sysClr val="windowText" lastClr="000000"/>
                        </a:solidFill>
                      </a:ln>
                    </wps:spPr>
                    <wps:txbx>
                      <w:txbxContent>
                        <w:p w14:paraId="28552CC9" w14:textId="77777777" w:rsidR="00BF0579" w:rsidRPr="0054520D" w:rsidRDefault="00BF0579" w:rsidP="00620994">
                          <w:pPr>
                            <w:jc w:val="center"/>
                          </w:pPr>
                          <w:r>
                            <w:t>6</w:t>
                          </w:r>
                        </w:p>
                        <w:p w14:paraId="66A3E1D3" w14:textId="77777777" w:rsidR="00BF0579" w:rsidRPr="00724217" w:rsidRDefault="00BF0579" w:rsidP="00E22EFB">
                          <w:pPr>
                            <w:jc w:val="center"/>
                            <w:rPr>
                              <w:rFonts w:ascii="ISOCPEUR" w:hAnsi="ISOCPEUR"/>
                              <w:i/>
                              <w:i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CA7561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497.55pt;margin-top:1.4pt;width:26.7pt;height:21.75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" fillcolor="window" strokecolor="windowText" strokeweight="1.5pt">
              <v:textbox>
                <w:txbxContent>
                  <w:p w14:paraId="28552CC9" w14:textId="77777777" w:rsidR="00BF0579" w:rsidRPr="0054520D" w:rsidRDefault="00BF0579" w:rsidP="00620994">
                    <w:pPr>
                      <w:jc w:val="center"/>
                    </w:pPr>
                    <w:r>
                      <w:t>6</w:t>
                    </w:r>
                  </w:p>
                  <w:p w14:paraId="66A3E1D3" w14:textId="77777777" w:rsidR="00BF0579" w:rsidRPr="00724217" w:rsidRDefault="00BF0579" w:rsidP="00E22EFB">
                    <w:pPr>
                      <w:jc w:val="center"/>
                      <w:rPr>
                        <w:rFonts w:ascii="ISOCPEUR" w:hAnsi="ISOCPEUR"/>
                        <w:i/>
                        <w:iCs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23E044D" w14:textId="77777777" w:rsidR="00BF0579" w:rsidRDefault="00BF0579" w:rsidP="0054520D">
    <w:pPr>
      <w:ind w:right="567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9456" behindDoc="0" locked="1" layoutInCell="1" allowOverlap="1" wp14:anchorId="5CCE1728" wp14:editId="695B46A0">
              <wp:simplePos x="0" y="0"/>
              <wp:positionH relativeFrom="page">
                <wp:posOffset>708660</wp:posOffset>
              </wp:positionH>
              <wp:positionV relativeFrom="page">
                <wp:posOffset>190500</wp:posOffset>
              </wp:positionV>
              <wp:extent cx="6560820" cy="10304780"/>
              <wp:effectExtent l="0" t="0" r="11430" b="20320"/>
              <wp:wrapNone/>
              <wp:docPr id="1415" name="Rectangle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60820" cy="1030478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97DA97" id="Rectangle 234" o:spid="_x0000_s1026" style="position:absolute;margin-left:55.8pt;margin-top:15pt;width:516.6pt;height:811.4pt;z-index:251859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" filled="f" strokeweight="1.5pt">
              <w10:wrap anchorx="page" anchory="page"/>
              <w10:anchorlock/>
            </v:rect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07EE7" w14:textId="53B4D438" w:rsidR="00BF0579" w:rsidRPr="00DC0866" w:rsidRDefault="00DC0866" w:rsidP="00712207">
    <w:pPr>
      <w:pStyle w:val="a8"/>
      <w:jc w:val="right"/>
      <w:rPr>
        <w:lang w:val="en-US"/>
      </w:rPr>
    </w:pPr>
    <w:r>
      <w:rPr>
        <w:sz w:val="24"/>
        <w:szCs w:val="24"/>
        <w:lang w:val="en-US"/>
      </w:rPr>
      <w:t>{{script}}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6EBD7" w14:textId="4D1BD69F" w:rsidR="00BF0579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  <w:r w:rsidRPr="007D03D4">
      <w:rPr>
        <w:rFonts w:ascii="ISOCPEUR" w:hAnsi="ISOCPEUR"/>
        <w:i/>
        <w:iCs/>
        <w:sz w:val="24"/>
        <w:szCs w:val="24"/>
      </w:rPr>
      <w:t>005-2020-ТО.ТЧ</w:t>
    </w:r>
    <w:r w:rsidRPr="009E1AE7">
      <w:rPr>
        <w:rFonts w:ascii="ISOCPEUR" w:hAnsi="ISOCPEUR"/>
        <w:i/>
        <w:iCs/>
        <w:sz w:val="24"/>
        <w:szCs w:val="24"/>
      </w:rPr>
      <w:t xml:space="preserve">, Приложение </w:t>
    </w:r>
    <w:r>
      <w:rPr>
        <w:rFonts w:ascii="ISOCPEUR" w:hAnsi="ISOCPEUR"/>
        <w:i/>
        <w:iCs/>
        <w:sz w:val="24"/>
        <w:szCs w:val="24"/>
      </w:rPr>
      <w:t>Е</w:t>
    </w:r>
  </w:p>
  <w:p w14:paraId="4ACE8A59" w14:textId="77777777" w:rsidR="00BF0579" w:rsidRPr="009E1AE7" w:rsidRDefault="00BF0579" w:rsidP="009E1AE7">
    <w:pPr>
      <w:pStyle w:val="a8"/>
      <w:spacing w:before="240"/>
      <w:jc w:val="right"/>
      <w:rPr>
        <w:rFonts w:ascii="ISOCPEUR" w:hAnsi="ISOCPEUR"/>
        <w:i/>
        <w:iCs/>
        <w:sz w:val="24"/>
        <w:szCs w:val="2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7FCC" w14:textId="7B9B420B" w:rsidR="00BF0579" w:rsidRDefault="00BF0579" w:rsidP="000242C9">
    <w:pPr>
      <w:pStyle w:val="a8"/>
    </w:pPr>
    <w:r>
      <w:rPr>
        <w:rFonts w:ascii="Arial Narrow" w:hAnsi="Arial Narrow"/>
        <w:noProof/>
      </w:rPr>
      <mc:AlternateContent>
        <mc:Choice Requires="wps">
          <w:drawing>
            <wp:anchor distT="0" distB="0" distL="114300" distR="114300" simplePos="0" relativeHeight="251852288" behindDoc="0" locked="0" layoutInCell="1" allowOverlap="1" wp14:anchorId="79CC2116" wp14:editId="57171F97">
              <wp:simplePos x="0" y="0"/>
              <wp:positionH relativeFrom="column">
                <wp:posOffset>6280784</wp:posOffset>
              </wp:positionH>
              <wp:positionV relativeFrom="paragraph">
                <wp:posOffset>133350</wp:posOffset>
              </wp:positionV>
              <wp:extent cx="327025" cy="257175"/>
              <wp:effectExtent l="0" t="0" r="0" b="9525"/>
              <wp:wrapNone/>
              <wp:docPr id="3" name="Text Box 5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025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txbx>
                      <w:txbxContent>
                        <w:p w14:paraId="438A5B43" w14:textId="686E5B8D" w:rsidR="00BF0579" w:rsidRPr="0054520D" w:rsidRDefault="00BF0579" w:rsidP="004070A7">
                          <w:pPr>
                            <w:ind w:hanging="142"/>
                            <w:jc w:val="center"/>
                          </w:pPr>
                          <w:r w:rsidRPr="0054520D">
                            <w:fldChar w:fldCharType="begin"/>
                          </w:r>
                          <w:r w:rsidRPr="0054520D">
                            <w:instrText xml:space="preserve"> </w:instrText>
                          </w:r>
                          <w:r w:rsidRPr="0054520D">
                            <w:rPr>
                              <w:lang w:val="en-US"/>
                            </w:rPr>
                            <w:instrText>=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begin"/>
                          </w:r>
                          <w:r w:rsidRPr="0054520D">
                            <w:rPr>
                              <w:lang w:val="en-US"/>
                            </w:rPr>
                            <w:instrText xml:space="preserve"> page 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separate"/>
                          </w:r>
                          <w:r w:rsidR="006C2A94">
                            <w:rPr>
                              <w:noProof/>
                              <w:lang w:val="en-US"/>
                            </w:rPr>
                            <w:instrText>26</w:instrText>
                          </w:r>
                          <w:r w:rsidRPr="0054520D">
                            <w:rPr>
                              <w:lang w:val="en-US"/>
                            </w:rPr>
                            <w:fldChar w:fldCharType="end"/>
                          </w:r>
                          <w:r w:rsidRPr="0054520D">
                            <w:rPr>
                              <w:lang w:val="en-US"/>
                            </w:rPr>
                            <w:instrText>+</w:instrText>
                          </w:r>
                          <w:r>
                            <w:instrText>5</w:instrText>
                          </w:r>
                          <w:r w:rsidRPr="0054520D">
                            <w:fldChar w:fldCharType="separate"/>
                          </w:r>
                          <w:r w:rsidR="006C2A94">
                            <w:rPr>
                              <w:noProof/>
                            </w:rPr>
                            <w:t>31</w:t>
                          </w:r>
                          <w:r w:rsidRPr="0054520D">
                            <w:fldChar w:fldCharType="end"/>
                          </w:r>
                        </w:p>
                        <w:p w14:paraId="2DDBE52B" w14:textId="77777777" w:rsidR="00BF0579" w:rsidRPr="00DA3DF5" w:rsidRDefault="00BF0579" w:rsidP="004070A7">
                          <w:pPr>
                            <w:rPr>
                              <w:rStyle w:val="af"/>
                            </w:rPr>
                          </w:pPr>
                        </w:p>
                        <w:p w14:paraId="41C93383" w14:textId="77777777" w:rsidR="00BF0579" w:rsidRPr="00DA3DF5" w:rsidRDefault="00BF0579" w:rsidP="00DA3DF5">
                          <w:pPr>
                            <w:rPr>
                              <w:rStyle w:val="af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CC2116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494.55pt;margin-top:10.5pt;width:25.75pt;height:20.2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" fillcolor="white [3212]" stroked="f">
              <v:textbox>
                <w:txbxContent>
                  <w:p w14:paraId="438A5B43" w14:textId="686E5B8D" w:rsidR="00BF0579" w:rsidRPr="0054520D" w:rsidRDefault="00BF0579" w:rsidP="004070A7">
                    <w:pPr>
                      <w:ind w:hanging="142"/>
                      <w:jc w:val="center"/>
                    </w:pPr>
                    <w:r w:rsidRPr="0054520D">
                      <w:fldChar w:fldCharType="begin"/>
                    </w:r>
                    <w:r w:rsidRPr="0054520D">
                      <w:instrText xml:space="preserve"> </w:instrText>
                    </w:r>
                    <w:r w:rsidRPr="0054520D">
                      <w:rPr>
                        <w:lang w:val="en-US"/>
                      </w:rPr>
                      <w:instrText>=</w:instrText>
                    </w:r>
                    <w:r w:rsidRPr="0054520D">
                      <w:rPr>
                        <w:lang w:val="en-US"/>
                      </w:rPr>
                      <w:fldChar w:fldCharType="begin"/>
                    </w:r>
                    <w:r w:rsidRPr="0054520D">
                      <w:rPr>
                        <w:lang w:val="en-US"/>
                      </w:rPr>
                      <w:instrText xml:space="preserve"> page </w:instrText>
                    </w:r>
                    <w:r w:rsidRPr="0054520D">
                      <w:rPr>
                        <w:lang w:val="en-US"/>
                      </w:rPr>
                      <w:fldChar w:fldCharType="separate"/>
                    </w:r>
                    <w:r w:rsidR="006C2A94">
                      <w:rPr>
                        <w:noProof/>
                        <w:lang w:val="en-US"/>
                      </w:rPr>
                      <w:instrText>26</w:instrText>
                    </w:r>
                    <w:r w:rsidRPr="0054520D">
                      <w:rPr>
                        <w:lang w:val="en-US"/>
                      </w:rPr>
                      <w:fldChar w:fldCharType="end"/>
                    </w:r>
                    <w:r w:rsidRPr="0054520D">
                      <w:rPr>
                        <w:lang w:val="en-US"/>
                      </w:rPr>
                      <w:instrText>+</w:instrText>
                    </w:r>
                    <w:r>
                      <w:instrText>5</w:instrText>
                    </w:r>
                    <w:r w:rsidRPr="0054520D">
                      <w:fldChar w:fldCharType="separate"/>
                    </w:r>
                    <w:r w:rsidR="006C2A94">
                      <w:rPr>
                        <w:noProof/>
                      </w:rPr>
                      <w:t>31</w:t>
                    </w:r>
                    <w:r w:rsidRPr="0054520D">
                      <w:fldChar w:fldCharType="end"/>
                    </w:r>
                  </w:p>
                  <w:p w14:paraId="2DDBE52B" w14:textId="77777777" w:rsidR="00BF0579" w:rsidRPr="00DA3DF5" w:rsidRDefault="00BF0579" w:rsidP="004070A7">
                    <w:pPr>
                      <w:rPr>
                        <w:rStyle w:val="af"/>
                      </w:rPr>
                    </w:pPr>
                  </w:p>
                  <w:p w14:paraId="41C93383" w14:textId="77777777" w:rsidR="00BF0579" w:rsidRPr="00DA3DF5" w:rsidRDefault="00BF0579" w:rsidP="00DA3DF5">
                    <w:pPr>
                      <w:rPr>
                        <w:rStyle w:val="af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3312" behindDoc="0" locked="1" layoutInCell="0" allowOverlap="1" wp14:anchorId="19597BC5" wp14:editId="52DAF662">
              <wp:simplePos x="0" y="0"/>
              <wp:positionH relativeFrom="page">
                <wp:posOffset>719455</wp:posOffset>
              </wp:positionH>
              <wp:positionV relativeFrom="page">
                <wp:align>center</wp:align>
              </wp:positionV>
              <wp:extent cx="6627495" cy="10332085"/>
              <wp:effectExtent l="0" t="0" r="20955" b="12065"/>
              <wp:wrapNone/>
              <wp:docPr id="2" name="Rectangle 5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7495" cy="10332085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58B4BCD" id="Rectangle 529" o:spid="_x0000_s1026" style="position:absolute;margin-left:56.65pt;margin-top:0;width:521.85pt;height:813.55pt;z-index:25185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" o:allowincell="f" filled="f" strokeweight="1.5pt">
              <w10:wrap anchorx="page" anchory="page"/>
              <w10:anchorlock/>
            </v:rect>
          </w:pict>
        </mc:Fallback>
      </mc:AlternateContent>
    </w:r>
  </w:p>
  <w:p w14:paraId="38327D44" w14:textId="7B7C3B0D" w:rsidR="00BF0579" w:rsidRDefault="001F7EEA" w:rsidP="006A33DC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851264" behindDoc="0" locked="0" layoutInCell="1" allowOverlap="1" wp14:anchorId="6AA5CEFF" wp14:editId="4BCF000C">
              <wp:simplePos x="0" y="0"/>
              <wp:positionH relativeFrom="page">
                <wp:posOffset>6972300</wp:posOffset>
              </wp:positionH>
              <wp:positionV relativeFrom="page">
                <wp:posOffset>438150</wp:posOffset>
              </wp:positionV>
              <wp:extent cx="360045" cy="0"/>
              <wp:effectExtent l="0" t="0" r="0" b="0"/>
              <wp:wrapNone/>
              <wp:docPr id="6" name="Line 5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2D1042" id="Line 531" o:spid="_x0000_s1026" style="position:absolute;z-index:251851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9pt,34.5pt" to="577.3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854336" behindDoc="0" locked="0" layoutInCell="1" allowOverlap="1" wp14:anchorId="50E4E9BC" wp14:editId="0801E586">
              <wp:simplePos x="0" y="0"/>
              <wp:positionH relativeFrom="column">
                <wp:posOffset>6250305</wp:posOffset>
              </wp:positionH>
              <wp:positionV relativeFrom="paragraph">
                <wp:posOffset>27305</wp:posOffset>
              </wp:positionV>
              <wp:extent cx="3810" cy="270510"/>
              <wp:effectExtent l="0" t="0" r="34290" b="34290"/>
              <wp:wrapNone/>
              <wp:docPr id="5" name="Line 5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810" cy="27051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D663B6" id="Line 530" o:spid="_x0000_s1026" style="position:absolute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2.15pt,2.15pt" to="492.4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C146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FF2E86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FC47440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C4CBE1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E52869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C805B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3707332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000924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9" w15:restartNumberingAfterBreak="0">
    <w:nsid w:val="01942A71"/>
    <w:multiLevelType w:val="multilevel"/>
    <w:tmpl w:val="BA5E2BF2"/>
    <w:styleLink w:val="a0"/>
    <w:lvl w:ilvl="0">
      <w:start w:val="1"/>
      <w:numFmt w:val="decimal"/>
      <w:suff w:val="space"/>
      <w:lvlText w:val="П.%1"/>
      <w:lvlJc w:val="left"/>
      <w:pPr>
        <w:ind w:left="720" w:hanging="363"/>
      </w:pPr>
      <w:rPr>
        <w:rFonts w:ascii="Times New Roman" w:hAnsi="Times New Roman" w:cs="Times New Roman"/>
        <w:b w:val="0"/>
        <w:i w:val="0"/>
        <w:sz w:val="36"/>
      </w:rPr>
    </w:lvl>
    <w:lvl w:ilvl="1">
      <w:start w:val="1"/>
      <w:numFmt w:val="decimal"/>
      <w:suff w:val="space"/>
      <w:lvlText w:val="П.%1.%2"/>
      <w:lvlJc w:val="left"/>
      <w:pPr>
        <w:ind w:left="720" w:hanging="363"/>
      </w:pPr>
      <w:rPr>
        <w:rFonts w:ascii="Times New Roman" w:hAnsi="Times New Roman" w:cs="Times New Roman" w:hint="default"/>
        <w:b/>
        <w:sz w:val="32"/>
      </w:rPr>
    </w:lvl>
    <w:lvl w:ilvl="2">
      <w:start w:val="1"/>
      <w:numFmt w:val="decimal"/>
      <w:lvlRestart w:val="0"/>
      <w:suff w:val="space"/>
      <w:lvlText w:val="П.%1.%2.%3"/>
      <w:lvlJc w:val="left"/>
      <w:pPr>
        <w:ind w:left="931" w:hanging="363"/>
      </w:pPr>
      <w:rPr>
        <w:rFonts w:ascii="Times New Roman" w:hAnsi="Times New Roman" w:cs="Times New Roman" w:hint="default"/>
        <w:b/>
        <w:i w:val="0"/>
        <w:sz w:val="28"/>
      </w:rPr>
    </w:lvl>
    <w:lvl w:ilvl="3">
      <w:start w:val="1"/>
      <w:numFmt w:val="decimal"/>
      <w:suff w:val="space"/>
      <w:lvlText w:val="П.%1.%2.%3.%4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4">
      <w:start w:val="1"/>
      <w:numFmt w:val="decimal"/>
      <w:suff w:val="space"/>
      <w:lvlText w:val="П.%1.%2.%3.%4.%5"/>
      <w:lvlJc w:val="left"/>
      <w:pPr>
        <w:ind w:left="720" w:hanging="363"/>
      </w:pPr>
      <w:rPr>
        <w:rFonts w:ascii="Times New Roman" w:hAnsi="Times New Roman" w:cs="Times New Roman" w:hint="default"/>
        <w:b/>
        <w:sz w:val="28"/>
      </w:rPr>
    </w:lvl>
    <w:lvl w:ilvl="5">
      <w:start w:val="1"/>
      <w:numFmt w:val="decimal"/>
      <w:suff w:val="space"/>
      <w:lvlText w:val="П.%1.%2.%3.%4.%5.%6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6">
      <w:start w:val="1"/>
      <w:numFmt w:val="decimal"/>
      <w:suff w:val="space"/>
      <w:lvlText w:val="П.%1.%2.%3.%4.%5.%6.%7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7">
      <w:start w:val="1"/>
      <w:numFmt w:val="decimal"/>
      <w:suff w:val="space"/>
      <w:lvlText w:val="П.%1.%2.%3.%4.%5.%6.%7.%8"/>
      <w:lvlJc w:val="left"/>
      <w:pPr>
        <w:ind w:left="720" w:hanging="363"/>
      </w:pPr>
      <w:rPr>
        <w:rFonts w:ascii="Times New Roman" w:hAnsi="Times New Roman" w:cs="Times New Roman" w:hint="default"/>
        <w:i/>
        <w:sz w:val="28"/>
      </w:rPr>
    </w:lvl>
    <w:lvl w:ilvl="8">
      <w:start w:val="1"/>
      <w:numFmt w:val="decimal"/>
      <w:suff w:val="space"/>
      <w:lvlText w:val="П.%1.%2.%3.%4.%5.%6.%7.%8.%9"/>
      <w:lvlJc w:val="left"/>
      <w:pPr>
        <w:ind w:left="720" w:hanging="363"/>
      </w:pPr>
      <w:rPr>
        <w:rFonts w:ascii="Times New Roman" w:hAnsi="Times New Roman" w:cs="Times New Roman" w:hint="default"/>
        <w:b w:val="0"/>
        <w:i/>
        <w:sz w:val="28"/>
      </w:rPr>
    </w:lvl>
  </w:abstractNum>
  <w:abstractNum w:abstractNumId="10" w15:restartNumberingAfterBreak="0">
    <w:nsid w:val="019568CE"/>
    <w:multiLevelType w:val="multilevel"/>
    <w:tmpl w:val="4EAED8C2"/>
    <w:styleLink w:val="-"/>
    <w:lvl w:ilvl="0">
      <w:start w:val="1"/>
      <w:numFmt w:val="bullet"/>
      <w:lvlText w:val=""/>
      <w:lvlJc w:val="left"/>
      <w:pPr>
        <w:tabs>
          <w:tab w:val="num" w:pos="2247"/>
        </w:tabs>
        <w:ind w:left="2247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4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4463213"/>
    <w:multiLevelType w:val="hybridMultilevel"/>
    <w:tmpl w:val="B40A79F4"/>
    <w:lvl w:ilvl="0" w:tplc="FB860562">
      <w:start w:val="1"/>
      <w:numFmt w:val="decimal"/>
      <w:pStyle w:val="a1"/>
      <w:suff w:val="space"/>
      <w:lvlText w:val="П.%1."/>
      <w:lvlJc w:val="righ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2" w15:restartNumberingAfterBreak="0">
    <w:nsid w:val="1224100D"/>
    <w:multiLevelType w:val="hybridMultilevel"/>
    <w:tmpl w:val="E384CE18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3" w15:restartNumberingAfterBreak="0">
    <w:nsid w:val="16130814"/>
    <w:multiLevelType w:val="hybridMultilevel"/>
    <w:tmpl w:val="1BEC96BA"/>
    <w:lvl w:ilvl="0" w:tplc="D3E0C8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17CF1941"/>
    <w:multiLevelType w:val="hybridMultilevel"/>
    <w:tmpl w:val="56A691DC"/>
    <w:lvl w:ilvl="0" w:tplc="5EAA3A84">
      <w:numFmt w:val="bullet"/>
      <w:lvlText w:val="-"/>
      <w:lvlJc w:val="left"/>
      <w:pPr>
        <w:tabs>
          <w:tab w:val="num" w:pos="990"/>
        </w:tabs>
        <w:ind w:left="990" w:hanging="63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8800C6F"/>
    <w:multiLevelType w:val="hybridMultilevel"/>
    <w:tmpl w:val="1D8CCC4E"/>
    <w:lvl w:ilvl="0" w:tplc="78888188">
      <w:start w:val="1"/>
      <w:numFmt w:val="decimal"/>
      <w:pStyle w:val="a2"/>
      <w:suff w:val="space"/>
      <w:lvlText w:val="Приложение П.%1."/>
      <w:lvlJc w:val="right"/>
      <w:pPr>
        <w:ind w:left="815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A7827B2"/>
    <w:multiLevelType w:val="hybridMultilevel"/>
    <w:tmpl w:val="C49C48B0"/>
    <w:lvl w:ilvl="0" w:tplc="F86A94F6">
      <w:start w:val="1"/>
      <w:numFmt w:val="decimal"/>
      <w:pStyle w:val="a3"/>
      <w:suff w:val="space"/>
      <w:lvlText w:val="Рис.%1."/>
      <w:lvlJc w:val="left"/>
      <w:pPr>
        <w:ind w:left="1429" w:hanging="360"/>
      </w:pPr>
      <w:rPr>
        <w:rFonts w:cs="Times New Roman"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1B054800"/>
    <w:multiLevelType w:val="hybridMultilevel"/>
    <w:tmpl w:val="B9EAD56C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8" w15:restartNumberingAfterBreak="0">
    <w:nsid w:val="2069096B"/>
    <w:multiLevelType w:val="hybridMultilevel"/>
    <w:tmpl w:val="41F83098"/>
    <w:lvl w:ilvl="0" w:tplc="04190001">
      <w:start w:val="1"/>
      <w:numFmt w:val="bullet"/>
      <w:lvlText w:val=""/>
      <w:lvlJc w:val="left"/>
      <w:pPr>
        <w:ind w:left="722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94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66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938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010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82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54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26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981" w:hanging="360"/>
      </w:pPr>
      <w:rPr>
        <w:rFonts w:ascii="Wingdings" w:hAnsi="Wingdings" w:hint="default"/>
      </w:rPr>
    </w:lvl>
  </w:abstractNum>
  <w:abstractNum w:abstractNumId="19" w15:restartNumberingAfterBreak="0">
    <w:nsid w:val="234C58A2"/>
    <w:multiLevelType w:val="hybridMultilevel"/>
    <w:tmpl w:val="1656641E"/>
    <w:lvl w:ilvl="0" w:tplc="00E8FD48">
      <w:start w:val="6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8188D0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52537CB"/>
    <w:multiLevelType w:val="hybridMultilevel"/>
    <w:tmpl w:val="F7B0A4F4"/>
    <w:styleLink w:val="121"/>
    <w:lvl w:ilvl="0" w:tplc="46ACBE4C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1" w15:restartNumberingAfterBreak="0">
    <w:nsid w:val="26E272A7"/>
    <w:multiLevelType w:val="hybridMultilevel"/>
    <w:tmpl w:val="6F50A8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8AE4414"/>
    <w:multiLevelType w:val="hybridMultilevel"/>
    <w:tmpl w:val="0E285B06"/>
    <w:lvl w:ilvl="0" w:tplc="D3E0C8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8C42F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4" w15:restartNumberingAfterBreak="0">
    <w:nsid w:val="2CE21E89"/>
    <w:multiLevelType w:val="hybridMultilevel"/>
    <w:tmpl w:val="337EC7AE"/>
    <w:lvl w:ilvl="0" w:tplc="0419000F">
      <w:start w:val="1"/>
      <w:numFmt w:val="decimal"/>
      <w:lvlText w:val="%1."/>
      <w:lvlJc w:val="left"/>
      <w:pPr>
        <w:ind w:left="1853" w:hanging="360"/>
      </w:pPr>
    </w:lvl>
    <w:lvl w:ilvl="1" w:tplc="04190019" w:tentative="1">
      <w:start w:val="1"/>
      <w:numFmt w:val="lowerLetter"/>
      <w:lvlText w:val="%2."/>
      <w:lvlJc w:val="left"/>
      <w:pPr>
        <w:ind w:left="2573" w:hanging="360"/>
      </w:pPr>
    </w:lvl>
    <w:lvl w:ilvl="2" w:tplc="0419001B" w:tentative="1">
      <w:start w:val="1"/>
      <w:numFmt w:val="lowerRoman"/>
      <w:lvlText w:val="%3."/>
      <w:lvlJc w:val="right"/>
      <w:pPr>
        <w:ind w:left="3293" w:hanging="180"/>
      </w:pPr>
    </w:lvl>
    <w:lvl w:ilvl="3" w:tplc="0419000F" w:tentative="1">
      <w:start w:val="1"/>
      <w:numFmt w:val="decimal"/>
      <w:lvlText w:val="%4."/>
      <w:lvlJc w:val="left"/>
      <w:pPr>
        <w:ind w:left="4013" w:hanging="360"/>
      </w:pPr>
    </w:lvl>
    <w:lvl w:ilvl="4" w:tplc="04190019" w:tentative="1">
      <w:start w:val="1"/>
      <w:numFmt w:val="lowerLetter"/>
      <w:lvlText w:val="%5."/>
      <w:lvlJc w:val="left"/>
      <w:pPr>
        <w:ind w:left="4733" w:hanging="360"/>
      </w:pPr>
    </w:lvl>
    <w:lvl w:ilvl="5" w:tplc="0419001B" w:tentative="1">
      <w:start w:val="1"/>
      <w:numFmt w:val="lowerRoman"/>
      <w:lvlText w:val="%6."/>
      <w:lvlJc w:val="right"/>
      <w:pPr>
        <w:ind w:left="5453" w:hanging="180"/>
      </w:pPr>
    </w:lvl>
    <w:lvl w:ilvl="6" w:tplc="0419000F" w:tentative="1">
      <w:start w:val="1"/>
      <w:numFmt w:val="decimal"/>
      <w:lvlText w:val="%7."/>
      <w:lvlJc w:val="left"/>
      <w:pPr>
        <w:ind w:left="6173" w:hanging="360"/>
      </w:pPr>
    </w:lvl>
    <w:lvl w:ilvl="7" w:tplc="04190019" w:tentative="1">
      <w:start w:val="1"/>
      <w:numFmt w:val="lowerLetter"/>
      <w:lvlText w:val="%8."/>
      <w:lvlJc w:val="left"/>
      <w:pPr>
        <w:ind w:left="6893" w:hanging="360"/>
      </w:pPr>
    </w:lvl>
    <w:lvl w:ilvl="8" w:tplc="0419001B" w:tentative="1">
      <w:start w:val="1"/>
      <w:numFmt w:val="lowerRoman"/>
      <w:lvlText w:val="%9."/>
      <w:lvlJc w:val="right"/>
      <w:pPr>
        <w:ind w:left="7613" w:hanging="180"/>
      </w:pPr>
    </w:lvl>
  </w:abstractNum>
  <w:abstractNum w:abstractNumId="25" w15:restartNumberingAfterBreak="0">
    <w:nsid w:val="2D2C3CE3"/>
    <w:multiLevelType w:val="hybridMultilevel"/>
    <w:tmpl w:val="FE220C3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6" w15:restartNumberingAfterBreak="0">
    <w:nsid w:val="3234422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27" w15:restartNumberingAfterBreak="0">
    <w:nsid w:val="43375D9C"/>
    <w:multiLevelType w:val="hybridMultilevel"/>
    <w:tmpl w:val="E856B308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8" w15:restartNumberingAfterBreak="0">
    <w:nsid w:val="47BD5446"/>
    <w:multiLevelType w:val="hybridMultilevel"/>
    <w:tmpl w:val="B6648D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4B4255AF"/>
    <w:multiLevelType w:val="hybridMultilevel"/>
    <w:tmpl w:val="E6D8756A"/>
    <w:lvl w:ilvl="0" w:tplc="0C00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0" w15:restartNumberingAfterBreak="0">
    <w:nsid w:val="4C284F5C"/>
    <w:multiLevelType w:val="hybridMultilevel"/>
    <w:tmpl w:val="69C6593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1" w15:restartNumberingAfterBreak="0">
    <w:nsid w:val="50341C3D"/>
    <w:multiLevelType w:val="hybridMultilevel"/>
    <w:tmpl w:val="0154625A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36D5670"/>
    <w:multiLevelType w:val="hybridMultilevel"/>
    <w:tmpl w:val="BD4A53E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58783CD2"/>
    <w:multiLevelType w:val="hybridMultilevel"/>
    <w:tmpl w:val="F6A80C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A397761"/>
    <w:multiLevelType w:val="hybridMultilevel"/>
    <w:tmpl w:val="A4DAE6E6"/>
    <w:lvl w:ilvl="0" w:tplc="8932ACB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bCs/>
        <w:i w:val="0"/>
        <w:iCs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9AB243C"/>
    <w:multiLevelType w:val="hybridMultilevel"/>
    <w:tmpl w:val="8C4A6AC0"/>
    <w:lvl w:ilvl="0" w:tplc="B53AFB2E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  <w:color w:val="538135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6" w15:restartNumberingAfterBreak="0">
    <w:nsid w:val="729765F4"/>
    <w:multiLevelType w:val="multilevel"/>
    <w:tmpl w:val="10A271DE"/>
    <w:lvl w:ilvl="0">
      <w:start w:val="1"/>
      <w:numFmt w:val="bullet"/>
      <w:lvlText w:val=""/>
      <w:lvlJc w:val="left"/>
      <w:pPr>
        <w:ind w:left="1554" w:hanging="42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80" w:hanging="1800"/>
      </w:pPr>
      <w:rPr>
        <w:rFonts w:hint="default"/>
      </w:rPr>
    </w:lvl>
  </w:abstractNum>
  <w:abstractNum w:abstractNumId="37" w15:restartNumberingAfterBreak="0">
    <w:nsid w:val="72BF63F1"/>
    <w:multiLevelType w:val="hybridMultilevel"/>
    <w:tmpl w:val="2A16DDA0"/>
    <w:lvl w:ilvl="0" w:tplc="AEF8DB6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CB730E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39" w15:restartNumberingAfterBreak="0">
    <w:nsid w:val="78300BA3"/>
    <w:multiLevelType w:val="hybridMultilevel"/>
    <w:tmpl w:val="1ABE5404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40" w15:restartNumberingAfterBreak="0">
    <w:nsid w:val="79C82ECE"/>
    <w:multiLevelType w:val="multilevel"/>
    <w:tmpl w:val="5BB6E568"/>
    <w:styleLink w:val="12"/>
    <w:lvl w:ilvl="0">
      <w:start w:val="10"/>
      <w:numFmt w:val="decimal"/>
      <w:pStyle w:val="ConsPlusNormal"/>
      <w:suff w:val="space"/>
      <w:lvlText w:val="%1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decimal"/>
      <w:isLgl/>
      <w:suff w:val="space"/>
      <w:lvlText w:val="%1.%2."/>
      <w:lvlJc w:val="left"/>
      <w:pPr>
        <w:ind w:left="2324" w:hanging="480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ind w:left="2808" w:hanging="720"/>
      </w:pPr>
      <w:rPr>
        <w:rFonts w:cs="Times New Roman"/>
      </w:rPr>
    </w:lvl>
    <w:lvl w:ilvl="3">
      <w:start w:val="1"/>
      <w:numFmt w:val="decimal"/>
      <w:isLgl/>
      <w:suff w:val="space"/>
      <w:lvlText w:val="%1.%2.%3.%4."/>
      <w:lvlJc w:val="left"/>
      <w:pPr>
        <w:ind w:left="3672" w:hanging="720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ind w:left="4896" w:hanging="1080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ind w:left="5760" w:hanging="108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ind w:left="6984" w:hanging="144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ind w:left="7848" w:hanging="144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ind w:left="9072" w:hanging="1800"/>
      </w:pPr>
      <w:rPr>
        <w:rFonts w:cs="Times New Roman"/>
      </w:rPr>
    </w:lvl>
  </w:abstractNum>
  <w:abstractNum w:abstractNumId="41" w15:restartNumberingAfterBreak="0">
    <w:nsid w:val="7A061539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2" w15:restartNumberingAfterBreak="0">
    <w:nsid w:val="7A433583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abstractNum w:abstractNumId="43" w15:restartNumberingAfterBreak="0">
    <w:nsid w:val="7D21243A"/>
    <w:multiLevelType w:val="multilevel"/>
    <w:tmpl w:val="001A3070"/>
    <w:lvl w:ilvl="0">
      <w:start w:val="1"/>
      <w:numFmt w:val="decimal"/>
      <w:lvlText w:val="Часть %1"/>
      <w:lvlJc w:val="left"/>
      <w:pPr>
        <w:ind w:left="4897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34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32" w:firstLine="1141"/>
      </w:pPr>
      <w:rPr>
        <w:rFonts w:hint="default"/>
        <w:b/>
        <w:bCs w:val="0"/>
      </w:rPr>
    </w:lvl>
    <w:lvl w:ilvl="3">
      <w:start w:val="1"/>
      <w:numFmt w:val="decimal"/>
      <w:lvlText w:val="%4."/>
      <w:lvlJc w:val="left"/>
      <w:pPr>
        <w:ind w:left="5781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501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21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941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661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381" w:hanging="180"/>
      </w:pPr>
      <w:rPr>
        <w:rFonts w:hint="default"/>
      </w:rPr>
    </w:lvl>
  </w:abstractNum>
  <w:num w:numId="1">
    <w:abstractNumId w:val="26"/>
  </w:num>
  <w:num w:numId="2">
    <w:abstractNumId w:val="35"/>
  </w:num>
  <w:num w:numId="3">
    <w:abstractNumId w:val="33"/>
  </w:num>
  <w:num w:numId="4">
    <w:abstractNumId w:val="18"/>
  </w:num>
  <w:num w:numId="5">
    <w:abstractNumId w:val="14"/>
  </w:num>
  <w:num w:numId="6">
    <w:abstractNumId w:val="39"/>
  </w:num>
  <w:num w:numId="7">
    <w:abstractNumId w:val="36"/>
  </w:num>
  <w:num w:numId="8">
    <w:abstractNumId w:val="9"/>
    <w:lvlOverride w:ilvl="0">
      <w:lvl w:ilvl="0">
        <w:start w:val="1"/>
        <w:numFmt w:val="decimal"/>
        <w:suff w:val="space"/>
        <w:lvlText w:val="П.%1"/>
        <w:lvlJc w:val="left"/>
        <w:pPr>
          <w:ind w:left="720" w:hanging="363"/>
        </w:pPr>
        <w:rPr>
          <w:rFonts w:cs="Times New Roman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suff w:val="space"/>
        <w:lvlText w:val="П.%1.%2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32"/>
        </w:rPr>
      </w:lvl>
    </w:lvlOverride>
    <w:lvlOverride w:ilvl="2">
      <w:lvl w:ilvl="2">
        <w:start w:val="1"/>
        <w:numFmt w:val="decimal"/>
        <w:lvlRestart w:val="0"/>
        <w:suff w:val="space"/>
        <w:lvlText w:val="П.%1.%2.%3"/>
        <w:lvlJc w:val="left"/>
        <w:pPr>
          <w:ind w:left="720" w:hanging="363"/>
        </w:pPr>
        <w:rPr>
          <w:rFonts w:ascii="Times New Roman" w:hAnsi="Times New Roman" w:cs="Times New Roman" w:hint="default"/>
          <w:b/>
          <w:i w:val="0"/>
          <w:sz w:val="28"/>
        </w:rPr>
      </w:lvl>
    </w:lvlOverride>
    <w:lvlOverride w:ilvl="3">
      <w:lvl w:ilvl="3">
        <w:start w:val="1"/>
        <w:numFmt w:val="decimal"/>
        <w:suff w:val="space"/>
        <w:lvlText w:val="П.%1.%2.%3.%4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4">
      <w:lvl w:ilvl="4">
        <w:start w:val="1"/>
        <w:numFmt w:val="decimal"/>
        <w:suff w:val="space"/>
        <w:lvlText w:val="П.%1.%2.%3.%4.%5"/>
        <w:lvlJc w:val="left"/>
        <w:pPr>
          <w:ind w:left="720" w:hanging="363"/>
        </w:pPr>
        <w:rPr>
          <w:rFonts w:ascii="Times New Roman" w:hAnsi="Times New Roman" w:cs="Times New Roman" w:hint="default"/>
          <w:b/>
          <w:sz w:val="28"/>
        </w:rPr>
      </w:lvl>
    </w:lvlOverride>
    <w:lvlOverride w:ilvl="5">
      <w:lvl w:ilvl="5">
        <w:start w:val="1"/>
        <w:numFmt w:val="decimal"/>
        <w:suff w:val="space"/>
        <w:lvlText w:val="П.%1.%2.%3.%4.%5.%6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6">
      <w:lvl w:ilvl="6">
        <w:start w:val="1"/>
        <w:numFmt w:val="decimal"/>
        <w:suff w:val="space"/>
        <w:lvlText w:val="П.%1.%2.%3.%4.%5.%6.%7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7">
      <w:lvl w:ilvl="7">
        <w:start w:val="1"/>
        <w:numFmt w:val="decimal"/>
        <w:suff w:val="space"/>
        <w:lvlText w:val="П.%1.%2.%3.%4.%5.%6.%7.%8"/>
        <w:lvlJc w:val="left"/>
        <w:pPr>
          <w:ind w:left="720" w:hanging="363"/>
        </w:pPr>
        <w:rPr>
          <w:rFonts w:ascii="Times New Roman" w:hAnsi="Times New Roman" w:cs="Times New Roman" w:hint="default"/>
          <w:i/>
          <w:sz w:val="28"/>
        </w:rPr>
      </w:lvl>
    </w:lvlOverride>
    <w:lvlOverride w:ilvl="8">
      <w:lvl w:ilvl="8">
        <w:start w:val="1"/>
        <w:numFmt w:val="decimal"/>
        <w:suff w:val="space"/>
        <w:lvlText w:val="П.%1.%2.%3.%4.%5.%6.%7.%8.%9"/>
        <w:lvlJc w:val="left"/>
        <w:pPr>
          <w:ind w:left="720" w:hanging="363"/>
        </w:pPr>
        <w:rPr>
          <w:rFonts w:ascii="Times New Roman" w:hAnsi="Times New Roman" w:cs="Times New Roman" w:hint="default"/>
          <w:b w:val="0"/>
          <w:i/>
          <w:sz w:val="28"/>
        </w:rPr>
      </w:lvl>
    </w:lvlOverride>
  </w:num>
  <w:num w:numId="9">
    <w:abstractNumId w:val="16"/>
  </w:num>
  <w:num w:numId="10">
    <w:abstractNumId w:val="11"/>
  </w:num>
  <w:num w:numId="11">
    <w:abstractNumId w:val="15"/>
  </w:num>
  <w:num w:numId="12">
    <w:abstractNumId w:val="10"/>
  </w:num>
  <w:num w:numId="13">
    <w:abstractNumId w:val="40"/>
  </w:num>
  <w:num w:numId="14">
    <w:abstractNumId w:val="20"/>
  </w:num>
  <w:num w:numId="15">
    <w:abstractNumId w:val="9"/>
  </w:num>
  <w:num w:numId="16">
    <w:abstractNumId w:val="12"/>
  </w:num>
  <w:num w:numId="17">
    <w:abstractNumId w:val="8"/>
  </w:num>
  <w:num w:numId="18">
    <w:abstractNumId w:val="19"/>
  </w:num>
  <w:num w:numId="19">
    <w:abstractNumId w:val="22"/>
  </w:num>
  <w:num w:numId="20">
    <w:abstractNumId w:val="21"/>
  </w:num>
  <w:num w:numId="21">
    <w:abstractNumId w:val="13"/>
  </w:num>
  <w:num w:numId="22">
    <w:abstractNumId w:val="31"/>
  </w:num>
  <w:num w:numId="23">
    <w:abstractNumId w:val="30"/>
  </w:num>
  <w:num w:numId="24">
    <w:abstractNumId w:val="25"/>
  </w:num>
  <w:num w:numId="25">
    <w:abstractNumId w:val="17"/>
  </w:num>
  <w:num w:numId="26">
    <w:abstractNumId w:val="32"/>
  </w:num>
  <w:num w:numId="27">
    <w:abstractNumId w:val="27"/>
  </w:num>
  <w:num w:numId="28">
    <w:abstractNumId w:val="28"/>
  </w:num>
  <w:num w:numId="29">
    <w:abstractNumId w:val="37"/>
  </w:num>
  <w:num w:numId="30">
    <w:abstractNumId w:val="38"/>
  </w:num>
  <w:num w:numId="31">
    <w:abstractNumId w:val="42"/>
  </w:num>
  <w:num w:numId="32">
    <w:abstractNumId w:val="23"/>
  </w:num>
  <w:num w:numId="33">
    <w:abstractNumId w:val="43"/>
  </w:num>
  <w:num w:numId="34">
    <w:abstractNumId w:val="41"/>
  </w:num>
  <w:num w:numId="35">
    <w:abstractNumId w:val="24"/>
  </w:num>
  <w:num w:numId="36">
    <w:abstractNumId w:val="6"/>
  </w:num>
  <w:num w:numId="37">
    <w:abstractNumId w:val="5"/>
  </w:num>
  <w:num w:numId="38">
    <w:abstractNumId w:val="4"/>
  </w:num>
  <w:num w:numId="39">
    <w:abstractNumId w:val="7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29"/>
  </w:num>
  <w:num w:numId="45">
    <w:abstractNumId w:val="3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rawingGridHorizontalSpacing w:val="100"/>
  <w:drawingGridVerticalSpacing w:val="11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217"/>
    <w:rsid w:val="0000098A"/>
    <w:rsid w:val="000013E5"/>
    <w:rsid w:val="0000250D"/>
    <w:rsid w:val="00003607"/>
    <w:rsid w:val="000056CA"/>
    <w:rsid w:val="00010F9B"/>
    <w:rsid w:val="00011E9E"/>
    <w:rsid w:val="000139C4"/>
    <w:rsid w:val="00013A39"/>
    <w:rsid w:val="00014632"/>
    <w:rsid w:val="00016C79"/>
    <w:rsid w:val="000172BA"/>
    <w:rsid w:val="000205CB"/>
    <w:rsid w:val="00020BCF"/>
    <w:rsid w:val="00020BD4"/>
    <w:rsid w:val="00021B4D"/>
    <w:rsid w:val="00021C98"/>
    <w:rsid w:val="0002226B"/>
    <w:rsid w:val="00022BC9"/>
    <w:rsid w:val="00022D28"/>
    <w:rsid w:val="00023993"/>
    <w:rsid w:val="00023A1E"/>
    <w:rsid w:val="000242C9"/>
    <w:rsid w:val="000250A3"/>
    <w:rsid w:val="000251C9"/>
    <w:rsid w:val="0002541B"/>
    <w:rsid w:val="000262E9"/>
    <w:rsid w:val="00026B05"/>
    <w:rsid w:val="00026B4F"/>
    <w:rsid w:val="00026DA7"/>
    <w:rsid w:val="00027553"/>
    <w:rsid w:val="000275AF"/>
    <w:rsid w:val="0003045F"/>
    <w:rsid w:val="00033CAE"/>
    <w:rsid w:val="000344C4"/>
    <w:rsid w:val="00034DCB"/>
    <w:rsid w:val="0003540F"/>
    <w:rsid w:val="00036355"/>
    <w:rsid w:val="00036BC1"/>
    <w:rsid w:val="00037EAE"/>
    <w:rsid w:val="00040E6C"/>
    <w:rsid w:val="00040EE5"/>
    <w:rsid w:val="0004275F"/>
    <w:rsid w:val="00042821"/>
    <w:rsid w:val="0004379A"/>
    <w:rsid w:val="00044133"/>
    <w:rsid w:val="00044D29"/>
    <w:rsid w:val="00044DE4"/>
    <w:rsid w:val="00046910"/>
    <w:rsid w:val="00046CC6"/>
    <w:rsid w:val="00046EAF"/>
    <w:rsid w:val="0004781F"/>
    <w:rsid w:val="000505D1"/>
    <w:rsid w:val="00050889"/>
    <w:rsid w:val="0005142D"/>
    <w:rsid w:val="00051E7C"/>
    <w:rsid w:val="00052BD1"/>
    <w:rsid w:val="00055491"/>
    <w:rsid w:val="00056270"/>
    <w:rsid w:val="00056E7A"/>
    <w:rsid w:val="000572D7"/>
    <w:rsid w:val="0005781A"/>
    <w:rsid w:val="00061E20"/>
    <w:rsid w:val="000625E9"/>
    <w:rsid w:val="00064488"/>
    <w:rsid w:val="000644F8"/>
    <w:rsid w:val="00064504"/>
    <w:rsid w:val="00065588"/>
    <w:rsid w:val="000655CC"/>
    <w:rsid w:val="00066E72"/>
    <w:rsid w:val="000673DB"/>
    <w:rsid w:val="00070F09"/>
    <w:rsid w:val="00071A1E"/>
    <w:rsid w:val="00071C02"/>
    <w:rsid w:val="000732C7"/>
    <w:rsid w:val="00073B03"/>
    <w:rsid w:val="000745C9"/>
    <w:rsid w:val="00074607"/>
    <w:rsid w:val="000758DF"/>
    <w:rsid w:val="00075DC8"/>
    <w:rsid w:val="00075F0F"/>
    <w:rsid w:val="0007698F"/>
    <w:rsid w:val="000809F0"/>
    <w:rsid w:val="00080B52"/>
    <w:rsid w:val="00080C27"/>
    <w:rsid w:val="00081C09"/>
    <w:rsid w:val="00081C55"/>
    <w:rsid w:val="00082DF4"/>
    <w:rsid w:val="00083ED0"/>
    <w:rsid w:val="00084B98"/>
    <w:rsid w:val="000858F5"/>
    <w:rsid w:val="00085DC9"/>
    <w:rsid w:val="0008610F"/>
    <w:rsid w:val="000862B1"/>
    <w:rsid w:val="00086B1B"/>
    <w:rsid w:val="00086EED"/>
    <w:rsid w:val="0008744A"/>
    <w:rsid w:val="000875AC"/>
    <w:rsid w:val="00091DE6"/>
    <w:rsid w:val="00091F97"/>
    <w:rsid w:val="00094133"/>
    <w:rsid w:val="00094A15"/>
    <w:rsid w:val="00094E47"/>
    <w:rsid w:val="00096F5F"/>
    <w:rsid w:val="00097EB6"/>
    <w:rsid w:val="000A043A"/>
    <w:rsid w:val="000A105E"/>
    <w:rsid w:val="000A1B47"/>
    <w:rsid w:val="000A1F59"/>
    <w:rsid w:val="000A276E"/>
    <w:rsid w:val="000A2ED5"/>
    <w:rsid w:val="000A313C"/>
    <w:rsid w:val="000A38B8"/>
    <w:rsid w:val="000A400A"/>
    <w:rsid w:val="000A45BC"/>
    <w:rsid w:val="000A5067"/>
    <w:rsid w:val="000A615C"/>
    <w:rsid w:val="000A6B80"/>
    <w:rsid w:val="000A71F8"/>
    <w:rsid w:val="000A738C"/>
    <w:rsid w:val="000B2371"/>
    <w:rsid w:val="000B2E45"/>
    <w:rsid w:val="000B3D91"/>
    <w:rsid w:val="000B4B41"/>
    <w:rsid w:val="000B51D9"/>
    <w:rsid w:val="000B543A"/>
    <w:rsid w:val="000B5A77"/>
    <w:rsid w:val="000B6369"/>
    <w:rsid w:val="000B63F9"/>
    <w:rsid w:val="000B69E3"/>
    <w:rsid w:val="000B6EF1"/>
    <w:rsid w:val="000C0B19"/>
    <w:rsid w:val="000C0C18"/>
    <w:rsid w:val="000C14C8"/>
    <w:rsid w:val="000C2E4F"/>
    <w:rsid w:val="000C3828"/>
    <w:rsid w:val="000C398D"/>
    <w:rsid w:val="000C3D45"/>
    <w:rsid w:val="000C46CC"/>
    <w:rsid w:val="000C6DA6"/>
    <w:rsid w:val="000C7795"/>
    <w:rsid w:val="000D0D67"/>
    <w:rsid w:val="000D1346"/>
    <w:rsid w:val="000D15E3"/>
    <w:rsid w:val="000D3700"/>
    <w:rsid w:val="000D39AB"/>
    <w:rsid w:val="000D4596"/>
    <w:rsid w:val="000D4924"/>
    <w:rsid w:val="000D4A1B"/>
    <w:rsid w:val="000D4AE9"/>
    <w:rsid w:val="000D55E5"/>
    <w:rsid w:val="000D5FF5"/>
    <w:rsid w:val="000D67E9"/>
    <w:rsid w:val="000D6C6A"/>
    <w:rsid w:val="000D6EA0"/>
    <w:rsid w:val="000D74C3"/>
    <w:rsid w:val="000E0363"/>
    <w:rsid w:val="000E0CC1"/>
    <w:rsid w:val="000E0FE2"/>
    <w:rsid w:val="000E125F"/>
    <w:rsid w:val="000E129D"/>
    <w:rsid w:val="000E22CD"/>
    <w:rsid w:val="000E3ADD"/>
    <w:rsid w:val="000E40F2"/>
    <w:rsid w:val="000E48BB"/>
    <w:rsid w:val="000E5676"/>
    <w:rsid w:val="000E72A2"/>
    <w:rsid w:val="000E73E7"/>
    <w:rsid w:val="000E7BE4"/>
    <w:rsid w:val="000E7F3E"/>
    <w:rsid w:val="000F05A6"/>
    <w:rsid w:val="000F17DF"/>
    <w:rsid w:val="000F184B"/>
    <w:rsid w:val="000F284A"/>
    <w:rsid w:val="000F3527"/>
    <w:rsid w:val="000F3A76"/>
    <w:rsid w:val="000F3C89"/>
    <w:rsid w:val="000F4D4C"/>
    <w:rsid w:val="000F4D8C"/>
    <w:rsid w:val="000F6F56"/>
    <w:rsid w:val="000F73AB"/>
    <w:rsid w:val="00100FDC"/>
    <w:rsid w:val="00101913"/>
    <w:rsid w:val="00102198"/>
    <w:rsid w:val="00102D33"/>
    <w:rsid w:val="00103F34"/>
    <w:rsid w:val="00104160"/>
    <w:rsid w:val="00107377"/>
    <w:rsid w:val="00107DC5"/>
    <w:rsid w:val="00111390"/>
    <w:rsid w:val="00111DD8"/>
    <w:rsid w:val="00112111"/>
    <w:rsid w:val="00112358"/>
    <w:rsid w:val="00113AE8"/>
    <w:rsid w:val="00113B86"/>
    <w:rsid w:val="0011563B"/>
    <w:rsid w:val="0011574F"/>
    <w:rsid w:val="00116386"/>
    <w:rsid w:val="00116416"/>
    <w:rsid w:val="0011715D"/>
    <w:rsid w:val="0012062F"/>
    <w:rsid w:val="00120B69"/>
    <w:rsid w:val="00122E02"/>
    <w:rsid w:val="00124DB9"/>
    <w:rsid w:val="001250B5"/>
    <w:rsid w:val="001252C4"/>
    <w:rsid w:val="00125958"/>
    <w:rsid w:val="00126B67"/>
    <w:rsid w:val="0012798F"/>
    <w:rsid w:val="00127D73"/>
    <w:rsid w:val="0013044A"/>
    <w:rsid w:val="00131801"/>
    <w:rsid w:val="001344CE"/>
    <w:rsid w:val="001366DF"/>
    <w:rsid w:val="001400BF"/>
    <w:rsid w:val="00140FF0"/>
    <w:rsid w:val="00141BA0"/>
    <w:rsid w:val="0014379E"/>
    <w:rsid w:val="0014383C"/>
    <w:rsid w:val="00143E07"/>
    <w:rsid w:val="00144E40"/>
    <w:rsid w:val="00145833"/>
    <w:rsid w:val="0014646B"/>
    <w:rsid w:val="00147A49"/>
    <w:rsid w:val="0015002A"/>
    <w:rsid w:val="001502B7"/>
    <w:rsid w:val="00150597"/>
    <w:rsid w:val="001505F9"/>
    <w:rsid w:val="00150D09"/>
    <w:rsid w:val="00151400"/>
    <w:rsid w:val="00152C0E"/>
    <w:rsid w:val="00153577"/>
    <w:rsid w:val="0015396F"/>
    <w:rsid w:val="00155C90"/>
    <w:rsid w:val="00161753"/>
    <w:rsid w:val="001623E3"/>
    <w:rsid w:val="00162B91"/>
    <w:rsid w:val="001632E2"/>
    <w:rsid w:val="00163B93"/>
    <w:rsid w:val="00165DA5"/>
    <w:rsid w:val="00166760"/>
    <w:rsid w:val="001713BB"/>
    <w:rsid w:val="00171872"/>
    <w:rsid w:val="00172143"/>
    <w:rsid w:val="00173010"/>
    <w:rsid w:val="001754D4"/>
    <w:rsid w:val="001754F1"/>
    <w:rsid w:val="00176E2A"/>
    <w:rsid w:val="00180D34"/>
    <w:rsid w:val="00181290"/>
    <w:rsid w:val="0018327F"/>
    <w:rsid w:val="001838B2"/>
    <w:rsid w:val="00184A37"/>
    <w:rsid w:val="00184EBC"/>
    <w:rsid w:val="00185214"/>
    <w:rsid w:val="00185E85"/>
    <w:rsid w:val="0019008C"/>
    <w:rsid w:val="00190E30"/>
    <w:rsid w:val="00190F65"/>
    <w:rsid w:val="00191C90"/>
    <w:rsid w:val="001937FC"/>
    <w:rsid w:val="001946D4"/>
    <w:rsid w:val="00194F6E"/>
    <w:rsid w:val="00195A41"/>
    <w:rsid w:val="00196ECD"/>
    <w:rsid w:val="00197EE6"/>
    <w:rsid w:val="001A07A7"/>
    <w:rsid w:val="001A1D9E"/>
    <w:rsid w:val="001A1FBB"/>
    <w:rsid w:val="001A252E"/>
    <w:rsid w:val="001A5D68"/>
    <w:rsid w:val="001A647A"/>
    <w:rsid w:val="001A6FA6"/>
    <w:rsid w:val="001A7531"/>
    <w:rsid w:val="001B1664"/>
    <w:rsid w:val="001B1F61"/>
    <w:rsid w:val="001B22D6"/>
    <w:rsid w:val="001B28AB"/>
    <w:rsid w:val="001B31F5"/>
    <w:rsid w:val="001B49E6"/>
    <w:rsid w:val="001B4C80"/>
    <w:rsid w:val="001B5453"/>
    <w:rsid w:val="001B6BD3"/>
    <w:rsid w:val="001B6F57"/>
    <w:rsid w:val="001B754D"/>
    <w:rsid w:val="001C0A1A"/>
    <w:rsid w:val="001C1AF7"/>
    <w:rsid w:val="001C1C52"/>
    <w:rsid w:val="001C1F31"/>
    <w:rsid w:val="001C3012"/>
    <w:rsid w:val="001C3373"/>
    <w:rsid w:val="001C3D05"/>
    <w:rsid w:val="001C43BA"/>
    <w:rsid w:val="001C5FD8"/>
    <w:rsid w:val="001C64C1"/>
    <w:rsid w:val="001C6A22"/>
    <w:rsid w:val="001C7153"/>
    <w:rsid w:val="001D0107"/>
    <w:rsid w:val="001D05A9"/>
    <w:rsid w:val="001D0985"/>
    <w:rsid w:val="001D113B"/>
    <w:rsid w:val="001D13A7"/>
    <w:rsid w:val="001D3221"/>
    <w:rsid w:val="001D4B98"/>
    <w:rsid w:val="001D7518"/>
    <w:rsid w:val="001E06E5"/>
    <w:rsid w:val="001E08E4"/>
    <w:rsid w:val="001E0B30"/>
    <w:rsid w:val="001E2420"/>
    <w:rsid w:val="001E4FB4"/>
    <w:rsid w:val="001E5AE4"/>
    <w:rsid w:val="001E5AFE"/>
    <w:rsid w:val="001E5DAB"/>
    <w:rsid w:val="001E6D26"/>
    <w:rsid w:val="001E734B"/>
    <w:rsid w:val="001E7755"/>
    <w:rsid w:val="001E7A07"/>
    <w:rsid w:val="001F0C85"/>
    <w:rsid w:val="001F10F8"/>
    <w:rsid w:val="001F17BA"/>
    <w:rsid w:val="001F239E"/>
    <w:rsid w:val="001F347D"/>
    <w:rsid w:val="001F3FCC"/>
    <w:rsid w:val="001F41BC"/>
    <w:rsid w:val="001F5231"/>
    <w:rsid w:val="001F56C6"/>
    <w:rsid w:val="001F5B50"/>
    <w:rsid w:val="001F7B49"/>
    <w:rsid w:val="001F7EEA"/>
    <w:rsid w:val="002005E3"/>
    <w:rsid w:val="0020225A"/>
    <w:rsid w:val="00202B9D"/>
    <w:rsid w:val="002031B3"/>
    <w:rsid w:val="0020351A"/>
    <w:rsid w:val="002038CB"/>
    <w:rsid w:val="002073EE"/>
    <w:rsid w:val="00210321"/>
    <w:rsid w:val="00211667"/>
    <w:rsid w:val="002127F0"/>
    <w:rsid w:val="00212ECA"/>
    <w:rsid w:val="00213430"/>
    <w:rsid w:val="00215D63"/>
    <w:rsid w:val="00220B4F"/>
    <w:rsid w:val="00221507"/>
    <w:rsid w:val="002235D3"/>
    <w:rsid w:val="002235E7"/>
    <w:rsid w:val="002249A9"/>
    <w:rsid w:val="00225D5D"/>
    <w:rsid w:val="00226429"/>
    <w:rsid w:val="0022743B"/>
    <w:rsid w:val="00227A64"/>
    <w:rsid w:val="00230789"/>
    <w:rsid w:val="0023168D"/>
    <w:rsid w:val="00233086"/>
    <w:rsid w:val="00233318"/>
    <w:rsid w:val="0023525D"/>
    <w:rsid w:val="00235B18"/>
    <w:rsid w:val="0023761B"/>
    <w:rsid w:val="0024053B"/>
    <w:rsid w:val="002416DA"/>
    <w:rsid w:val="002416FE"/>
    <w:rsid w:val="002426D5"/>
    <w:rsid w:val="002442AE"/>
    <w:rsid w:val="00244E91"/>
    <w:rsid w:val="002470CF"/>
    <w:rsid w:val="00247E43"/>
    <w:rsid w:val="00250FCE"/>
    <w:rsid w:val="00251576"/>
    <w:rsid w:val="00251F39"/>
    <w:rsid w:val="002522C0"/>
    <w:rsid w:val="0025252D"/>
    <w:rsid w:val="0025417B"/>
    <w:rsid w:val="0025537B"/>
    <w:rsid w:val="00255513"/>
    <w:rsid w:val="00255B73"/>
    <w:rsid w:val="00260956"/>
    <w:rsid w:val="002609CE"/>
    <w:rsid w:val="002611D7"/>
    <w:rsid w:val="0026173F"/>
    <w:rsid w:val="00261B77"/>
    <w:rsid w:val="00261C7E"/>
    <w:rsid w:val="00261FCC"/>
    <w:rsid w:val="002626E7"/>
    <w:rsid w:val="00263F8F"/>
    <w:rsid w:val="00264095"/>
    <w:rsid w:val="00264493"/>
    <w:rsid w:val="002649C9"/>
    <w:rsid w:val="002650E9"/>
    <w:rsid w:val="002654BF"/>
    <w:rsid w:val="00265A1F"/>
    <w:rsid w:val="00265BF6"/>
    <w:rsid w:val="00265EE1"/>
    <w:rsid w:val="00267126"/>
    <w:rsid w:val="00267D18"/>
    <w:rsid w:val="00270390"/>
    <w:rsid w:val="00270FBD"/>
    <w:rsid w:val="00271885"/>
    <w:rsid w:val="0027247C"/>
    <w:rsid w:val="00274277"/>
    <w:rsid w:val="002743DC"/>
    <w:rsid w:val="00276328"/>
    <w:rsid w:val="00276DC2"/>
    <w:rsid w:val="00277427"/>
    <w:rsid w:val="002775D0"/>
    <w:rsid w:val="00277609"/>
    <w:rsid w:val="00281B87"/>
    <w:rsid w:val="00282808"/>
    <w:rsid w:val="002843B5"/>
    <w:rsid w:val="00285153"/>
    <w:rsid w:val="002856CE"/>
    <w:rsid w:val="002856F6"/>
    <w:rsid w:val="002867C2"/>
    <w:rsid w:val="00286BDE"/>
    <w:rsid w:val="00287EAB"/>
    <w:rsid w:val="00287FAB"/>
    <w:rsid w:val="00290198"/>
    <w:rsid w:val="00291CAB"/>
    <w:rsid w:val="00291D4D"/>
    <w:rsid w:val="0029242A"/>
    <w:rsid w:val="00292887"/>
    <w:rsid w:val="0029496F"/>
    <w:rsid w:val="00294FE5"/>
    <w:rsid w:val="002951B1"/>
    <w:rsid w:val="002957E3"/>
    <w:rsid w:val="00295D85"/>
    <w:rsid w:val="00296A21"/>
    <w:rsid w:val="002978F6"/>
    <w:rsid w:val="002A0455"/>
    <w:rsid w:val="002A183C"/>
    <w:rsid w:val="002A27BC"/>
    <w:rsid w:val="002A28FA"/>
    <w:rsid w:val="002A28FC"/>
    <w:rsid w:val="002A29E4"/>
    <w:rsid w:val="002A3A4B"/>
    <w:rsid w:val="002A4157"/>
    <w:rsid w:val="002A5C0E"/>
    <w:rsid w:val="002A6893"/>
    <w:rsid w:val="002A69E6"/>
    <w:rsid w:val="002A6D9F"/>
    <w:rsid w:val="002A6E38"/>
    <w:rsid w:val="002A6F10"/>
    <w:rsid w:val="002A72DC"/>
    <w:rsid w:val="002B0472"/>
    <w:rsid w:val="002B19C1"/>
    <w:rsid w:val="002B2653"/>
    <w:rsid w:val="002B42CA"/>
    <w:rsid w:val="002B59A1"/>
    <w:rsid w:val="002B6A12"/>
    <w:rsid w:val="002B7133"/>
    <w:rsid w:val="002B77F9"/>
    <w:rsid w:val="002C03BB"/>
    <w:rsid w:val="002C1173"/>
    <w:rsid w:val="002C38CE"/>
    <w:rsid w:val="002C3FEA"/>
    <w:rsid w:val="002C4215"/>
    <w:rsid w:val="002C47BA"/>
    <w:rsid w:val="002C54C9"/>
    <w:rsid w:val="002C582D"/>
    <w:rsid w:val="002C6C64"/>
    <w:rsid w:val="002C7AD7"/>
    <w:rsid w:val="002D0A0B"/>
    <w:rsid w:val="002D0F2B"/>
    <w:rsid w:val="002D1144"/>
    <w:rsid w:val="002D1507"/>
    <w:rsid w:val="002D1762"/>
    <w:rsid w:val="002D2B3C"/>
    <w:rsid w:val="002D2BCE"/>
    <w:rsid w:val="002D2DDA"/>
    <w:rsid w:val="002D4665"/>
    <w:rsid w:val="002D556D"/>
    <w:rsid w:val="002D6950"/>
    <w:rsid w:val="002E1765"/>
    <w:rsid w:val="002E1B85"/>
    <w:rsid w:val="002E2153"/>
    <w:rsid w:val="002E29C7"/>
    <w:rsid w:val="002E3142"/>
    <w:rsid w:val="002E36C9"/>
    <w:rsid w:val="002E4122"/>
    <w:rsid w:val="002E4E75"/>
    <w:rsid w:val="002E5142"/>
    <w:rsid w:val="002E5CA8"/>
    <w:rsid w:val="002E6024"/>
    <w:rsid w:val="002E7191"/>
    <w:rsid w:val="002E74AC"/>
    <w:rsid w:val="002F10F2"/>
    <w:rsid w:val="002F1627"/>
    <w:rsid w:val="002F1EEF"/>
    <w:rsid w:val="002F2722"/>
    <w:rsid w:val="002F3914"/>
    <w:rsid w:val="002F3F07"/>
    <w:rsid w:val="002F6C8A"/>
    <w:rsid w:val="00300314"/>
    <w:rsid w:val="00300503"/>
    <w:rsid w:val="00300B2B"/>
    <w:rsid w:val="00300EA2"/>
    <w:rsid w:val="003036FC"/>
    <w:rsid w:val="003038C1"/>
    <w:rsid w:val="00305522"/>
    <w:rsid w:val="00306E70"/>
    <w:rsid w:val="003078F5"/>
    <w:rsid w:val="00307F6D"/>
    <w:rsid w:val="003118EF"/>
    <w:rsid w:val="00313D75"/>
    <w:rsid w:val="00313E8A"/>
    <w:rsid w:val="0031590A"/>
    <w:rsid w:val="00316D5D"/>
    <w:rsid w:val="00317089"/>
    <w:rsid w:val="00317811"/>
    <w:rsid w:val="0032083F"/>
    <w:rsid w:val="00320E02"/>
    <w:rsid w:val="00322540"/>
    <w:rsid w:val="003227DF"/>
    <w:rsid w:val="00323870"/>
    <w:rsid w:val="00324AF1"/>
    <w:rsid w:val="00326D00"/>
    <w:rsid w:val="00327F1D"/>
    <w:rsid w:val="003307FC"/>
    <w:rsid w:val="00331517"/>
    <w:rsid w:val="0033185C"/>
    <w:rsid w:val="00332155"/>
    <w:rsid w:val="00333031"/>
    <w:rsid w:val="00334B01"/>
    <w:rsid w:val="00334BFC"/>
    <w:rsid w:val="00334F1B"/>
    <w:rsid w:val="00337D3C"/>
    <w:rsid w:val="003400E6"/>
    <w:rsid w:val="00342176"/>
    <w:rsid w:val="00343AAC"/>
    <w:rsid w:val="00345E98"/>
    <w:rsid w:val="00346ACE"/>
    <w:rsid w:val="00346CE0"/>
    <w:rsid w:val="00347175"/>
    <w:rsid w:val="00347FB9"/>
    <w:rsid w:val="00352653"/>
    <w:rsid w:val="003531ED"/>
    <w:rsid w:val="003545FF"/>
    <w:rsid w:val="0035577D"/>
    <w:rsid w:val="003560D8"/>
    <w:rsid w:val="00360130"/>
    <w:rsid w:val="0036052A"/>
    <w:rsid w:val="003606EE"/>
    <w:rsid w:val="003619B5"/>
    <w:rsid w:val="00361A7F"/>
    <w:rsid w:val="0036221C"/>
    <w:rsid w:val="003644D1"/>
    <w:rsid w:val="00365D22"/>
    <w:rsid w:val="00365D40"/>
    <w:rsid w:val="00366029"/>
    <w:rsid w:val="00366239"/>
    <w:rsid w:val="003665E8"/>
    <w:rsid w:val="00366FCF"/>
    <w:rsid w:val="0036796A"/>
    <w:rsid w:val="003709D5"/>
    <w:rsid w:val="0037238E"/>
    <w:rsid w:val="00372606"/>
    <w:rsid w:val="00372AE3"/>
    <w:rsid w:val="003732AE"/>
    <w:rsid w:val="0037411C"/>
    <w:rsid w:val="003746A2"/>
    <w:rsid w:val="0037493B"/>
    <w:rsid w:val="00376207"/>
    <w:rsid w:val="003770F6"/>
    <w:rsid w:val="003778A3"/>
    <w:rsid w:val="00380AFA"/>
    <w:rsid w:val="00380AFD"/>
    <w:rsid w:val="00383722"/>
    <w:rsid w:val="003843A9"/>
    <w:rsid w:val="003851C4"/>
    <w:rsid w:val="00385329"/>
    <w:rsid w:val="0038534E"/>
    <w:rsid w:val="00386376"/>
    <w:rsid w:val="003866AE"/>
    <w:rsid w:val="00386FFB"/>
    <w:rsid w:val="00387D14"/>
    <w:rsid w:val="00387F02"/>
    <w:rsid w:val="00390649"/>
    <w:rsid w:val="00392556"/>
    <w:rsid w:val="00392EBF"/>
    <w:rsid w:val="00394C99"/>
    <w:rsid w:val="003959A6"/>
    <w:rsid w:val="00396979"/>
    <w:rsid w:val="00396F12"/>
    <w:rsid w:val="003A079E"/>
    <w:rsid w:val="003A5E74"/>
    <w:rsid w:val="003A5F54"/>
    <w:rsid w:val="003A7542"/>
    <w:rsid w:val="003A7F44"/>
    <w:rsid w:val="003B035B"/>
    <w:rsid w:val="003B07C7"/>
    <w:rsid w:val="003B0915"/>
    <w:rsid w:val="003B0E25"/>
    <w:rsid w:val="003B0E4B"/>
    <w:rsid w:val="003B1D4E"/>
    <w:rsid w:val="003B1FEE"/>
    <w:rsid w:val="003B2169"/>
    <w:rsid w:val="003B41CC"/>
    <w:rsid w:val="003B52BA"/>
    <w:rsid w:val="003B6EFD"/>
    <w:rsid w:val="003B76D7"/>
    <w:rsid w:val="003C01F0"/>
    <w:rsid w:val="003C072E"/>
    <w:rsid w:val="003C1705"/>
    <w:rsid w:val="003C213E"/>
    <w:rsid w:val="003C2898"/>
    <w:rsid w:val="003C2ACC"/>
    <w:rsid w:val="003C4DED"/>
    <w:rsid w:val="003C5ECC"/>
    <w:rsid w:val="003C7537"/>
    <w:rsid w:val="003D0278"/>
    <w:rsid w:val="003D11AF"/>
    <w:rsid w:val="003D1C4D"/>
    <w:rsid w:val="003D2A3E"/>
    <w:rsid w:val="003D2F3F"/>
    <w:rsid w:val="003D39E2"/>
    <w:rsid w:val="003D43A5"/>
    <w:rsid w:val="003D44BC"/>
    <w:rsid w:val="003D5D86"/>
    <w:rsid w:val="003D6933"/>
    <w:rsid w:val="003D7EDB"/>
    <w:rsid w:val="003E0AC2"/>
    <w:rsid w:val="003E137A"/>
    <w:rsid w:val="003E24F1"/>
    <w:rsid w:val="003E3892"/>
    <w:rsid w:val="003E3C62"/>
    <w:rsid w:val="003E4300"/>
    <w:rsid w:val="003E4C77"/>
    <w:rsid w:val="003E54FB"/>
    <w:rsid w:val="003E5C6B"/>
    <w:rsid w:val="003E6AC5"/>
    <w:rsid w:val="003E6D88"/>
    <w:rsid w:val="003E759D"/>
    <w:rsid w:val="003F07E1"/>
    <w:rsid w:val="003F233C"/>
    <w:rsid w:val="003F2DE8"/>
    <w:rsid w:val="003F3E01"/>
    <w:rsid w:val="003F4258"/>
    <w:rsid w:val="003F4D17"/>
    <w:rsid w:val="003F4E74"/>
    <w:rsid w:val="003F5631"/>
    <w:rsid w:val="003F590B"/>
    <w:rsid w:val="003F5E0A"/>
    <w:rsid w:val="003F7457"/>
    <w:rsid w:val="004011F3"/>
    <w:rsid w:val="0040175E"/>
    <w:rsid w:val="00403622"/>
    <w:rsid w:val="00403C75"/>
    <w:rsid w:val="00404102"/>
    <w:rsid w:val="00405261"/>
    <w:rsid w:val="0040575D"/>
    <w:rsid w:val="00405D63"/>
    <w:rsid w:val="00406144"/>
    <w:rsid w:val="0040673D"/>
    <w:rsid w:val="004070A7"/>
    <w:rsid w:val="00407832"/>
    <w:rsid w:val="0041042F"/>
    <w:rsid w:val="00412A30"/>
    <w:rsid w:val="00412E38"/>
    <w:rsid w:val="0041404A"/>
    <w:rsid w:val="00415A13"/>
    <w:rsid w:val="004171D2"/>
    <w:rsid w:val="00417F15"/>
    <w:rsid w:val="00420264"/>
    <w:rsid w:val="00420D7A"/>
    <w:rsid w:val="00421C8F"/>
    <w:rsid w:val="00421D13"/>
    <w:rsid w:val="00422F5F"/>
    <w:rsid w:val="00423474"/>
    <w:rsid w:val="00423546"/>
    <w:rsid w:val="004246E3"/>
    <w:rsid w:val="004246E7"/>
    <w:rsid w:val="00425AF3"/>
    <w:rsid w:val="00425B48"/>
    <w:rsid w:val="00431618"/>
    <w:rsid w:val="00431A02"/>
    <w:rsid w:val="00431C2C"/>
    <w:rsid w:val="00432146"/>
    <w:rsid w:val="0043235D"/>
    <w:rsid w:val="00433433"/>
    <w:rsid w:val="00434223"/>
    <w:rsid w:val="00434A5A"/>
    <w:rsid w:val="00434B2A"/>
    <w:rsid w:val="004359B3"/>
    <w:rsid w:val="00435A04"/>
    <w:rsid w:val="00436805"/>
    <w:rsid w:val="00440643"/>
    <w:rsid w:val="00440AFC"/>
    <w:rsid w:val="004410F5"/>
    <w:rsid w:val="0044126C"/>
    <w:rsid w:val="00441EB0"/>
    <w:rsid w:val="0044316E"/>
    <w:rsid w:val="0044473D"/>
    <w:rsid w:val="00444CBF"/>
    <w:rsid w:val="00447122"/>
    <w:rsid w:val="004475E7"/>
    <w:rsid w:val="004476AC"/>
    <w:rsid w:val="004500FF"/>
    <w:rsid w:val="00451661"/>
    <w:rsid w:val="004527AA"/>
    <w:rsid w:val="00453D48"/>
    <w:rsid w:val="00455551"/>
    <w:rsid w:val="004562AB"/>
    <w:rsid w:val="00456978"/>
    <w:rsid w:val="00457276"/>
    <w:rsid w:val="00457287"/>
    <w:rsid w:val="00461124"/>
    <w:rsid w:val="00461375"/>
    <w:rsid w:val="00463001"/>
    <w:rsid w:val="00465969"/>
    <w:rsid w:val="00466495"/>
    <w:rsid w:val="00466B06"/>
    <w:rsid w:val="00471717"/>
    <w:rsid w:val="00473823"/>
    <w:rsid w:val="00473A16"/>
    <w:rsid w:val="004768A4"/>
    <w:rsid w:val="004803BC"/>
    <w:rsid w:val="004809C3"/>
    <w:rsid w:val="0048271F"/>
    <w:rsid w:val="00483A1D"/>
    <w:rsid w:val="004850E1"/>
    <w:rsid w:val="004858FF"/>
    <w:rsid w:val="00486AF4"/>
    <w:rsid w:val="00486EAE"/>
    <w:rsid w:val="004871A8"/>
    <w:rsid w:val="004873B7"/>
    <w:rsid w:val="0048785F"/>
    <w:rsid w:val="00490150"/>
    <w:rsid w:val="00491228"/>
    <w:rsid w:val="00491440"/>
    <w:rsid w:val="00492451"/>
    <w:rsid w:val="00492CC0"/>
    <w:rsid w:val="004952DC"/>
    <w:rsid w:val="00495587"/>
    <w:rsid w:val="0049657F"/>
    <w:rsid w:val="004966B5"/>
    <w:rsid w:val="004970A2"/>
    <w:rsid w:val="004A010B"/>
    <w:rsid w:val="004A2A00"/>
    <w:rsid w:val="004A2CA4"/>
    <w:rsid w:val="004A38B4"/>
    <w:rsid w:val="004A3CFB"/>
    <w:rsid w:val="004A56FD"/>
    <w:rsid w:val="004A5785"/>
    <w:rsid w:val="004A688D"/>
    <w:rsid w:val="004A7ADF"/>
    <w:rsid w:val="004B062B"/>
    <w:rsid w:val="004B118B"/>
    <w:rsid w:val="004B33AF"/>
    <w:rsid w:val="004B3C32"/>
    <w:rsid w:val="004B3D94"/>
    <w:rsid w:val="004B6314"/>
    <w:rsid w:val="004B67E0"/>
    <w:rsid w:val="004C00CB"/>
    <w:rsid w:val="004C060F"/>
    <w:rsid w:val="004C0D7F"/>
    <w:rsid w:val="004C285C"/>
    <w:rsid w:val="004C58BA"/>
    <w:rsid w:val="004C71CD"/>
    <w:rsid w:val="004C74BC"/>
    <w:rsid w:val="004D002C"/>
    <w:rsid w:val="004D0458"/>
    <w:rsid w:val="004D05A2"/>
    <w:rsid w:val="004D213D"/>
    <w:rsid w:val="004D22F9"/>
    <w:rsid w:val="004D2A4C"/>
    <w:rsid w:val="004D2CC4"/>
    <w:rsid w:val="004D402E"/>
    <w:rsid w:val="004D4E31"/>
    <w:rsid w:val="004D5C91"/>
    <w:rsid w:val="004D6CDB"/>
    <w:rsid w:val="004D6E39"/>
    <w:rsid w:val="004D6F57"/>
    <w:rsid w:val="004E0BD4"/>
    <w:rsid w:val="004E2333"/>
    <w:rsid w:val="004E29FF"/>
    <w:rsid w:val="004E4B68"/>
    <w:rsid w:val="004E5C3C"/>
    <w:rsid w:val="004E5E35"/>
    <w:rsid w:val="004E5F76"/>
    <w:rsid w:val="004E682E"/>
    <w:rsid w:val="004E6DBC"/>
    <w:rsid w:val="004E702F"/>
    <w:rsid w:val="004E7E4A"/>
    <w:rsid w:val="004F17E6"/>
    <w:rsid w:val="004F2C3B"/>
    <w:rsid w:val="004F5470"/>
    <w:rsid w:val="004F54FF"/>
    <w:rsid w:val="004F556B"/>
    <w:rsid w:val="004F715D"/>
    <w:rsid w:val="004F77F2"/>
    <w:rsid w:val="004F7B38"/>
    <w:rsid w:val="005007FB"/>
    <w:rsid w:val="00500CDA"/>
    <w:rsid w:val="0050152D"/>
    <w:rsid w:val="00501A9E"/>
    <w:rsid w:val="00502DD0"/>
    <w:rsid w:val="00503448"/>
    <w:rsid w:val="00504761"/>
    <w:rsid w:val="00504C66"/>
    <w:rsid w:val="00504C89"/>
    <w:rsid w:val="00507140"/>
    <w:rsid w:val="00507549"/>
    <w:rsid w:val="0050782E"/>
    <w:rsid w:val="00507BDF"/>
    <w:rsid w:val="0051041B"/>
    <w:rsid w:val="005108B7"/>
    <w:rsid w:val="00510DE9"/>
    <w:rsid w:val="00511A4E"/>
    <w:rsid w:val="00511D50"/>
    <w:rsid w:val="005127A3"/>
    <w:rsid w:val="00512F82"/>
    <w:rsid w:val="00513234"/>
    <w:rsid w:val="00513244"/>
    <w:rsid w:val="00513C72"/>
    <w:rsid w:val="00513D27"/>
    <w:rsid w:val="00515805"/>
    <w:rsid w:val="00515C2D"/>
    <w:rsid w:val="00516BB1"/>
    <w:rsid w:val="00517134"/>
    <w:rsid w:val="005175F5"/>
    <w:rsid w:val="0051785F"/>
    <w:rsid w:val="00517DE7"/>
    <w:rsid w:val="00520219"/>
    <w:rsid w:val="00520857"/>
    <w:rsid w:val="00520CAA"/>
    <w:rsid w:val="00521FD3"/>
    <w:rsid w:val="005220A1"/>
    <w:rsid w:val="00523793"/>
    <w:rsid w:val="00523FB0"/>
    <w:rsid w:val="0052400C"/>
    <w:rsid w:val="00524464"/>
    <w:rsid w:val="00524873"/>
    <w:rsid w:val="005250F8"/>
    <w:rsid w:val="00525BBF"/>
    <w:rsid w:val="00525C29"/>
    <w:rsid w:val="00526770"/>
    <w:rsid w:val="00527088"/>
    <w:rsid w:val="00527227"/>
    <w:rsid w:val="00527411"/>
    <w:rsid w:val="00527F31"/>
    <w:rsid w:val="005302D3"/>
    <w:rsid w:val="005304BA"/>
    <w:rsid w:val="00530D9B"/>
    <w:rsid w:val="005311E6"/>
    <w:rsid w:val="00532C23"/>
    <w:rsid w:val="00534B36"/>
    <w:rsid w:val="00535031"/>
    <w:rsid w:val="0053705F"/>
    <w:rsid w:val="00537D4C"/>
    <w:rsid w:val="00540CD2"/>
    <w:rsid w:val="00540D4B"/>
    <w:rsid w:val="00541E21"/>
    <w:rsid w:val="00543FF6"/>
    <w:rsid w:val="00544AA5"/>
    <w:rsid w:val="0054520D"/>
    <w:rsid w:val="005457B4"/>
    <w:rsid w:val="00545928"/>
    <w:rsid w:val="005459C1"/>
    <w:rsid w:val="00545BAC"/>
    <w:rsid w:val="00545C7C"/>
    <w:rsid w:val="00546663"/>
    <w:rsid w:val="00547A45"/>
    <w:rsid w:val="00550203"/>
    <w:rsid w:val="00551454"/>
    <w:rsid w:val="00552730"/>
    <w:rsid w:val="00554337"/>
    <w:rsid w:val="005555F2"/>
    <w:rsid w:val="00557773"/>
    <w:rsid w:val="005602EE"/>
    <w:rsid w:val="00560508"/>
    <w:rsid w:val="00560AFB"/>
    <w:rsid w:val="00561647"/>
    <w:rsid w:val="005617DC"/>
    <w:rsid w:val="00562038"/>
    <w:rsid w:val="005634D9"/>
    <w:rsid w:val="005638E6"/>
    <w:rsid w:val="00565F7B"/>
    <w:rsid w:val="0056650C"/>
    <w:rsid w:val="00566D50"/>
    <w:rsid w:val="0056728D"/>
    <w:rsid w:val="0057082B"/>
    <w:rsid w:val="005708A0"/>
    <w:rsid w:val="00570931"/>
    <w:rsid w:val="005713DB"/>
    <w:rsid w:val="00571D61"/>
    <w:rsid w:val="0057205B"/>
    <w:rsid w:val="00572856"/>
    <w:rsid w:val="0057332E"/>
    <w:rsid w:val="00573CDE"/>
    <w:rsid w:val="00574D83"/>
    <w:rsid w:val="0057541B"/>
    <w:rsid w:val="00575672"/>
    <w:rsid w:val="005759ED"/>
    <w:rsid w:val="0057611A"/>
    <w:rsid w:val="005775B3"/>
    <w:rsid w:val="00577639"/>
    <w:rsid w:val="0057767D"/>
    <w:rsid w:val="00580642"/>
    <w:rsid w:val="005806CA"/>
    <w:rsid w:val="00580AE6"/>
    <w:rsid w:val="00581869"/>
    <w:rsid w:val="00581C53"/>
    <w:rsid w:val="00582063"/>
    <w:rsid w:val="00582AC0"/>
    <w:rsid w:val="00582BB7"/>
    <w:rsid w:val="00582D46"/>
    <w:rsid w:val="00583A3E"/>
    <w:rsid w:val="00585300"/>
    <w:rsid w:val="00585A77"/>
    <w:rsid w:val="005860EB"/>
    <w:rsid w:val="00586640"/>
    <w:rsid w:val="00586749"/>
    <w:rsid w:val="00590D6D"/>
    <w:rsid w:val="00591E84"/>
    <w:rsid w:val="00592CA1"/>
    <w:rsid w:val="00593A0B"/>
    <w:rsid w:val="00594267"/>
    <w:rsid w:val="00596ACC"/>
    <w:rsid w:val="005A0E59"/>
    <w:rsid w:val="005A1508"/>
    <w:rsid w:val="005A2C0F"/>
    <w:rsid w:val="005A2CFD"/>
    <w:rsid w:val="005A3523"/>
    <w:rsid w:val="005A453B"/>
    <w:rsid w:val="005B08B6"/>
    <w:rsid w:val="005B204E"/>
    <w:rsid w:val="005B273E"/>
    <w:rsid w:val="005B279A"/>
    <w:rsid w:val="005B3191"/>
    <w:rsid w:val="005B4909"/>
    <w:rsid w:val="005B5039"/>
    <w:rsid w:val="005B781F"/>
    <w:rsid w:val="005B7D1A"/>
    <w:rsid w:val="005B7D8D"/>
    <w:rsid w:val="005C08C8"/>
    <w:rsid w:val="005C0C8B"/>
    <w:rsid w:val="005C1226"/>
    <w:rsid w:val="005C1BDF"/>
    <w:rsid w:val="005C20BC"/>
    <w:rsid w:val="005C37AC"/>
    <w:rsid w:val="005C3932"/>
    <w:rsid w:val="005C4900"/>
    <w:rsid w:val="005C4CB9"/>
    <w:rsid w:val="005C543E"/>
    <w:rsid w:val="005C5DD1"/>
    <w:rsid w:val="005C5E13"/>
    <w:rsid w:val="005C5F6F"/>
    <w:rsid w:val="005C7C99"/>
    <w:rsid w:val="005D06D4"/>
    <w:rsid w:val="005D0A07"/>
    <w:rsid w:val="005D2665"/>
    <w:rsid w:val="005D28BB"/>
    <w:rsid w:val="005D2CE1"/>
    <w:rsid w:val="005D3FF3"/>
    <w:rsid w:val="005D5164"/>
    <w:rsid w:val="005D5B6A"/>
    <w:rsid w:val="005D798E"/>
    <w:rsid w:val="005D7EA5"/>
    <w:rsid w:val="005D7F7D"/>
    <w:rsid w:val="005E0C08"/>
    <w:rsid w:val="005E1134"/>
    <w:rsid w:val="005E1C9C"/>
    <w:rsid w:val="005E49E2"/>
    <w:rsid w:val="005E5488"/>
    <w:rsid w:val="005E600C"/>
    <w:rsid w:val="005E6FD9"/>
    <w:rsid w:val="005E76AD"/>
    <w:rsid w:val="005F04BD"/>
    <w:rsid w:val="005F0FE7"/>
    <w:rsid w:val="005F3498"/>
    <w:rsid w:val="005F3FBC"/>
    <w:rsid w:val="005F6A4A"/>
    <w:rsid w:val="00601EC3"/>
    <w:rsid w:val="006031BD"/>
    <w:rsid w:val="00603319"/>
    <w:rsid w:val="00604390"/>
    <w:rsid w:val="00604454"/>
    <w:rsid w:val="006063AC"/>
    <w:rsid w:val="00606506"/>
    <w:rsid w:val="00607D01"/>
    <w:rsid w:val="00607FE8"/>
    <w:rsid w:val="0061035F"/>
    <w:rsid w:val="0061093E"/>
    <w:rsid w:val="00610C7C"/>
    <w:rsid w:val="00611CF4"/>
    <w:rsid w:val="00612B9A"/>
    <w:rsid w:val="00613E4C"/>
    <w:rsid w:val="0061407A"/>
    <w:rsid w:val="0061497A"/>
    <w:rsid w:val="00614B58"/>
    <w:rsid w:val="00614C04"/>
    <w:rsid w:val="00615980"/>
    <w:rsid w:val="0061714C"/>
    <w:rsid w:val="006176E8"/>
    <w:rsid w:val="00617D2B"/>
    <w:rsid w:val="00620302"/>
    <w:rsid w:val="00620994"/>
    <w:rsid w:val="00620C08"/>
    <w:rsid w:val="00620C5B"/>
    <w:rsid w:val="00622458"/>
    <w:rsid w:val="00622534"/>
    <w:rsid w:val="00622F5E"/>
    <w:rsid w:val="00623A38"/>
    <w:rsid w:val="00624C6F"/>
    <w:rsid w:val="00625264"/>
    <w:rsid w:val="00625BD9"/>
    <w:rsid w:val="006278B4"/>
    <w:rsid w:val="00632123"/>
    <w:rsid w:val="00633645"/>
    <w:rsid w:val="00633D7A"/>
    <w:rsid w:val="0063445C"/>
    <w:rsid w:val="006364D5"/>
    <w:rsid w:val="006369C5"/>
    <w:rsid w:val="00640DB9"/>
    <w:rsid w:val="006413BE"/>
    <w:rsid w:val="00643097"/>
    <w:rsid w:val="00643AF2"/>
    <w:rsid w:val="006440C1"/>
    <w:rsid w:val="00644551"/>
    <w:rsid w:val="00644683"/>
    <w:rsid w:val="006448DE"/>
    <w:rsid w:val="00645A0D"/>
    <w:rsid w:val="00650A9A"/>
    <w:rsid w:val="00650AB2"/>
    <w:rsid w:val="00651875"/>
    <w:rsid w:val="0065484E"/>
    <w:rsid w:val="00654B26"/>
    <w:rsid w:val="00655021"/>
    <w:rsid w:val="00657980"/>
    <w:rsid w:val="00660331"/>
    <w:rsid w:val="006604E2"/>
    <w:rsid w:val="00662304"/>
    <w:rsid w:val="00662A39"/>
    <w:rsid w:val="00662EAC"/>
    <w:rsid w:val="006654C6"/>
    <w:rsid w:val="0066554A"/>
    <w:rsid w:val="0066568F"/>
    <w:rsid w:val="00665C9D"/>
    <w:rsid w:val="0066654B"/>
    <w:rsid w:val="00666AF3"/>
    <w:rsid w:val="00666EFC"/>
    <w:rsid w:val="006670A6"/>
    <w:rsid w:val="006672CE"/>
    <w:rsid w:val="0066736C"/>
    <w:rsid w:val="00670455"/>
    <w:rsid w:val="006707DB"/>
    <w:rsid w:val="00670EBC"/>
    <w:rsid w:val="00671561"/>
    <w:rsid w:val="00671CE0"/>
    <w:rsid w:val="00673BD0"/>
    <w:rsid w:val="00673D97"/>
    <w:rsid w:val="0067556E"/>
    <w:rsid w:val="00675E67"/>
    <w:rsid w:val="006776D1"/>
    <w:rsid w:val="00680A71"/>
    <w:rsid w:val="00680FE4"/>
    <w:rsid w:val="006820DE"/>
    <w:rsid w:val="006849F3"/>
    <w:rsid w:val="006905F0"/>
    <w:rsid w:val="0069060D"/>
    <w:rsid w:val="00690AD4"/>
    <w:rsid w:val="006930BE"/>
    <w:rsid w:val="00693CDF"/>
    <w:rsid w:val="006942B8"/>
    <w:rsid w:val="006943E0"/>
    <w:rsid w:val="006944BF"/>
    <w:rsid w:val="00694923"/>
    <w:rsid w:val="00694B45"/>
    <w:rsid w:val="00694E2A"/>
    <w:rsid w:val="00695232"/>
    <w:rsid w:val="00697062"/>
    <w:rsid w:val="006976CA"/>
    <w:rsid w:val="00697E4B"/>
    <w:rsid w:val="006A0125"/>
    <w:rsid w:val="006A030E"/>
    <w:rsid w:val="006A15D2"/>
    <w:rsid w:val="006A1E91"/>
    <w:rsid w:val="006A237B"/>
    <w:rsid w:val="006A33DC"/>
    <w:rsid w:val="006A3697"/>
    <w:rsid w:val="006A3A81"/>
    <w:rsid w:val="006A44C4"/>
    <w:rsid w:val="006A63B9"/>
    <w:rsid w:val="006A73BF"/>
    <w:rsid w:val="006B169F"/>
    <w:rsid w:val="006B1D05"/>
    <w:rsid w:val="006B22D2"/>
    <w:rsid w:val="006B3C02"/>
    <w:rsid w:val="006B4960"/>
    <w:rsid w:val="006B4C14"/>
    <w:rsid w:val="006B559E"/>
    <w:rsid w:val="006B6CC7"/>
    <w:rsid w:val="006B7250"/>
    <w:rsid w:val="006B763D"/>
    <w:rsid w:val="006B7761"/>
    <w:rsid w:val="006C0F73"/>
    <w:rsid w:val="006C168D"/>
    <w:rsid w:val="006C1CA7"/>
    <w:rsid w:val="006C1DC0"/>
    <w:rsid w:val="006C2827"/>
    <w:rsid w:val="006C2A94"/>
    <w:rsid w:val="006C2B33"/>
    <w:rsid w:val="006C3A23"/>
    <w:rsid w:val="006C4529"/>
    <w:rsid w:val="006C66A6"/>
    <w:rsid w:val="006C6741"/>
    <w:rsid w:val="006C6995"/>
    <w:rsid w:val="006C6CBA"/>
    <w:rsid w:val="006C6CD1"/>
    <w:rsid w:val="006D0762"/>
    <w:rsid w:val="006D1681"/>
    <w:rsid w:val="006D2207"/>
    <w:rsid w:val="006D2519"/>
    <w:rsid w:val="006D2C54"/>
    <w:rsid w:val="006D497D"/>
    <w:rsid w:val="006D5967"/>
    <w:rsid w:val="006D5F1A"/>
    <w:rsid w:val="006D78AD"/>
    <w:rsid w:val="006D7D26"/>
    <w:rsid w:val="006D7F00"/>
    <w:rsid w:val="006E0095"/>
    <w:rsid w:val="006E1DA3"/>
    <w:rsid w:val="006E2139"/>
    <w:rsid w:val="006E2341"/>
    <w:rsid w:val="006E25BF"/>
    <w:rsid w:val="006E2BBA"/>
    <w:rsid w:val="006E2DCC"/>
    <w:rsid w:val="006E32F6"/>
    <w:rsid w:val="006E37F7"/>
    <w:rsid w:val="006E557E"/>
    <w:rsid w:val="006E62CC"/>
    <w:rsid w:val="006E6376"/>
    <w:rsid w:val="006E6CA5"/>
    <w:rsid w:val="006E6D93"/>
    <w:rsid w:val="006E718B"/>
    <w:rsid w:val="006E7841"/>
    <w:rsid w:val="006F0103"/>
    <w:rsid w:val="006F0BD6"/>
    <w:rsid w:val="006F0DEB"/>
    <w:rsid w:val="006F1468"/>
    <w:rsid w:val="006F1858"/>
    <w:rsid w:val="006F288E"/>
    <w:rsid w:val="006F3C1E"/>
    <w:rsid w:val="006F3D77"/>
    <w:rsid w:val="006F45FA"/>
    <w:rsid w:val="006F4FB6"/>
    <w:rsid w:val="006F5005"/>
    <w:rsid w:val="006F519C"/>
    <w:rsid w:val="006F5CC0"/>
    <w:rsid w:val="006F6391"/>
    <w:rsid w:val="006F658E"/>
    <w:rsid w:val="006F7FA1"/>
    <w:rsid w:val="007000DD"/>
    <w:rsid w:val="0070016D"/>
    <w:rsid w:val="007001FF"/>
    <w:rsid w:val="00700BA5"/>
    <w:rsid w:val="00700FDA"/>
    <w:rsid w:val="0070243C"/>
    <w:rsid w:val="00702C31"/>
    <w:rsid w:val="00703C17"/>
    <w:rsid w:val="007043E6"/>
    <w:rsid w:val="0070596B"/>
    <w:rsid w:val="007068DF"/>
    <w:rsid w:val="007108BE"/>
    <w:rsid w:val="00710BA8"/>
    <w:rsid w:val="00710BCD"/>
    <w:rsid w:val="00711007"/>
    <w:rsid w:val="0071217C"/>
    <w:rsid w:val="00712207"/>
    <w:rsid w:val="00712966"/>
    <w:rsid w:val="00712B0F"/>
    <w:rsid w:val="0071302B"/>
    <w:rsid w:val="00713DD5"/>
    <w:rsid w:val="00714CDD"/>
    <w:rsid w:val="00714F34"/>
    <w:rsid w:val="00715294"/>
    <w:rsid w:val="007160F4"/>
    <w:rsid w:val="007174C8"/>
    <w:rsid w:val="007174D4"/>
    <w:rsid w:val="007177D8"/>
    <w:rsid w:val="007178E3"/>
    <w:rsid w:val="00720EA0"/>
    <w:rsid w:val="007215DE"/>
    <w:rsid w:val="00721DE1"/>
    <w:rsid w:val="00722631"/>
    <w:rsid w:val="00723DA8"/>
    <w:rsid w:val="0072405B"/>
    <w:rsid w:val="00724217"/>
    <w:rsid w:val="007243C1"/>
    <w:rsid w:val="00724429"/>
    <w:rsid w:val="007247CB"/>
    <w:rsid w:val="00725A9C"/>
    <w:rsid w:val="00726638"/>
    <w:rsid w:val="007269A6"/>
    <w:rsid w:val="00726E84"/>
    <w:rsid w:val="00727B8E"/>
    <w:rsid w:val="00730B60"/>
    <w:rsid w:val="00732A8F"/>
    <w:rsid w:val="00734210"/>
    <w:rsid w:val="0073439E"/>
    <w:rsid w:val="00734965"/>
    <w:rsid w:val="00735BB2"/>
    <w:rsid w:val="00735BBE"/>
    <w:rsid w:val="00736BE9"/>
    <w:rsid w:val="00737D86"/>
    <w:rsid w:val="00740ED3"/>
    <w:rsid w:val="007412F0"/>
    <w:rsid w:val="00742084"/>
    <w:rsid w:val="00744F3F"/>
    <w:rsid w:val="00745949"/>
    <w:rsid w:val="0074605C"/>
    <w:rsid w:val="0074657D"/>
    <w:rsid w:val="00747BF1"/>
    <w:rsid w:val="00750612"/>
    <w:rsid w:val="0075061B"/>
    <w:rsid w:val="00750DF8"/>
    <w:rsid w:val="00750F8A"/>
    <w:rsid w:val="00751136"/>
    <w:rsid w:val="0075229D"/>
    <w:rsid w:val="00752A9F"/>
    <w:rsid w:val="0075310B"/>
    <w:rsid w:val="007531C1"/>
    <w:rsid w:val="007534DD"/>
    <w:rsid w:val="007535D4"/>
    <w:rsid w:val="00755FE5"/>
    <w:rsid w:val="0075643F"/>
    <w:rsid w:val="007565B1"/>
    <w:rsid w:val="00757A42"/>
    <w:rsid w:val="00760275"/>
    <w:rsid w:val="00760471"/>
    <w:rsid w:val="007619C1"/>
    <w:rsid w:val="0076294C"/>
    <w:rsid w:val="00764A0D"/>
    <w:rsid w:val="00766944"/>
    <w:rsid w:val="007670A8"/>
    <w:rsid w:val="007679CE"/>
    <w:rsid w:val="00771789"/>
    <w:rsid w:val="00772363"/>
    <w:rsid w:val="0077306A"/>
    <w:rsid w:val="00773497"/>
    <w:rsid w:val="00773F03"/>
    <w:rsid w:val="00774F03"/>
    <w:rsid w:val="007757C7"/>
    <w:rsid w:val="00776102"/>
    <w:rsid w:val="007769E8"/>
    <w:rsid w:val="00777080"/>
    <w:rsid w:val="00780E35"/>
    <w:rsid w:val="0078112B"/>
    <w:rsid w:val="00781A33"/>
    <w:rsid w:val="0078367C"/>
    <w:rsid w:val="00783ABE"/>
    <w:rsid w:val="00784E25"/>
    <w:rsid w:val="00785790"/>
    <w:rsid w:val="00785CAF"/>
    <w:rsid w:val="00786B0E"/>
    <w:rsid w:val="00786C21"/>
    <w:rsid w:val="00790EAD"/>
    <w:rsid w:val="0079104C"/>
    <w:rsid w:val="007920FA"/>
    <w:rsid w:val="00792477"/>
    <w:rsid w:val="00792A23"/>
    <w:rsid w:val="00793A94"/>
    <w:rsid w:val="00794044"/>
    <w:rsid w:val="00794907"/>
    <w:rsid w:val="00794C83"/>
    <w:rsid w:val="00795608"/>
    <w:rsid w:val="00795A8F"/>
    <w:rsid w:val="00797B74"/>
    <w:rsid w:val="007A0B4B"/>
    <w:rsid w:val="007A1192"/>
    <w:rsid w:val="007A1B9F"/>
    <w:rsid w:val="007A23CD"/>
    <w:rsid w:val="007A2676"/>
    <w:rsid w:val="007A312F"/>
    <w:rsid w:val="007A485D"/>
    <w:rsid w:val="007A6374"/>
    <w:rsid w:val="007A6B83"/>
    <w:rsid w:val="007A6F23"/>
    <w:rsid w:val="007A761E"/>
    <w:rsid w:val="007B038B"/>
    <w:rsid w:val="007B0416"/>
    <w:rsid w:val="007B04CD"/>
    <w:rsid w:val="007B0E7C"/>
    <w:rsid w:val="007B13DC"/>
    <w:rsid w:val="007B2669"/>
    <w:rsid w:val="007B49B6"/>
    <w:rsid w:val="007B53F1"/>
    <w:rsid w:val="007B5695"/>
    <w:rsid w:val="007B5925"/>
    <w:rsid w:val="007B7217"/>
    <w:rsid w:val="007C10D4"/>
    <w:rsid w:val="007C2268"/>
    <w:rsid w:val="007C2E70"/>
    <w:rsid w:val="007C4D81"/>
    <w:rsid w:val="007C516C"/>
    <w:rsid w:val="007C6C5E"/>
    <w:rsid w:val="007C7368"/>
    <w:rsid w:val="007C7CD4"/>
    <w:rsid w:val="007D0041"/>
    <w:rsid w:val="007D03D4"/>
    <w:rsid w:val="007D0499"/>
    <w:rsid w:val="007D18C9"/>
    <w:rsid w:val="007D1C8C"/>
    <w:rsid w:val="007D2231"/>
    <w:rsid w:val="007D2CCF"/>
    <w:rsid w:val="007D2DE1"/>
    <w:rsid w:val="007D4AFF"/>
    <w:rsid w:val="007D5552"/>
    <w:rsid w:val="007D71D4"/>
    <w:rsid w:val="007D7C5F"/>
    <w:rsid w:val="007E0634"/>
    <w:rsid w:val="007E07B7"/>
    <w:rsid w:val="007E0902"/>
    <w:rsid w:val="007E2534"/>
    <w:rsid w:val="007E29CB"/>
    <w:rsid w:val="007E29D8"/>
    <w:rsid w:val="007E3916"/>
    <w:rsid w:val="007E3D1A"/>
    <w:rsid w:val="007E486F"/>
    <w:rsid w:val="007E5094"/>
    <w:rsid w:val="007E5E4A"/>
    <w:rsid w:val="007E603F"/>
    <w:rsid w:val="007E6FE2"/>
    <w:rsid w:val="007E7A78"/>
    <w:rsid w:val="007F0F3C"/>
    <w:rsid w:val="007F1ACC"/>
    <w:rsid w:val="007F1E88"/>
    <w:rsid w:val="007F3C66"/>
    <w:rsid w:val="007F4263"/>
    <w:rsid w:val="007F4E93"/>
    <w:rsid w:val="007F5B2D"/>
    <w:rsid w:val="007F6F64"/>
    <w:rsid w:val="007F6F8B"/>
    <w:rsid w:val="007F73EF"/>
    <w:rsid w:val="0080095D"/>
    <w:rsid w:val="00800E6D"/>
    <w:rsid w:val="008025A6"/>
    <w:rsid w:val="00806EED"/>
    <w:rsid w:val="00810AA2"/>
    <w:rsid w:val="00811BDE"/>
    <w:rsid w:val="0081238F"/>
    <w:rsid w:val="0081395B"/>
    <w:rsid w:val="00813E87"/>
    <w:rsid w:val="00815197"/>
    <w:rsid w:val="00815526"/>
    <w:rsid w:val="00815735"/>
    <w:rsid w:val="008168FD"/>
    <w:rsid w:val="00817A7D"/>
    <w:rsid w:val="00821A2E"/>
    <w:rsid w:val="00821CA9"/>
    <w:rsid w:val="008232EF"/>
    <w:rsid w:val="00823D0A"/>
    <w:rsid w:val="00824586"/>
    <w:rsid w:val="00824C45"/>
    <w:rsid w:val="00825195"/>
    <w:rsid w:val="0082595A"/>
    <w:rsid w:val="00826B0B"/>
    <w:rsid w:val="0082717C"/>
    <w:rsid w:val="008308E3"/>
    <w:rsid w:val="00830A2B"/>
    <w:rsid w:val="00831FD2"/>
    <w:rsid w:val="008321B4"/>
    <w:rsid w:val="008327D0"/>
    <w:rsid w:val="00832A14"/>
    <w:rsid w:val="00832F53"/>
    <w:rsid w:val="0083352D"/>
    <w:rsid w:val="00835273"/>
    <w:rsid w:val="00835C93"/>
    <w:rsid w:val="008367C7"/>
    <w:rsid w:val="00836D68"/>
    <w:rsid w:val="0083763C"/>
    <w:rsid w:val="00840CBC"/>
    <w:rsid w:val="008413C5"/>
    <w:rsid w:val="00841FAF"/>
    <w:rsid w:val="00842364"/>
    <w:rsid w:val="0084268E"/>
    <w:rsid w:val="00843094"/>
    <w:rsid w:val="00843119"/>
    <w:rsid w:val="00843DEE"/>
    <w:rsid w:val="00843F8C"/>
    <w:rsid w:val="00844434"/>
    <w:rsid w:val="008446BA"/>
    <w:rsid w:val="00844927"/>
    <w:rsid w:val="008454CC"/>
    <w:rsid w:val="00846A0A"/>
    <w:rsid w:val="008470DA"/>
    <w:rsid w:val="00851DD9"/>
    <w:rsid w:val="00852C7E"/>
    <w:rsid w:val="0085382F"/>
    <w:rsid w:val="00853D7C"/>
    <w:rsid w:val="00855420"/>
    <w:rsid w:val="00857165"/>
    <w:rsid w:val="0085794B"/>
    <w:rsid w:val="008601FA"/>
    <w:rsid w:val="0086160E"/>
    <w:rsid w:val="00861DE3"/>
    <w:rsid w:val="008635F8"/>
    <w:rsid w:val="00863FBF"/>
    <w:rsid w:val="00864E42"/>
    <w:rsid w:val="00866E48"/>
    <w:rsid w:val="00867243"/>
    <w:rsid w:val="008672DA"/>
    <w:rsid w:val="00870246"/>
    <w:rsid w:val="00870D47"/>
    <w:rsid w:val="008714B1"/>
    <w:rsid w:val="00872053"/>
    <w:rsid w:val="00872130"/>
    <w:rsid w:val="00872CF4"/>
    <w:rsid w:val="00873063"/>
    <w:rsid w:val="008758F1"/>
    <w:rsid w:val="0087602A"/>
    <w:rsid w:val="00881B26"/>
    <w:rsid w:val="0088225C"/>
    <w:rsid w:val="00882870"/>
    <w:rsid w:val="008840ED"/>
    <w:rsid w:val="00884ADD"/>
    <w:rsid w:val="0088509B"/>
    <w:rsid w:val="0088531B"/>
    <w:rsid w:val="008862C0"/>
    <w:rsid w:val="008865FE"/>
    <w:rsid w:val="00887E22"/>
    <w:rsid w:val="008910AB"/>
    <w:rsid w:val="0089180E"/>
    <w:rsid w:val="008923B3"/>
    <w:rsid w:val="00893F5E"/>
    <w:rsid w:val="00896487"/>
    <w:rsid w:val="00897B16"/>
    <w:rsid w:val="008A00F0"/>
    <w:rsid w:val="008A2371"/>
    <w:rsid w:val="008A3712"/>
    <w:rsid w:val="008A3CF4"/>
    <w:rsid w:val="008A573E"/>
    <w:rsid w:val="008A7D9A"/>
    <w:rsid w:val="008B0542"/>
    <w:rsid w:val="008B0B36"/>
    <w:rsid w:val="008B0CD1"/>
    <w:rsid w:val="008B2B0B"/>
    <w:rsid w:val="008B3072"/>
    <w:rsid w:val="008B31F3"/>
    <w:rsid w:val="008B36DE"/>
    <w:rsid w:val="008B3A95"/>
    <w:rsid w:val="008B3C7F"/>
    <w:rsid w:val="008B3FEC"/>
    <w:rsid w:val="008C0325"/>
    <w:rsid w:val="008C0B6A"/>
    <w:rsid w:val="008C14F6"/>
    <w:rsid w:val="008C160E"/>
    <w:rsid w:val="008C1697"/>
    <w:rsid w:val="008C16D3"/>
    <w:rsid w:val="008C176A"/>
    <w:rsid w:val="008C1CE9"/>
    <w:rsid w:val="008C2F94"/>
    <w:rsid w:val="008C42D2"/>
    <w:rsid w:val="008C6CA7"/>
    <w:rsid w:val="008C6DBC"/>
    <w:rsid w:val="008C72AD"/>
    <w:rsid w:val="008C774D"/>
    <w:rsid w:val="008C7F4C"/>
    <w:rsid w:val="008D0FD3"/>
    <w:rsid w:val="008D1AAA"/>
    <w:rsid w:val="008D21AF"/>
    <w:rsid w:val="008D4164"/>
    <w:rsid w:val="008D4A9D"/>
    <w:rsid w:val="008D53C8"/>
    <w:rsid w:val="008D59DD"/>
    <w:rsid w:val="008D5C69"/>
    <w:rsid w:val="008D5F37"/>
    <w:rsid w:val="008D624C"/>
    <w:rsid w:val="008D793E"/>
    <w:rsid w:val="008E07A8"/>
    <w:rsid w:val="008E0DD8"/>
    <w:rsid w:val="008E14B9"/>
    <w:rsid w:val="008E373F"/>
    <w:rsid w:val="008E3787"/>
    <w:rsid w:val="008E449B"/>
    <w:rsid w:val="008E5F43"/>
    <w:rsid w:val="008E7A1D"/>
    <w:rsid w:val="008E7C75"/>
    <w:rsid w:val="008F1851"/>
    <w:rsid w:val="008F1954"/>
    <w:rsid w:val="008F2F1B"/>
    <w:rsid w:val="008F3C3A"/>
    <w:rsid w:val="008F4D8F"/>
    <w:rsid w:val="008F64DE"/>
    <w:rsid w:val="008F69D8"/>
    <w:rsid w:val="008F7490"/>
    <w:rsid w:val="008F7520"/>
    <w:rsid w:val="00900D60"/>
    <w:rsid w:val="009022C6"/>
    <w:rsid w:val="009074D4"/>
    <w:rsid w:val="009079FC"/>
    <w:rsid w:val="00911954"/>
    <w:rsid w:val="00912D3D"/>
    <w:rsid w:val="009131BA"/>
    <w:rsid w:val="009132E0"/>
    <w:rsid w:val="0091346F"/>
    <w:rsid w:val="00913497"/>
    <w:rsid w:val="00913A8F"/>
    <w:rsid w:val="009158D5"/>
    <w:rsid w:val="00915E86"/>
    <w:rsid w:val="00916535"/>
    <w:rsid w:val="009170B4"/>
    <w:rsid w:val="009171F1"/>
    <w:rsid w:val="00917481"/>
    <w:rsid w:val="00917ED9"/>
    <w:rsid w:val="009215B4"/>
    <w:rsid w:val="00921660"/>
    <w:rsid w:val="009216CF"/>
    <w:rsid w:val="00922AA8"/>
    <w:rsid w:val="00925363"/>
    <w:rsid w:val="0092669A"/>
    <w:rsid w:val="00926DCE"/>
    <w:rsid w:val="00927164"/>
    <w:rsid w:val="00927630"/>
    <w:rsid w:val="009316FF"/>
    <w:rsid w:val="00931A73"/>
    <w:rsid w:val="0093280D"/>
    <w:rsid w:val="00932C20"/>
    <w:rsid w:val="00932D0E"/>
    <w:rsid w:val="0093389C"/>
    <w:rsid w:val="00934175"/>
    <w:rsid w:val="0093474E"/>
    <w:rsid w:val="0093629D"/>
    <w:rsid w:val="009402C8"/>
    <w:rsid w:val="00940318"/>
    <w:rsid w:val="009406DF"/>
    <w:rsid w:val="0094095B"/>
    <w:rsid w:val="009412BB"/>
    <w:rsid w:val="0094316C"/>
    <w:rsid w:val="00943444"/>
    <w:rsid w:val="0094346B"/>
    <w:rsid w:val="00943916"/>
    <w:rsid w:val="009439B2"/>
    <w:rsid w:val="00944629"/>
    <w:rsid w:val="00944F48"/>
    <w:rsid w:val="009457D5"/>
    <w:rsid w:val="00945E26"/>
    <w:rsid w:val="009461B0"/>
    <w:rsid w:val="00947759"/>
    <w:rsid w:val="00950FE9"/>
    <w:rsid w:val="009522D2"/>
    <w:rsid w:val="00952914"/>
    <w:rsid w:val="00952BE5"/>
    <w:rsid w:val="0095327F"/>
    <w:rsid w:val="00953F4B"/>
    <w:rsid w:val="009549D6"/>
    <w:rsid w:val="009549FE"/>
    <w:rsid w:val="00954CA1"/>
    <w:rsid w:val="00955CF0"/>
    <w:rsid w:val="009566D7"/>
    <w:rsid w:val="00956D6A"/>
    <w:rsid w:val="00957190"/>
    <w:rsid w:val="00960E3D"/>
    <w:rsid w:val="00961383"/>
    <w:rsid w:val="00963CC0"/>
    <w:rsid w:val="00970037"/>
    <w:rsid w:val="0097058B"/>
    <w:rsid w:val="00970703"/>
    <w:rsid w:val="00970957"/>
    <w:rsid w:val="00970BC2"/>
    <w:rsid w:val="00970F53"/>
    <w:rsid w:val="009710CA"/>
    <w:rsid w:val="0097257D"/>
    <w:rsid w:val="00972E55"/>
    <w:rsid w:val="0097355D"/>
    <w:rsid w:val="00973FC1"/>
    <w:rsid w:val="00974E2C"/>
    <w:rsid w:val="00975A72"/>
    <w:rsid w:val="00975F9D"/>
    <w:rsid w:val="009760EC"/>
    <w:rsid w:val="0098102B"/>
    <w:rsid w:val="009811D8"/>
    <w:rsid w:val="00983663"/>
    <w:rsid w:val="00983674"/>
    <w:rsid w:val="00985461"/>
    <w:rsid w:val="00985673"/>
    <w:rsid w:val="00985776"/>
    <w:rsid w:val="00986A34"/>
    <w:rsid w:val="009903FF"/>
    <w:rsid w:val="00991B88"/>
    <w:rsid w:val="00991F1A"/>
    <w:rsid w:val="009930DC"/>
    <w:rsid w:val="0099389F"/>
    <w:rsid w:val="00993927"/>
    <w:rsid w:val="00993DD4"/>
    <w:rsid w:val="00993DFC"/>
    <w:rsid w:val="0099463F"/>
    <w:rsid w:val="00994BD2"/>
    <w:rsid w:val="00996C0A"/>
    <w:rsid w:val="00997C86"/>
    <w:rsid w:val="009A0685"/>
    <w:rsid w:val="009A0987"/>
    <w:rsid w:val="009A1B5E"/>
    <w:rsid w:val="009A25AC"/>
    <w:rsid w:val="009A28F0"/>
    <w:rsid w:val="009A45F0"/>
    <w:rsid w:val="009A7070"/>
    <w:rsid w:val="009A7265"/>
    <w:rsid w:val="009B07CC"/>
    <w:rsid w:val="009B12C9"/>
    <w:rsid w:val="009B3449"/>
    <w:rsid w:val="009B3A2E"/>
    <w:rsid w:val="009B4F39"/>
    <w:rsid w:val="009B4FFC"/>
    <w:rsid w:val="009B5D13"/>
    <w:rsid w:val="009B7074"/>
    <w:rsid w:val="009B75CF"/>
    <w:rsid w:val="009C0FBE"/>
    <w:rsid w:val="009C12F7"/>
    <w:rsid w:val="009C193B"/>
    <w:rsid w:val="009C1E76"/>
    <w:rsid w:val="009C2FB0"/>
    <w:rsid w:val="009C3C15"/>
    <w:rsid w:val="009C5E0D"/>
    <w:rsid w:val="009C7D7B"/>
    <w:rsid w:val="009D016F"/>
    <w:rsid w:val="009D021F"/>
    <w:rsid w:val="009D0831"/>
    <w:rsid w:val="009D08EA"/>
    <w:rsid w:val="009D1D2E"/>
    <w:rsid w:val="009D1E74"/>
    <w:rsid w:val="009D50B0"/>
    <w:rsid w:val="009D50D2"/>
    <w:rsid w:val="009D665E"/>
    <w:rsid w:val="009E07F2"/>
    <w:rsid w:val="009E19F4"/>
    <w:rsid w:val="009E1AE7"/>
    <w:rsid w:val="009E1BB1"/>
    <w:rsid w:val="009E1E04"/>
    <w:rsid w:val="009E28F0"/>
    <w:rsid w:val="009E3324"/>
    <w:rsid w:val="009E398C"/>
    <w:rsid w:val="009E3EF4"/>
    <w:rsid w:val="009E4024"/>
    <w:rsid w:val="009E4C59"/>
    <w:rsid w:val="009E5C09"/>
    <w:rsid w:val="009E69C9"/>
    <w:rsid w:val="009E7525"/>
    <w:rsid w:val="009F0F29"/>
    <w:rsid w:val="009F29C6"/>
    <w:rsid w:val="009F3BC5"/>
    <w:rsid w:val="009F61E1"/>
    <w:rsid w:val="009F64B4"/>
    <w:rsid w:val="009F670F"/>
    <w:rsid w:val="009F681E"/>
    <w:rsid w:val="00A0171B"/>
    <w:rsid w:val="00A01BB4"/>
    <w:rsid w:val="00A02434"/>
    <w:rsid w:val="00A02F38"/>
    <w:rsid w:val="00A03492"/>
    <w:rsid w:val="00A03512"/>
    <w:rsid w:val="00A03B41"/>
    <w:rsid w:val="00A05162"/>
    <w:rsid w:val="00A0563B"/>
    <w:rsid w:val="00A05729"/>
    <w:rsid w:val="00A068D7"/>
    <w:rsid w:val="00A06C21"/>
    <w:rsid w:val="00A10B02"/>
    <w:rsid w:val="00A10E91"/>
    <w:rsid w:val="00A115F7"/>
    <w:rsid w:val="00A1186A"/>
    <w:rsid w:val="00A11B42"/>
    <w:rsid w:val="00A12DB3"/>
    <w:rsid w:val="00A13186"/>
    <w:rsid w:val="00A1340A"/>
    <w:rsid w:val="00A14092"/>
    <w:rsid w:val="00A14B7C"/>
    <w:rsid w:val="00A1580B"/>
    <w:rsid w:val="00A165B6"/>
    <w:rsid w:val="00A167A6"/>
    <w:rsid w:val="00A16BA4"/>
    <w:rsid w:val="00A16E78"/>
    <w:rsid w:val="00A171AD"/>
    <w:rsid w:val="00A21211"/>
    <w:rsid w:val="00A2187B"/>
    <w:rsid w:val="00A2397C"/>
    <w:rsid w:val="00A26CD4"/>
    <w:rsid w:val="00A2701A"/>
    <w:rsid w:val="00A275FF"/>
    <w:rsid w:val="00A279EE"/>
    <w:rsid w:val="00A27B4B"/>
    <w:rsid w:val="00A31344"/>
    <w:rsid w:val="00A31367"/>
    <w:rsid w:val="00A32360"/>
    <w:rsid w:val="00A32430"/>
    <w:rsid w:val="00A32A52"/>
    <w:rsid w:val="00A33146"/>
    <w:rsid w:val="00A342C4"/>
    <w:rsid w:val="00A343F5"/>
    <w:rsid w:val="00A36701"/>
    <w:rsid w:val="00A3751D"/>
    <w:rsid w:val="00A40AF5"/>
    <w:rsid w:val="00A41BD3"/>
    <w:rsid w:val="00A43951"/>
    <w:rsid w:val="00A43A42"/>
    <w:rsid w:val="00A43A4F"/>
    <w:rsid w:val="00A45196"/>
    <w:rsid w:val="00A4611C"/>
    <w:rsid w:val="00A46A31"/>
    <w:rsid w:val="00A46B5F"/>
    <w:rsid w:val="00A47F44"/>
    <w:rsid w:val="00A5028C"/>
    <w:rsid w:val="00A50F79"/>
    <w:rsid w:val="00A517FD"/>
    <w:rsid w:val="00A518F8"/>
    <w:rsid w:val="00A53F64"/>
    <w:rsid w:val="00A53FD3"/>
    <w:rsid w:val="00A551FA"/>
    <w:rsid w:val="00A55B72"/>
    <w:rsid w:val="00A55EA3"/>
    <w:rsid w:val="00A55F33"/>
    <w:rsid w:val="00A565C0"/>
    <w:rsid w:val="00A578DB"/>
    <w:rsid w:val="00A57CA7"/>
    <w:rsid w:val="00A60535"/>
    <w:rsid w:val="00A6253B"/>
    <w:rsid w:val="00A62C14"/>
    <w:rsid w:val="00A64589"/>
    <w:rsid w:val="00A65073"/>
    <w:rsid w:val="00A65EFD"/>
    <w:rsid w:val="00A65F4B"/>
    <w:rsid w:val="00A67357"/>
    <w:rsid w:val="00A70211"/>
    <w:rsid w:val="00A70A25"/>
    <w:rsid w:val="00A70CB9"/>
    <w:rsid w:val="00A71735"/>
    <w:rsid w:val="00A72014"/>
    <w:rsid w:val="00A740A3"/>
    <w:rsid w:val="00A74296"/>
    <w:rsid w:val="00A74F37"/>
    <w:rsid w:val="00A76428"/>
    <w:rsid w:val="00A766E1"/>
    <w:rsid w:val="00A772A9"/>
    <w:rsid w:val="00A77DA1"/>
    <w:rsid w:val="00A802A3"/>
    <w:rsid w:val="00A80DBF"/>
    <w:rsid w:val="00A81307"/>
    <w:rsid w:val="00A818A8"/>
    <w:rsid w:val="00A82E07"/>
    <w:rsid w:val="00A834E3"/>
    <w:rsid w:val="00A85858"/>
    <w:rsid w:val="00A85A4D"/>
    <w:rsid w:val="00A8738F"/>
    <w:rsid w:val="00A87760"/>
    <w:rsid w:val="00A906B6"/>
    <w:rsid w:val="00A90805"/>
    <w:rsid w:val="00A926A6"/>
    <w:rsid w:val="00A945FA"/>
    <w:rsid w:val="00A952DB"/>
    <w:rsid w:val="00A9650B"/>
    <w:rsid w:val="00A97214"/>
    <w:rsid w:val="00A977A4"/>
    <w:rsid w:val="00AA049A"/>
    <w:rsid w:val="00AA0B7F"/>
    <w:rsid w:val="00AA1538"/>
    <w:rsid w:val="00AA1B3F"/>
    <w:rsid w:val="00AA3B8E"/>
    <w:rsid w:val="00AA3FFB"/>
    <w:rsid w:val="00AA77E4"/>
    <w:rsid w:val="00AA7BB2"/>
    <w:rsid w:val="00AB02DF"/>
    <w:rsid w:val="00AB04D5"/>
    <w:rsid w:val="00AB06BB"/>
    <w:rsid w:val="00AB2CE6"/>
    <w:rsid w:val="00AB33B3"/>
    <w:rsid w:val="00AB3FF5"/>
    <w:rsid w:val="00AB4629"/>
    <w:rsid w:val="00AB50B4"/>
    <w:rsid w:val="00AB5D50"/>
    <w:rsid w:val="00AB6599"/>
    <w:rsid w:val="00AC056C"/>
    <w:rsid w:val="00AC0C91"/>
    <w:rsid w:val="00AC0DA5"/>
    <w:rsid w:val="00AC1AA3"/>
    <w:rsid w:val="00AC29DB"/>
    <w:rsid w:val="00AC35EE"/>
    <w:rsid w:val="00AC446C"/>
    <w:rsid w:val="00AC5022"/>
    <w:rsid w:val="00AC7D5C"/>
    <w:rsid w:val="00AD00A5"/>
    <w:rsid w:val="00AD031D"/>
    <w:rsid w:val="00AD0E4E"/>
    <w:rsid w:val="00AD2F05"/>
    <w:rsid w:val="00AD377C"/>
    <w:rsid w:val="00AD402A"/>
    <w:rsid w:val="00AD4E55"/>
    <w:rsid w:val="00AD532C"/>
    <w:rsid w:val="00AD666B"/>
    <w:rsid w:val="00AD6775"/>
    <w:rsid w:val="00AD6E08"/>
    <w:rsid w:val="00AD7DB0"/>
    <w:rsid w:val="00AE0CB6"/>
    <w:rsid w:val="00AE4A1E"/>
    <w:rsid w:val="00AE5A3D"/>
    <w:rsid w:val="00AF0C90"/>
    <w:rsid w:val="00AF27AF"/>
    <w:rsid w:val="00AF4C17"/>
    <w:rsid w:val="00AF506D"/>
    <w:rsid w:val="00AF5ABE"/>
    <w:rsid w:val="00AF5C33"/>
    <w:rsid w:val="00AF69A7"/>
    <w:rsid w:val="00AF7926"/>
    <w:rsid w:val="00AF7A5D"/>
    <w:rsid w:val="00B00809"/>
    <w:rsid w:val="00B01688"/>
    <w:rsid w:val="00B02E11"/>
    <w:rsid w:val="00B03E95"/>
    <w:rsid w:val="00B05CCB"/>
    <w:rsid w:val="00B062C0"/>
    <w:rsid w:val="00B11B20"/>
    <w:rsid w:val="00B11E05"/>
    <w:rsid w:val="00B11E36"/>
    <w:rsid w:val="00B126E9"/>
    <w:rsid w:val="00B14CED"/>
    <w:rsid w:val="00B15374"/>
    <w:rsid w:val="00B21062"/>
    <w:rsid w:val="00B21336"/>
    <w:rsid w:val="00B21980"/>
    <w:rsid w:val="00B238F0"/>
    <w:rsid w:val="00B270C8"/>
    <w:rsid w:val="00B31080"/>
    <w:rsid w:val="00B310E4"/>
    <w:rsid w:val="00B311C0"/>
    <w:rsid w:val="00B31591"/>
    <w:rsid w:val="00B33090"/>
    <w:rsid w:val="00B33630"/>
    <w:rsid w:val="00B345B8"/>
    <w:rsid w:val="00B34E6B"/>
    <w:rsid w:val="00B35FCE"/>
    <w:rsid w:val="00B366F7"/>
    <w:rsid w:val="00B37751"/>
    <w:rsid w:val="00B4039E"/>
    <w:rsid w:val="00B42B4C"/>
    <w:rsid w:val="00B43246"/>
    <w:rsid w:val="00B432AB"/>
    <w:rsid w:val="00B44142"/>
    <w:rsid w:val="00B45132"/>
    <w:rsid w:val="00B452E7"/>
    <w:rsid w:val="00B471B5"/>
    <w:rsid w:val="00B47DB1"/>
    <w:rsid w:val="00B50FA4"/>
    <w:rsid w:val="00B5193C"/>
    <w:rsid w:val="00B51A04"/>
    <w:rsid w:val="00B525E0"/>
    <w:rsid w:val="00B52995"/>
    <w:rsid w:val="00B53188"/>
    <w:rsid w:val="00B536CE"/>
    <w:rsid w:val="00B54391"/>
    <w:rsid w:val="00B55744"/>
    <w:rsid w:val="00B559CC"/>
    <w:rsid w:val="00B5616F"/>
    <w:rsid w:val="00B567AC"/>
    <w:rsid w:val="00B57DEF"/>
    <w:rsid w:val="00B60649"/>
    <w:rsid w:val="00B6068D"/>
    <w:rsid w:val="00B60847"/>
    <w:rsid w:val="00B609BB"/>
    <w:rsid w:val="00B60F60"/>
    <w:rsid w:val="00B621A8"/>
    <w:rsid w:val="00B62504"/>
    <w:rsid w:val="00B62D54"/>
    <w:rsid w:val="00B62FB2"/>
    <w:rsid w:val="00B661F0"/>
    <w:rsid w:val="00B66A6A"/>
    <w:rsid w:val="00B67033"/>
    <w:rsid w:val="00B675CD"/>
    <w:rsid w:val="00B708B3"/>
    <w:rsid w:val="00B72247"/>
    <w:rsid w:val="00B72DE2"/>
    <w:rsid w:val="00B72E87"/>
    <w:rsid w:val="00B73E30"/>
    <w:rsid w:val="00B75B35"/>
    <w:rsid w:val="00B75EFE"/>
    <w:rsid w:val="00B76092"/>
    <w:rsid w:val="00B77382"/>
    <w:rsid w:val="00B80481"/>
    <w:rsid w:val="00B81B51"/>
    <w:rsid w:val="00B83793"/>
    <w:rsid w:val="00B83E9B"/>
    <w:rsid w:val="00B8405C"/>
    <w:rsid w:val="00B84125"/>
    <w:rsid w:val="00B86094"/>
    <w:rsid w:val="00B90BB6"/>
    <w:rsid w:val="00B90C08"/>
    <w:rsid w:val="00B9263C"/>
    <w:rsid w:val="00B95356"/>
    <w:rsid w:val="00B96A15"/>
    <w:rsid w:val="00B973C8"/>
    <w:rsid w:val="00B97AC9"/>
    <w:rsid w:val="00B97B10"/>
    <w:rsid w:val="00BA2503"/>
    <w:rsid w:val="00BA3AB9"/>
    <w:rsid w:val="00BA3BF1"/>
    <w:rsid w:val="00BB05E4"/>
    <w:rsid w:val="00BB0854"/>
    <w:rsid w:val="00BB31E0"/>
    <w:rsid w:val="00BB32C4"/>
    <w:rsid w:val="00BB5AAF"/>
    <w:rsid w:val="00BB6979"/>
    <w:rsid w:val="00BB7057"/>
    <w:rsid w:val="00BB730E"/>
    <w:rsid w:val="00BC101A"/>
    <w:rsid w:val="00BC148F"/>
    <w:rsid w:val="00BC1FBE"/>
    <w:rsid w:val="00BC222F"/>
    <w:rsid w:val="00BC31A5"/>
    <w:rsid w:val="00BC3652"/>
    <w:rsid w:val="00BC483C"/>
    <w:rsid w:val="00BC51E5"/>
    <w:rsid w:val="00BC57C5"/>
    <w:rsid w:val="00BC5980"/>
    <w:rsid w:val="00BC6614"/>
    <w:rsid w:val="00BC725E"/>
    <w:rsid w:val="00BC72C2"/>
    <w:rsid w:val="00BD1B2D"/>
    <w:rsid w:val="00BD1BEA"/>
    <w:rsid w:val="00BD26A6"/>
    <w:rsid w:val="00BD2F14"/>
    <w:rsid w:val="00BD4DA8"/>
    <w:rsid w:val="00BD5FC7"/>
    <w:rsid w:val="00BD6700"/>
    <w:rsid w:val="00BD7787"/>
    <w:rsid w:val="00BD7835"/>
    <w:rsid w:val="00BE0CBB"/>
    <w:rsid w:val="00BE245A"/>
    <w:rsid w:val="00BE26DE"/>
    <w:rsid w:val="00BE350E"/>
    <w:rsid w:val="00BE3A85"/>
    <w:rsid w:val="00BE43CC"/>
    <w:rsid w:val="00BE7CCB"/>
    <w:rsid w:val="00BE7FB4"/>
    <w:rsid w:val="00BF0579"/>
    <w:rsid w:val="00BF0D32"/>
    <w:rsid w:val="00BF2925"/>
    <w:rsid w:val="00BF4502"/>
    <w:rsid w:val="00BF4AD9"/>
    <w:rsid w:val="00BF4F79"/>
    <w:rsid w:val="00BF5ABD"/>
    <w:rsid w:val="00BF5F75"/>
    <w:rsid w:val="00BF6114"/>
    <w:rsid w:val="00C00609"/>
    <w:rsid w:val="00C008FF"/>
    <w:rsid w:val="00C01DD9"/>
    <w:rsid w:val="00C01EA6"/>
    <w:rsid w:val="00C02312"/>
    <w:rsid w:val="00C05271"/>
    <w:rsid w:val="00C055DF"/>
    <w:rsid w:val="00C06EC7"/>
    <w:rsid w:val="00C0756B"/>
    <w:rsid w:val="00C07668"/>
    <w:rsid w:val="00C10EDA"/>
    <w:rsid w:val="00C1121C"/>
    <w:rsid w:val="00C119D8"/>
    <w:rsid w:val="00C11C24"/>
    <w:rsid w:val="00C11DF7"/>
    <w:rsid w:val="00C11ECE"/>
    <w:rsid w:val="00C12230"/>
    <w:rsid w:val="00C1306A"/>
    <w:rsid w:val="00C13565"/>
    <w:rsid w:val="00C135A5"/>
    <w:rsid w:val="00C138A3"/>
    <w:rsid w:val="00C14175"/>
    <w:rsid w:val="00C14305"/>
    <w:rsid w:val="00C163EF"/>
    <w:rsid w:val="00C166C2"/>
    <w:rsid w:val="00C166F0"/>
    <w:rsid w:val="00C17817"/>
    <w:rsid w:val="00C17CED"/>
    <w:rsid w:val="00C2108F"/>
    <w:rsid w:val="00C21389"/>
    <w:rsid w:val="00C21456"/>
    <w:rsid w:val="00C21C00"/>
    <w:rsid w:val="00C22181"/>
    <w:rsid w:val="00C222C7"/>
    <w:rsid w:val="00C222FC"/>
    <w:rsid w:val="00C24790"/>
    <w:rsid w:val="00C25743"/>
    <w:rsid w:val="00C262DB"/>
    <w:rsid w:val="00C27A52"/>
    <w:rsid w:val="00C30A18"/>
    <w:rsid w:val="00C3206D"/>
    <w:rsid w:val="00C32339"/>
    <w:rsid w:val="00C32955"/>
    <w:rsid w:val="00C33714"/>
    <w:rsid w:val="00C33EA4"/>
    <w:rsid w:val="00C35028"/>
    <w:rsid w:val="00C37DE9"/>
    <w:rsid w:val="00C41C38"/>
    <w:rsid w:val="00C4345C"/>
    <w:rsid w:val="00C4359A"/>
    <w:rsid w:val="00C45A0D"/>
    <w:rsid w:val="00C4660A"/>
    <w:rsid w:val="00C46E83"/>
    <w:rsid w:val="00C46E99"/>
    <w:rsid w:val="00C50458"/>
    <w:rsid w:val="00C514C4"/>
    <w:rsid w:val="00C51A8D"/>
    <w:rsid w:val="00C5323A"/>
    <w:rsid w:val="00C54F27"/>
    <w:rsid w:val="00C553F0"/>
    <w:rsid w:val="00C55955"/>
    <w:rsid w:val="00C56795"/>
    <w:rsid w:val="00C57D99"/>
    <w:rsid w:val="00C60CD9"/>
    <w:rsid w:val="00C61DCC"/>
    <w:rsid w:val="00C62112"/>
    <w:rsid w:val="00C62888"/>
    <w:rsid w:val="00C62DAF"/>
    <w:rsid w:val="00C63044"/>
    <w:rsid w:val="00C65E94"/>
    <w:rsid w:val="00C66D36"/>
    <w:rsid w:val="00C678B2"/>
    <w:rsid w:val="00C7147B"/>
    <w:rsid w:val="00C7238B"/>
    <w:rsid w:val="00C72AEE"/>
    <w:rsid w:val="00C72CD6"/>
    <w:rsid w:val="00C72EBC"/>
    <w:rsid w:val="00C73407"/>
    <w:rsid w:val="00C75B81"/>
    <w:rsid w:val="00C763C7"/>
    <w:rsid w:val="00C76A69"/>
    <w:rsid w:val="00C76B07"/>
    <w:rsid w:val="00C76E23"/>
    <w:rsid w:val="00C76F7D"/>
    <w:rsid w:val="00C77041"/>
    <w:rsid w:val="00C802BD"/>
    <w:rsid w:val="00C809AB"/>
    <w:rsid w:val="00C819C2"/>
    <w:rsid w:val="00C81E89"/>
    <w:rsid w:val="00C823B5"/>
    <w:rsid w:val="00C86BFB"/>
    <w:rsid w:val="00C871A6"/>
    <w:rsid w:val="00C879E5"/>
    <w:rsid w:val="00C9073D"/>
    <w:rsid w:val="00C91362"/>
    <w:rsid w:val="00C9179A"/>
    <w:rsid w:val="00C92BD2"/>
    <w:rsid w:val="00C92D83"/>
    <w:rsid w:val="00C93DBB"/>
    <w:rsid w:val="00C94DA2"/>
    <w:rsid w:val="00C960CF"/>
    <w:rsid w:val="00C96CC5"/>
    <w:rsid w:val="00C97003"/>
    <w:rsid w:val="00C9703D"/>
    <w:rsid w:val="00C97973"/>
    <w:rsid w:val="00CA084B"/>
    <w:rsid w:val="00CA0E66"/>
    <w:rsid w:val="00CA1A0C"/>
    <w:rsid w:val="00CA1C53"/>
    <w:rsid w:val="00CA2689"/>
    <w:rsid w:val="00CA30E0"/>
    <w:rsid w:val="00CA3855"/>
    <w:rsid w:val="00CA4F09"/>
    <w:rsid w:val="00CA60A2"/>
    <w:rsid w:val="00CA67D3"/>
    <w:rsid w:val="00CA6A8F"/>
    <w:rsid w:val="00CB1522"/>
    <w:rsid w:val="00CB190F"/>
    <w:rsid w:val="00CB1B7C"/>
    <w:rsid w:val="00CB1B82"/>
    <w:rsid w:val="00CB2C7C"/>
    <w:rsid w:val="00CB313E"/>
    <w:rsid w:val="00CB36E2"/>
    <w:rsid w:val="00CB3D79"/>
    <w:rsid w:val="00CB5718"/>
    <w:rsid w:val="00CB59B4"/>
    <w:rsid w:val="00CB5AC9"/>
    <w:rsid w:val="00CB6616"/>
    <w:rsid w:val="00CB77C2"/>
    <w:rsid w:val="00CB77EF"/>
    <w:rsid w:val="00CC03B7"/>
    <w:rsid w:val="00CC0EAB"/>
    <w:rsid w:val="00CC40E0"/>
    <w:rsid w:val="00CC4756"/>
    <w:rsid w:val="00CC48DC"/>
    <w:rsid w:val="00CC4D03"/>
    <w:rsid w:val="00CC4E42"/>
    <w:rsid w:val="00CC4E98"/>
    <w:rsid w:val="00CC634D"/>
    <w:rsid w:val="00CC6BCA"/>
    <w:rsid w:val="00CC7909"/>
    <w:rsid w:val="00CD1160"/>
    <w:rsid w:val="00CD1C0E"/>
    <w:rsid w:val="00CD1EF9"/>
    <w:rsid w:val="00CD2D6D"/>
    <w:rsid w:val="00CD3962"/>
    <w:rsid w:val="00CD40BD"/>
    <w:rsid w:val="00CD426E"/>
    <w:rsid w:val="00CD457E"/>
    <w:rsid w:val="00CD493C"/>
    <w:rsid w:val="00CD4EEC"/>
    <w:rsid w:val="00CD73DF"/>
    <w:rsid w:val="00CE0054"/>
    <w:rsid w:val="00CE1826"/>
    <w:rsid w:val="00CE444E"/>
    <w:rsid w:val="00CE5DE8"/>
    <w:rsid w:val="00CE6EE3"/>
    <w:rsid w:val="00CE7204"/>
    <w:rsid w:val="00CF0E90"/>
    <w:rsid w:val="00CF13E2"/>
    <w:rsid w:val="00CF1711"/>
    <w:rsid w:val="00CF19FE"/>
    <w:rsid w:val="00CF2327"/>
    <w:rsid w:val="00CF4246"/>
    <w:rsid w:val="00CF4838"/>
    <w:rsid w:val="00CF4A09"/>
    <w:rsid w:val="00CF5514"/>
    <w:rsid w:val="00CF625B"/>
    <w:rsid w:val="00CF6BF1"/>
    <w:rsid w:val="00CF6EA4"/>
    <w:rsid w:val="00D00581"/>
    <w:rsid w:val="00D0165D"/>
    <w:rsid w:val="00D02195"/>
    <w:rsid w:val="00D02927"/>
    <w:rsid w:val="00D02F2F"/>
    <w:rsid w:val="00D02F3D"/>
    <w:rsid w:val="00D03EB4"/>
    <w:rsid w:val="00D04039"/>
    <w:rsid w:val="00D045B7"/>
    <w:rsid w:val="00D057E3"/>
    <w:rsid w:val="00D05C11"/>
    <w:rsid w:val="00D06BA6"/>
    <w:rsid w:val="00D10F1E"/>
    <w:rsid w:val="00D11690"/>
    <w:rsid w:val="00D12AE1"/>
    <w:rsid w:val="00D15F01"/>
    <w:rsid w:val="00D1722C"/>
    <w:rsid w:val="00D17964"/>
    <w:rsid w:val="00D17EFC"/>
    <w:rsid w:val="00D20AFD"/>
    <w:rsid w:val="00D22AB3"/>
    <w:rsid w:val="00D22D1B"/>
    <w:rsid w:val="00D22E58"/>
    <w:rsid w:val="00D2308C"/>
    <w:rsid w:val="00D240DD"/>
    <w:rsid w:val="00D24325"/>
    <w:rsid w:val="00D24B5F"/>
    <w:rsid w:val="00D25F8F"/>
    <w:rsid w:val="00D2685D"/>
    <w:rsid w:val="00D268AE"/>
    <w:rsid w:val="00D26EFD"/>
    <w:rsid w:val="00D27732"/>
    <w:rsid w:val="00D27AC5"/>
    <w:rsid w:val="00D311CE"/>
    <w:rsid w:val="00D33A00"/>
    <w:rsid w:val="00D344C7"/>
    <w:rsid w:val="00D345F1"/>
    <w:rsid w:val="00D35152"/>
    <w:rsid w:val="00D3690E"/>
    <w:rsid w:val="00D40B34"/>
    <w:rsid w:val="00D4128A"/>
    <w:rsid w:val="00D418AE"/>
    <w:rsid w:val="00D424E1"/>
    <w:rsid w:val="00D440F9"/>
    <w:rsid w:val="00D451CF"/>
    <w:rsid w:val="00D458FF"/>
    <w:rsid w:val="00D50A02"/>
    <w:rsid w:val="00D50CE5"/>
    <w:rsid w:val="00D50DFC"/>
    <w:rsid w:val="00D511EE"/>
    <w:rsid w:val="00D514AB"/>
    <w:rsid w:val="00D51722"/>
    <w:rsid w:val="00D51AB1"/>
    <w:rsid w:val="00D524F9"/>
    <w:rsid w:val="00D52DED"/>
    <w:rsid w:val="00D536B7"/>
    <w:rsid w:val="00D53FA9"/>
    <w:rsid w:val="00D5539C"/>
    <w:rsid w:val="00D5642F"/>
    <w:rsid w:val="00D5695E"/>
    <w:rsid w:val="00D56B01"/>
    <w:rsid w:val="00D575A5"/>
    <w:rsid w:val="00D577B0"/>
    <w:rsid w:val="00D62442"/>
    <w:rsid w:val="00D633D8"/>
    <w:rsid w:val="00D6432D"/>
    <w:rsid w:val="00D652C4"/>
    <w:rsid w:val="00D65368"/>
    <w:rsid w:val="00D65BA3"/>
    <w:rsid w:val="00D6658C"/>
    <w:rsid w:val="00D665EF"/>
    <w:rsid w:val="00D67132"/>
    <w:rsid w:val="00D671A9"/>
    <w:rsid w:val="00D67926"/>
    <w:rsid w:val="00D67C06"/>
    <w:rsid w:val="00D714E5"/>
    <w:rsid w:val="00D718E4"/>
    <w:rsid w:val="00D74737"/>
    <w:rsid w:val="00D74823"/>
    <w:rsid w:val="00D750EB"/>
    <w:rsid w:val="00D75390"/>
    <w:rsid w:val="00D75965"/>
    <w:rsid w:val="00D76042"/>
    <w:rsid w:val="00D7655D"/>
    <w:rsid w:val="00D7677E"/>
    <w:rsid w:val="00D768AE"/>
    <w:rsid w:val="00D77471"/>
    <w:rsid w:val="00D77783"/>
    <w:rsid w:val="00D77A27"/>
    <w:rsid w:val="00D801C7"/>
    <w:rsid w:val="00D817C8"/>
    <w:rsid w:val="00D81828"/>
    <w:rsid w:val="00D81C7C"/>
    <w:rsid w:val="00D82589"/>
    <w:rsid w:val="00D82B4F"/>
    <w:rsid w:val="00D8387E"/>
    <w:rsid w:val="00D83D6A"/>
    <w:rsid w:val="00D8515E"/>
    <w:rsid w:val="00D90040"/>
    <w:rsid w:val="00D90CFD"/>
    <w:rsid w:val="00D90EAD"/>
    <w:rsid w:val="00D921DA"/>
    <w:rsid w:val="00D9232A"/>
    <w:rsid w:val="00D92C41"/>
    <w:rsid w:val="00D95B63"/>
    <w:rsid w:val="00D9600A"/>
    <w:rsid w:val="00D961B5"/>
    <w:rsid w:val="00D96CBB"/>
    <w:rsid w:val="00D96EF5"/>
    <w:rsid w:val="00D976CE"/>
    <w:rsid w:val="00D9774B"/>
    <w:rsid w:val="00DA0686"/>
    <w:rsid w:val="00DA0D12"/>
    <w:rsid w:val="00DA1F93"/>
    <w:rsid w:val="00DA3DF5"/>
    <w:rsid w:val="00DA4377"/>
    <w:rsid w:val="00DA545F"/>
    <w:rsid w:val="00DA5A3D"/>
    <w:rsid w:val="00DA69AF"/>
    <w:rsid w:val="00DA70D9"/>
    <w:rsid w:val="00DA7D8F"/>
    <w:rsid w:val="00DB003C"/>
    <w:rsid w:val="00DB1509"/>
    <w:rsid w:val="00DB48CB"/>
    <w:rsid w:val="00DB613E"/>
    <w:rsid w:val="00DB68DC"/>
    <w:rsid w:val="00DB6E47"/>
    <w:rsid w:val="00DB71DE"/>
    <w:rsid w:val="00DB746A"/>
    <w:rsid w:val="00DB7A91"/>
    <w:rsid w:val="00DC0866"/>
    <w:rsid w:val="00DC0ACB"/>
    <w:rsid w:val="00DC2490"/>
    <w:rsid w:val="00DC4388"/>
    <w:rsid w:val="00DC50BD"/>
    <w:rsid w:val="00DC6557"/>
    <w:rsid w:val="00DD0E24"/>
    <w:rsid w:val="00DD169A"/>
    <w:rsid w:val="00DD18A5"/>
    <w:rsid w:val="00DD1FEC"/>
    <w:rsid w:val="00DD2695"/>
    <w:rsid w:val="00DD38CA"/>
    <w:rsid w:val="00DD40CE"/>
    <w:rsid w:val="00DD4786"/>
    <w:rsid w:val="00DD47C7"/>
    <w:rsid w:val="00DD57C9"/>
    <w:rsid w:val="00DD79EB"/>
    <w:rsid w:val="00DE0509"/>
    <w:rsid w:val="00DE0537"/>
    <w:rsid w:val="00DE1094"/>
    <w:rsid w:val="00DE1456"/>
    <w:rsid w:val="00DE15C5"/>
    <w:rsid w:val="00DE185B"/>
    <w:rsid w:val="00DE3164"/>
    <w:rsid w:val="00DE4D8C"/>
    <w:rsid w:val="00DE5E42"/>
    <w:rsid w:val="00DE6338"/>
    <w:rsid w:val="00DE6873"/>
    <w:rsid w:val="00DE7261"/>
    <w:rsid w:val="00DE73E9"/>
    <w:rsid w:val="00DE76FC"/>
    <w:rsid w:val="00DE790D"/>
    <w:rsid w:val="00DF0AB1"/>
    <w:rsid w:val="00DF1053"/>
    <w:rsid w:val="00DF23CD"/>
    <w:rsid w:val="00DF2688"/>
    <w:rsid w:val="00DF4258"/>
    <w:rsid w:val="00DF5DA5"/>
    <w:rsid w:val="00DF6F46"/>
    <w:rsid w:val="00E00C53"/>
    <w:rsid w:val="00E027A1"/>
    <w:rsid w:val="00E032EF"/>
    <w:rsid w:val="00E03FA8"/>
    <w:rsid w:val="00E0429B"/>
    <w:rsid w:val="00E0456D"/>
    <w:rsid w:val="00E05153"/>
    <w:rsid w:val="00E05D54"/>
    <w:rsid w:val="00E05F27"/>
    <w:rsid w:val="00E06C67"/>
    <w:rsid w:val="00E06C8E"/>
    <w:rsid w:val="00E1033B"/>
    <w:rsid w:val="00E1222F"/>
    <w:rsid w:val="00E12D1A"/>
    <w:rsid w:val="00E12F54"/>
    <w:rsid w:val="00E1336F"/>
    <w:rsid w:val="00E138DF"/>
    <w:rsid w:val="00E13CFA"/>
    <w:rsid w:val="00E14DAB"/>
    <w:rsid w:val="00E16263"/>
    <w:rsid w:val="00E162FE"/>
    <w:rsid w:val="00E16C79"/>
    <w:rsid w:val="00E17443"/>
    <w:rsid w:val="00E17A6A"/>
    <w:rsid w:val="00E205CF"/>
    <w:rsid w:val="00E206B1"/>
    <w:rsid w:val="00E22EFB"/>
    <w:rsid w:val="00E23D5E"/>
    <w:rsid w:val="00E24438"/>
    <w:rsid w:val="00E24C3A"/>
    <w:rsid w:val="00E25889"/>
    <w:rsid w:val="00E259DF"/>
    <w:rsid w:val="00E2646F"/>
    <w:rsid w:val="00E26715"/>
    <w:rsid w:val="00E27252"/>
    <w:rsid w:val="00E276BB"/>
    <w:rsid w:val="00E30637"/>
    <w:rsid w:val="00E30F02"/>
    <w:rsid w:val="00E31191"/>
    <w:rsid w:val="00E31D94"/>
    <w:rsid w:val="00E35E19"/>
    <w:rsid w:val="00E36FC6"/>
    <w:rsid w:val="00E40E88"/>
    <w:rsid w:val="00E41028"/>
    <w:rsid w:val="00E413C0"/>
    <w:rsid w:val="00E4186B"/>
    <w:rsid w:val="00E41AB1"/>
    <w:rsid w:val="00E4204A"/>
    <w:rsid w:val="00E44F53"/>
    <w:rsid w:val="00E45F6C"/>
    <w:rsid w:val="00E462AF"/>
    <w:rsid w:val="00E47B0D"/>
    <w:rsid w:val="00E47CF1"/>
    <w:rsid w:val="00E50F9B"/>
    <w:rsid w:val="00E51ACB"/>
    <w:rsid w:val="00E537D2"/>
    <w:rsid w:val="00E54355"/>
    <w:rsid w:val="00E54661"/>
    <w:rsid w:val="00E54AC4"/>
    <w:rsid w:val="00E55176"/>
    <w:rsid w:val="00E56EBA"/>
    <w:rsid w:val="00E600A6"/>
    <w:rsid w:val="00E601E9"/>
    <w:rsid w:val="00E62684"/>
    <w:rsid w:val="00E6780B"/>
    <w:rsid w:val="00E67898"/>
    <w:rsid w:val="00E67E20"/>
    <w:rsid w:val="00E704EA"/>
    <w:rsid w:val="00E712CE"/>
    <w:rsid w:val="00E7201C"/>
    <w:rsid w:val="00E727A9"/>
    <w:rsid w:val="00E737EB"/>
    <w:rsid w:val="00E76094"/>
    <w:rsid w:val="00E76854"/>
    <w:rsid w:val="00E77E42"/>
    <w:rsid w:val="00E812EE"/>
    <w:rsid w:val="00E819C1"/>
    <w:rsid w:val="00E81E85"/>
    <w:rsid w:val="00E82115"/>
    <w:rsid w:val="00E8318D"/>
    <w:rsid w:val="00E83305"/>
    <w:rsid w:val="00E83316"/>
    <w:rsid w:val="00E83870"/>
    <w:rsid w:val="00E8409B"/>
    <w:rsid w:val="00E84FA2"/>
    <w:rsid w:val="00E859D3"/>
    <w:rsid w:val="00E85DE7"/>
    <w:rsid w:val="00E860CA"/>
    <w:rsid w:val="00E8615D"/>
    <w:rsid w:val="00E86B11"/>
    <w:rsid w:val="00E87045"/>
    <w:rsid w:val="00E8704F"/>
    <w:rsid w:val="00E903D9"/>
    <w:rsid w:val="00E909EF"/>
    <w:rsid w:val="00E9261F"/>
    <w:rsid w:val="00E926EB"/>
    <w:rsid w:val="00E931B0"/>
    <w:rsid w:val="00E93DEC"/>
    <w:rsid w:val="00E9468B"/>
    <w:rsid w:val="00E949EF"/>
    <w:rsid w:val="00E961F0"/>
    <w:rsid w:val="00E96D06"/>
    <w:rsid w:val="00E974AA"/>
    <w:rsid w:val="00E97DA4"/>
    <w:rsid w:val="00EA02FB"/>
    <w:rsid w:val="00EA06F9"/>
    <w:rsid w:val="00EA14CD"/>
    <w:rsid w:val="00EA37E9"/>
    <w:rsid w:val="00EA4C01"/>
    <w:rsid w:val="00EA5252"/>
    <w:rsid w:val="00EA601A"/>
    <w:rsid w:val="00EA67D2"/>
    <w:rsid w:val="00EA693C"/>
    <w:rsid w:val="00EA7187"/>
    <w:rsid w:val="00EA7BD4"/>
    <w:rsid w:val="00EB12C7"/>
    <w:rsid w:val="00EB1466"/>
    <w:rsid w:val="00EB2B9D"/>
    <w:rsid w:val="00EB2FEF"/>
    <w:rsid w:val="00EB34A2"/>
    <w:rsid w:val="00EB3F3C"/>
    <w:rsid w:val="00EB4446"/>
    <w:rsid w:val="00EB45F9"/>
    <w:rsid w:val="00EB7240"/>
    <w:rsid w:val="00EC054D"/>
    <w:rsid w:val="00EC098B"/>
    <w:rsid w:val="00EC11C3"/>
    <w:rsid w:val="00EC29E6"/>
    <w:rsid w:val="00EC3803"/>
    <w:rsid w:val="00EC40EE"/>
    <w:rsid w:val="00EC4982"/>
    <w:rsid w:val="00EC4A58"/>
    <w:rsid w:val="00EC6F69"/>
    <w:rsid w:val="00ED063A"/>
    <w:rsid w:val="00ED0BF5"/>
    <w:rsid w:val="00ED3B3D"/>
    <w:rsid w:val="00ED4320"/>
    <w:rsid w:val="00ED56A5"/>
    <w:rsid w:val="00ED5D6F"/>
    <w:rsid w:val="00ED6451"/>
    <w:rsid w:val="00ED6CF4"/>
    <w:rsid w:val="00ED6F57"/>
    <w:rsid w:val="00EE0FDC"/>
    <w:rsid w:val="00EE2D19"/>
    <w:rsid w:val="00EE3CE1"/>
    <w:rsid w:val="00EE42B2"/>
    <w:rsid w:val="00EE5241"/>
    <w:rsid w:val="00EE5660"/>
    <w:rsid w:val="00EE5AA1"/>
    <w:rsid w:val="00EE6001"/>
    <w:rsid w:val="00EE7A4C"/>
    <w:rsid w:val="00EF08B5"/>
    <w:rsid w:val="00EF13DC"/>
    <w:rsid w:val="00EF191C"/>
    <w:rsid w:val="00EF2BA7"/>
    <w:rsid w:val="00EF2C7B"/>
    <w:rsid w:val="00EF30BA"/>
    <w:rsid w:val="00EF43B0"/>
    <w:rsid w:val="00EF5B2D"/>
    <w:rsid w:val="00EF64AA"/>
    <w:rsid w:val="00EF71FB"/>
    <w:rsid w:val="00EF7316"/>
    <w:rsid w:val="00EF73BD"/>
    <w:rsid w:val="00F00281"/>
    <w:rsid w:val="00F00322"/>
    <w:rsid w:val="00F01811"/>
    <w:rsid w:val="00F02DDC"/>
    <w:rsid w:val="00F043A5"/>
    <w:rsid w:val="00F052E8"/>
    <w:rsid w:val="00F0600D"/>
    <w:rsid w:val="00F071E7"/>
    <w:rsid w:val="00F114F0"/>
    <w:rsid w:val="00F119D6"/>
    <w:rsid w:val="00F12570"/>
    <w:rsid w:val="00F12981"/>
    <w:rsid w:val="00F13F7A"/>
    <w:rsid w:val="00F14E02"/>
    <w:rsid w:val="00F1509E"/>
    <w:rsid w:val="00F154F9"/>
    <w:rsid w:val="00F156BE"/>
    <w:rsid w:val="00F1579A"/>
    <w:rsid w:val="00F16A9D"/>
    <w:rsid w:val="00F16D6A"/>
    <w:rsid w:val="00F1762B"/>
    <w:rsid w:val="00F1766B"/>
    <w:rsid w:val="00F20060"/>
    <w:rsid w:val="00F205F9"/>
    <w:rsid w:val="00F20AD9"/>
    <w:rsid w:val="00F21D92"/>
    <w:rsid w:val="00F22400"/>
    <w:rsid w:val="00F245DE"/>
    <w:rsid w:val="00F24716"/>
    <w:rsid w:val="00F24F58"/>
    <w:rsid w:val="00F254EF"/>
    <w:rsid w:val="00F25E7E"/>
    <w:rsid w:val="00F27097"/>
    <w:rsid w:val="00F27D39"/>
    <w:rsid w:val="00F27F1C"/>
    <w:rsid w:val="00F27F38"/>
    <w:rsid w:val="00F3009D"/>
    <w:rsid w:val="00F30DEA"/>
    <w:rsid w:val="00F315D2"/>
    <w:rsid w:val="00F32673"/>
    <w:rsid w:val="00F33EE5"/>
    <w:rsid w:val="00F3400E"/>
    <w:rsid w:val="00F340C9"/>
    <w:rsid w:val="00F35A4A"/>
    <w:rsid w:val="00F35FF4"/>
    <w:rsid w:val="00F36A06"/>
    <w:rsid w:val="00F37080"/>
    <w:rsid w:val="00F40028"/>
    <w:rsid w:val="00F400CE"/>
    <w:rsid w:val="00F425FE"/>
    <w:rsid w:val="00F42DAB"/>
    <w:rsid w:val="00F43030"/>
    <w:rsid w:val="00F4544D"/>
    <w:rsid w:val="00F460B1"/>
    <w:rsid w:val="00F4697E"/>
    <w:rsid w:val="00F46FDC"/>
    <w:rsid w:val="00F5067E"/>
    <w:rsid w:val="00F50B3B"/>
    <w:rsid w:val="00F50FBC"/>
    <w:rsid w:val="00F51BE8"/>
    <w:rsid w:val="00F520E6"/>
    <w:rsid w:val="00F521CE"/>
    <w:rsid w:val="00F529ED"/>
    <w:rsid w:val="00F53024"/>
    <w:rsid w:val="00F53564"/>
    <w:rsid w:val="00F53C3B"/>
    <w:rsid w:val="00F54121"/>
    <w:rsid w:val="00F55B8E"/>
    <w:rsid w:val="00F574B6"/>
    <w:rsid w:val="00F57797"/>
    <w:rsid w:val="00F6006D"/>
    <w:rsid w:val="00F60B00"/>
    <w:rsid w:val="00F60DC3"/>
    <w:rsid w:val="00F60E87"/>
    <w:rsid w:val="00F631C4"/>
    <w:rsid w:val="00F651D8"/>
    <w:rsid w:val="00F657C3"/>
    <w:rsid w:val="00F66D17"/>
    <w:rsid w:val="00F67E4E"/>
    <w:rsid w:val="00F71EBB"/>
    <w:rsid w:val="00F72E0F"/>
    <w:rsid w:val="00F737DB"/>
    <w:rsid w:val="00F74ACB"/>
    <w:rsid w:val="00F7688D"/>
    <w:rsid w:val="00F76BB3"/>
    <w:rsid w:val="00F77EB5"/>
    <w:rsid w:val="00F80153"/>
    <w:rsid w:val="00F82264"/>
    <w:rsid w:val="00F82A68"/>
    <w:rsid w:val="00F83414"/>
    <w:rsid w:val="00F8392D"/>
    <w:rsid w:val="00F84AAF"/>
    <w:rsid w:val="00F850A4"/>
    <w:rsid w:val="00F91503"/>
    <w:rsid w:val="00F91A3E"/>
    <w:rsid w:val="00F91C43"/>
    <w:rsid w:val="00F930F5"/>
    <w:rsid w:val="00F95CAF"/>
    <w:rsid w:val="00F95DDC"/>
    <w:rsid w:val="00F95F4D"/>
    <w:rsid w:val="00F962FD"/>
    <w:rsid w:val="00F964C0"/>
    <w:rsid w:val="00F96C77"/>
    <w:rsid w:val="00F970DF"/>
    <w:rsid w:val="00FA0742"/>
    <w:rsid w:val="00FA0ED2"/>
    <w:rsid w:val="00FA17B9"/>
    <w:rsid w:val="00FA214F"/>
    <w:rsid w:val="00FA4839"/>
    <w:rsid w:val="00FA4F46"/>
    <w:rsid w:val="00FA5429"/>
    <w:rsid w:val="00FA6AE7"/>
    <w:rsid w:val="00FA6D2B"/>
    <w:rsid w:val="00FA6F0A"/>
    <w:rsid w:val="00FB311C"/>
    <w:rsid w:val="00FB3CD4"/>
    <w:rsid w:val="00FB5740"/>
    <w:rsid w:val="00FB5AA9"/>
    <w:rsid w:val="00FB6817"/>
    <w:rsid w:val="00FB7C62"/>
    <w:rsid w:val="00FC0A43"/>
    <w:rsid w:val="00FC10F2"/>
    <w:rsid w:val="00FC1142"/>
    <w:rsid w:val="00FC1244"/>
    <w:rsid w:val="00FC1886"/>
    <w:rsid w:val="00FC1A76"/>
    <w:rsid w:val="00FC2722"/>
    <w:rsid w:val="00FC2CC2"/>
    <w:rsid w:val="00FC4994"/>
    <w:rsid w:val="00FC7419"/>
    <w:rsid w:val="00FC7AB6"/>
    <w:rsid w:val="00FC7F4A"/>
    <w:rsid w:val="00FD13B3"/>
    <w:rsid w:val="00FD2154"/>
    <w:rsid w:val="00FD231B"/>
    <w:rsid w:val="00FD27E8"/>
    <w:rsid w:val="00FD28B5"/>
    <w:rsid w:val="00FD36D5"/>
    <w:rsid w:val="00FD50DC"/>
    <w:rsid w:val="00FD69E4"/>
    <w:rsid w:val="00FD7227"/>
    <w:rsid w:val="00FD730C"/>
    <w:rsid w:val="00FE06C2"/>
    <w:rsid w:val="00FE2CDF"/>
    <w:rsid w:val="00FE3FF9"/>
    <w:rsid w:val="00FE454B"/>
    <w:rsid w:val="00FE4CC4"/>
    <w:rsid w:val="00FE510D"/>
    <w:rsid w:val="00FE693D"/>
    <w:rsid w:val="00FF13D3"/>
    <w:rsid w:val="00FF29CA"/>
    <w:rsid w:val="00FF2C02"/>
    <w:rsid w:val="00FF69CF"/>
    <w:rsid w:val="00FF6C95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8DB016"/>
  <w15:docId w15:val="{ABDB492C-05B0-4BA2-885C-86B39C9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iPriority="39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" w:uiPriority="99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99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99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9" w:qFormat="1"/>
    <w:lsdException w:name="Intense Emphasis" w:uiPriority="99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4">
    <w:name w:val="Normal"/>
    <w:qFormat/>
    <w:rsid w:val="00F53C3B"/>
    <w:rPr>
      <w:sz w:val="24"/>
      <w:szCs w:val="24"/>
    </w:rPr>
  </w:style>
  <w:style w:type="paragraph" w:styleId="1">
    <w:name w:val="heading 1"/>
    <w:basedOn w:val="a4"/>
    <w:next w:val="a4"/>
    <w:link w:val="10"/>
    <w:uiPriority w:val="9"/>
    <w:qFormat/>
    <w:rsid w:val="00046910"/>
    <w:pPr>
      <w:keepNext/>
      <w:ind w:firstLine="567"/>
      <w:outlineLvl w:val="0"/>
    </w:pPr>
    <w:rPr>
      <w:szCs w:val="20"/>
    </w:rPr>
  </w:style>
  <w:style w:type="paragraph" w:styleId="20">
    <w:name w:val="heading 2"/>
    <w:aliases w:val="Заголовок 2 Знак1,Заголовок 2 Знак Знак1,Заголовок 2 Знак1 Знак Знак,Заголовок 2 Знак Знак1 Знак Знак"/>
    <w:basedOn w:val="a4"/>
    <w:next w:val="a4"/>
    <w:link w:val="21"/>
    <w:uiPriority w:val="9"/>
    <w:qFormat/>
    <w:rsid w:val="00046910"/>
    <w:pPr>
      <w:keepNext/>
      <w:spacing w:line="360" w:lineRule="auto"/>
      <w:ind w:firstLine="4678"/>
      <w:outlineLvl w:val="1"/>
    </w:pPr>
    <w:rPr>
      <w:szCs w:val="20"/>
    </w:rPr>
  </w:style>
  <w:style w:type="paragraph" w:styleId="31">
    <w:name w:val="heading 3"/>
    <w:basedOn w:val="a4"/>
    <w:next w:val="a4"/>
    <w:link w:val="32"/>
    <w:qFormat/>
    <w:rsid w:val="00046910"/>
    <w:pPr>
      <w:keepNext/>
      <w:ind w:firstLine="567"/>
      <w:jc w:val="both"/>
      <w:outlineLvl w:val="2"/>
    </w:pPr>
    <w:rPr>
      <w:szCs w:val="20"/>
    </w:rPr>
  </w:style>
  <w:style w:type="paragraph" w:styleId="41">
    <w:name w:val="heading 4"/>
    <w:basedOn w:val="a4"/>
    <w:next w:val="a4"/>
    <w:link w:val="42"/>
    <w:uiPriority w:val="9"/>
    <w:qFormat/>
    <w:rsid w:val="00046910"/>
    <w:pPr>
      <w:keepNext/>
      <w:jc w:val="center"/>
      <w:outlineLvl w:val="3"/>
    </w:pPr>
    <w:rPr>
      <w:sz w:val="28"/>
      <w:szCs w:val="20"/>
    </w:rPr>
  </w:style>
  <w:style w:type="paragraph" w:styleId="51">
    <w:name w:val="heading 5"/>
    <w:aliases w:val="Заголовок 5 Знак Знак1,Заголовок 5 Знак1 Знак Знак1,Заголовок 5 Знак Знак Знак Знак1,Заголовок 5 Знак1 Знак Знак Знак Знак1,Заголовок 5 Знак Знак Знак Знак Знак Знак2,Заголовок 5 Знак Знак Знак Знак Знак Знак1 Знак Знак"/>
    <w:basedOn w:val="a4"/>
    <w:next w:val="a4"/>
    <w:link w:val="52"/>
    <w:qFormat/>
    <w:rsid w:val="00046910"/>
    <w:pPr>
      <w:keepNext/>
      <w:jc w:val="right"/>
      <w:outlineLvl w:val="4"/>
    </w:pPr>
    <w:rPr>
      <w:rFonts w:ascii="Arial" w:hAnsi="Arial"/>
      <w:sz w:val="28"/>
      <w:szCs w:val="20"/>
    </w:rPr>
  </w:style>
  <w:style w:type="paragraph" w:styleId="6">
    <w:name w:val="heading 6"/>
    <w:aliases w:val="П1"/>
    <w:basedOn w:val="a4"/>
    <w:next w:val="a4"/>
    <w:link w:val="60"/>
    <w:qFormat/>
    <w:rsid w:val="00046910"/>
    <w:pPr>
      <w:keepNext/>
      <w:outlineLvl w:val="5"/>
    </w:pPr>
    <w:rPr>
      <w:b/>
      <w:bCs/>
      <w:sz w:val="32"/>
      <w:szCs w:val="20"/>
    </w:rPr>
  </w:style>
  <w:style w:type="paragraph" w:styleId="7">
    <w:name w:val="heading 7"/>
    <w:aliases w:val="П2"/>
    <w:basedOn w:val="a4"/>
    <w:next w:val="a4"/>
    <w:link w:val="70"/>
    <w:qFormat/>
    <w:rsid w:val="000242C9"/>
    <w:pPr>
      <w:keepNext/>
      <w:jc w:val="center"/>
      <w:outlineLvl w:val="6"/>
    </w:pPr>
    <w:rPr>
      <w:rFonts w:ascii="Arial" w:hAnsi="Arial" w:cs="Arial"/>
      <w:bCs/>
      <w:sz w:val="28"/>
      <w:szCs w:val="20"/>
    </w:rPr>
  </w:style>
  <w:style w:type="paragraph" w:styleId="8">
    <w:name w:val="heading 8"/>
    <w:aliases w:val="П3"/>
    <w:basedOn w:val="a4"/>
    <w:next w:val="a4"/>
    <w:link w:val="80"/>
    <w:qFormat/>
    <w:rsid w:val="00DC6557"/>
    <w:pPr>
      <w:spacing w:before="240" w:after="60"/>
      <w:outlineLvl w:val="7"/>
    </w:pPr>
    <w:rPr>
      <w:i/>
      <w:iCs/>
    </w:rPr>
  </w:style>
  <w:style w:type="paragraph" w:styleId="9">
    <w:name w:val="heading 9"/>
    <w:aliases w:val="П4"/>
    <w:basedOn w:val="a4"/>
    <w:next w:val="a4"/>
    <w:link w:val="90"/>
    <w:unhideWhenUsed/>
    <w:qFormat/>
    <w:rsid w:val="00066E72"/>
    <w:pPr>
      <w:keepNext/>
      <w:keepLines/>
      <w:spacing w:before="40" w:line="256" w:lineRule="auto"/>
      <w:ind w:left="1584" w:hanging="1584"/>
      <w:outlineLvl w:val="8"/>
    </w:pPr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aliases w:val="ВерхКолонтитул,Header Char1,Header Char Char,Header Char,hd,Header Char3 Char Char,Header Char Char2 Char Char,Header Char2 Char Char Char Char Char,Header Char1 Char Char Char Char Char Char"/>
    <w:basedOn w:val="a4"/>
    <w:link w:val="a9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a">
    <w:name w:val="footer"/>
    <w:aliases w:val="Íèæíèé êîëîíòèòóë Çíàê"/>
    <w:basedOn w:val="a4"/>
    <w:link w:val="ab"/>
    <w:uiPriority w:val="99"/>
    <w:qFormat/>
    <w:rsid w:val="00046910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c">
    <w:name w:val="Hyperlink"/>
    <w:basedOn w:val="a5"/>
    <w:uiPriority w:val="99"/>
    <w:rsid w:val="00046910"/>
    <w:rPr>
      <w:color w:val="0000FF"/>
      <w:u w:val="single"/>
    </w:rPr>
  </w:style>
  <w:style w:type="paragraph" w:styleId="ad">
    <w:name w:val="Balloon Text"/>
    <w:basedOn w:val="a4"/>
    <w:link w:val="ae"/>
    <w:uiPriority w:val="99"/>
    <w:semiHidden/>
    <w:rsid w:val="00DA69AF"/>
    <w:rPr>
      <w:rFonts w:ascii="Tahoma" w:hAnsi="Tahoma" w:cs="Tahoma"/>
      <w:sz w:val="16"/>
      <w:szCs w:val="16"/>
    </w:rPr>
  </w:style>
  <w:style w:type="character" w:customStyle="1" w:styleId="70">
    <w:name w:val="Заголовок 7 Знак"/>
    <w:aliases w:val="П2 Знак"/>
    <w:basedOn w:val="a5"/>
    <w:link w:val="7"/>
    <w:rsid w:val="000242C9"/>
    <w:rPr>
      <w:rFonts w:ascii="Arial" w:hAnsi="Arial" w:cs="Arial"/>
      <w:bCs/>
      <w:sz w:val="28"/>
    </w:rPr>
  </w:style>
  <w:style w:type="character" w:styleId="af">
    <w:name w:val="page number"/>
    <w:basedOn w:val="a5"/>
    <w:rsid w:val="000242C9"/>
  </w:style>
  <w:style w:type="table" w:styleId="af0">
    <w:name w:val="Table Grid"/>
    <w:aliases w:val="Основная таблица,ЛЛЛ"/>
    <w:basedOn w:val="a6"/>
    <w:rsid w:val="000242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aliases w:val="Ненумерованный список,List Paragraph,Список точки"/>
    <w:basedOn w:val="a4"/>
    <w:link w:val="af2"/>
    <w:uiPriority w:val="34"/>
    <w:qFormat/>
    <w:rsid w:val="000013E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9">
    <w:name w:val="Верхний колонтитул Знак"/>
    <w:aliases w:val="ВерхКолонтитул Знак,Header Char1 Знак,Header Char Char Знак,Header Char Знак,hd Знак,Header Char3 Char Char Знак,Header Char Char2 Char Char Знак,Header Char2 Char Char Char Char Char Знак"/>
    <w:basedOn w:val="a5"/>
    <w:link w:val="a8"/>
    <w:uiPriority w:val="99"/>
    <w:rsid w:val="00111DD8"/>
  </w:style>
  <w:style w:type="character" w:styleId="af3">
    <w:name w:val="Strong"/>
    <w:basedOn w:val="a5"/>
    <w:uiPriority w:val="22"/>
    <w:qFormat/>
    <w:rsid w:val="009022C6"/>
    <w:rPr>
      <w:b/>
      <w:bCs/>
    </w:rPr>
  </w:style>
  <w:style w:type="character" w:styleId="af4">
    <w:name w:val="Placeholder Text"/>
    <w:basedOn w:val="a5"/>
    <w:uiPriority w:val="99"/>
    <w:semiHidden/>
    <w:rsid w:val="00D24325"/>
    <w:rPr>
      <w:color w:val="808080"/>
    </w:rPr>
  </w:style>
  <w:style w:type="character" w:customStyle="1" w:styleId="11">
    <w:name w:val="Стиль1"/>
    <w:basedOn w:val="a5"/>
    <w:uiPriority w:val="1"/>
    <w:rsid w:val="00D24325"/>
    <w:rPr>
      <w:rFonts w:ascii="Algerian" w:hAnsi="Algerian"/>
      <w:b/>
    </w:rPr>
  </w:style>
  <w:style w:type="character" w:customStyle="1" w:styleId="22">
    <w:name w:val="Стиль2"/>
    <w:basedOn w:val="a5"/>
    <w:uiPriority w:val="1"/>
    <w:rsid w:val="003B035B"/>
    <w:rPr>
      <w:rFonts w:ascii="Arial Narrow" w:hAnsi="Arial Narrow"/>
      <w:b/>
      <w:sz w:val="36"/>
    </w:rPr>
  </w:style>
  <w:style w:type="character" w:customStyle="1" w:styleId="21">
    <w:name w:val="Заголовок 2 Знак"/>
    <w:aliases w:val="Заголовок 2 Знак1 Знак,Заголовок 2 Знак Знак1 Знак,Заголовок 2 Знак1 Знак Знак Знак,Заголовок 2 Знак Знак1 Знак Знак Знак1"/>
    <w:basedOn w:val="a5"/>
    <w:link w:val="20"/>
    <w:uiPriority w:val="9"/>
    <w:rsid w:val="00735BB2"/>
    <w:rPr>
      <w:sz w:val="24"/>
    </w:rPr>
  </w:style>
  <w:style w:type="character" w:customStyle="1" w:styleId="ab">
    <w:name w:val="Нижний колонтитул Знак"/>
    <w:aliases w:val="Íèæíèé êîëîíòèòóë Çíàê Знак"/>
    <w:basedOn w:val="a5"/>
    <w:link w:val="aa"/>
    <w:uiPriority w:val="99"/>
    <w:rsid w:val="00735BB2"/>
  </w:style>
  <w:style w:type="paragraph" w:customStyle="1" w:styleId="af5">
    <w:name w:val="Штамп"/>
    <w:basedOn w:val="a4"/>
    <w:rsid w:val="00732A8F"/>
    <w:pPr>
      <w:jc w:val="center"/>
    </w:pPr>
    <w:rPr>
      <w:rFonts w:ascii="ГОСТ тип А" w:hAnsi="ГОСТ тип А"/>
      <w:i/>
      <w:noProof/>
      <w:sz w:val="18"/>
      <w:szCs w:val="20"/>
    </w:rPr>
  </w:style>
  <w:style w:type="character" w:customStyle="1" w:styleId="80">
    <w:name w:val="Заголовок 8 Знак"/>
    <w:aliases w:val="П3 Знак"/>
    <w:basedOn w:val="a5"/>
    <w:link w:val="8"/>
    <w:rsid w:val="00DC6557"/>
    <w:rPr>
      <w:i/>
      <w:iCs/>
      <w:sz w:val="24"/>
      <w:szCs w:val="24"/>
    </w:rPr>
  </w:style>
  <w:style w:type="paragraph" w:customStyle="1" w:styleId="23">
    <w:name w:val="2"/>
    <w:basedOn w:val="a4"/>
    <w:next w:val="af6"/>
    <w:link w:val="af7"/>
    <w:qFormat/>
    <w:rsid w:val="00D92C41"/>
    <w:pPr>
      <w:jc w:val="center"/>
    </w:pPr>
    <w:rPr>
      <w:b/>
      <w:sz w:val="28"/>
      <w:szCs w:val="20"/>
    </w:rPr>
  </w:style>
  <w:style w:type="character" w:customStyle="1" w:styleId="af7">
    <w:name w:val="Название Знак"/>
    <w:link w:val="23"/>
    <w:rsid w:val="00D92C41"/>
    <w:rPr>
      <w:b/>
      <w:sz w:val="28"/>
    </w:rPr>
  </w:style>
  <w:style w:type="paragraph" w:styleId="24">
    <w:name w:val="List Bullet 2"/>
    <w:basedOn w:val="a4"/>
    <w:autoRedefine/>
    <w:rsid w:val="00E50F9B"/>
    <w:pPr>
      <w:framePr w:hSpace="180" w:wrap="around" w:vAnchor="page" w:hAnchor="margin" w:x="103" w:y="2071"/>
      <w:spacing w:before="60" w:after="60"/>
      <w:ind w:left="33"/>
    </w:pPr>
    <w:rPr>
      <w:lang w:val="en-US"/>
    </w:rPr>
  </w:style>
  <w:style w:type="paragraph" w:styleId="af6">
    <w:name w:val="Title"/>
    <w:basedOn w:val="a4"/>
    <w:next w:val="a4"/>
    <w:link w:val="af8"/>
    <w:qFormat/>
    <w:rsid w:val="00D92C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8">
    <w:name w:val="Заголовок Знак"/>
    <w:basedOn w:val="a5"/>
    <w:link w:val="af6"/>
    <w:rsid w:val="00D92C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link w:val="1"/>
    <w:uiPriority w:val="9"/>
    <w:rsid w:val="00596ACC"/>
    <w:rPr>
      <w:sz w:val="24"/>
    </w:rPr>
  </w:style>
  <w:style w:type="character" w:customStyle="1" w:styleId="af2">
    <w:name w:val="Абзац списка Знак"/>
    <w:aliases w:val="Ненумерованный список Знак,List Paragraph Знак,Список точки Знак"/>
    <w:link w:val="af1"/>
    <w:uiPriority w:val="34"/>
    <w:locked/>
    <w:rsid w:val="00596ACC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9">
    <w:name w:val="Body Text Indent"/>
    <w:basedOn w:val="a4"/>
    <w:link w:val="afa"/>
    <w:rsid w:val="008E0DD8"/>
    <w:pPr>
      <w:spacing w:line="360" w:lineRule="auto"/>
      <w:ind w:left="567" w:right="284" w:firstLine="720"/>
      <w:jc w:val="center"/>
    </w:pPr>
    <w:rPr>
      <w:lang w:val="x-none" w:eastAsia="x-none"/>
    </w:rPr>
  </w:style>
  <w:style w:type="character" w:customStyle="1" w:styleId="afa">
    <w:name w:val="Основной текст с отступом Знак"/>
    <w:basedOn w:val="a5"/>
    <w:link w:val="af9"/>
    <w:rsid w:val="008E0DD8"/>
    <w:rPr>
      <w:sz w:val="24"/>
      <w:szCs w:val="24"/>
      <w:lang w:val="x-none" w:eastAsia="x-none"/>
    </w:rPr>
  </w:style>
  <w:style w:type="paragraph" w:styleId="afb">
    <w:name w:val="No Spacing"/>
    <w:aliases w:val="Таблицы"/>
    <w:uiPriority w:val="1"/>
    <w:qFormat/>
    <w:rsid w:val="008E0DD8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fc">
    <w:name w:val="caption"/>
    <w:aliases w:val="Подпись таблиц,Название таблицы,диаграммы,3 Название объекта,Название таблицы + 11 пт,не полужирный,курсив,Название объекта Знак Знак Знак Знак Знак Знак Знак Знак Знак,Caption Char,Caption Char1 Char,Caption Char1,Название объекта Знак"/>
    <w:basedOn w:val="a4"/>
    <w:next w:val="a4"/>
    <w:link w:val="13"/>
    <w:unhideWhenUsed/>
    <w:qFormat/>
    <w:rsid w:val="003400E6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13">
    <w:name w:val="Название объекта Знак1"/>
    <w:aliases w:val="Подпись таблиц Знак,Название таблицы Знак,диаграммы Знак,3 Название объекта Знак,Название таблицы + 11 пт Знак,не полужирный Знак,курсив Знак,Название объекта Знак Знак Знак Знак Знак Знак Знак Знак Знак Знак,Caption Char Знак"/>
    <w:link w:val="afc"/>
    <w:locked/>
    <w:rsid w:val="00A47F44"/>
    <w:rPr>
      <w:i/>
      <w:iCs/>
      <w:color w:val="1F497D" w:themeColor="text2"/>
      <w:sz w:val="18"/>
      <w:szCs w:val="18"/>
    </w:rPr>
  </w:style>
  <w:style w:type="paragraph" w:styleId="14">
    <w:name w:val="toc 1"/>
    <w:basedOn w:val="a4"/>
    <w:next w:val="a4"/>
    <w:autoRedefine/>
    <w:uiPriority w:val="39"/>
    <w:unhideWhenUsed/>
    <w:qFormat/>
    <w:rsid w:val="00E601E9"/>
    <w:pPr>
      <w:tabs>
        <w:tab w:val="left" w:pos="1440"/>
        <w:tab w:val="right" w:leader="dot" w:pos="9345"/>
      </w:tabs>
      <w:spacing w:before="120" w:after="120"/>
      <w:ind w:left="284" w:right="425"/>
      <w:jc w:val="center"/>
    </w:pPr>
    <w:rPr>
      <w:rFonts w:ascii="ISOCPEUR" w:hAnsi="ISOCPEUR"/>
      <w:b/>
      <w:bCs/>
      <w:i/>
      <w:iCs/>
      <w:caps/>
      <w:spacing w:val="-8"/>
      <w:sz w:val="28"/>
      <w:szCs w:val="22"/>
    </w:rPr>
  </w:style>
  <w:style w:type="paragraph" w:styleId="25">
    <w:name w:val="toc 2"/>
    <w:basedOn w:val="a4"/>
    <w:next w:val="a4"/>
    <w:autoRedefine/>
    <w:uiPriority w:val="39"/>
    <w:unhideWhenUsed/>
    <w:qFormat/>
    <w:rsid w:val="00E601E9"/>
    <w:pPr>
      <w:tabs>
        <w:tab w:val="left" w:pos="1320"/>
        <w:tab w:val="right" w:leader="dot" w:pos="9923"/>
      </w:tabs>
      <w:ind w:left="240"/>
      <w:jc w:val="both"/>
    </w:pPr>
    <w:rPr>
      <w:szCs w:val="20"/>
    </w:rPr>
  </w:style>
  <w:style w:type="character" w:customStyle="1" w:styleId="90">
    <w:name w:val="Заголовок 9 Знак"/>
    <w:aliases w:val="П4 Знак"/>
    <w:basedOn w:val="a5"/>
    <w:link w:val="9"/>
    <w:rsid w:val="00066E72"/>
    <w:rPr>
      <w:rFonts w:ascii="Calibri Light" w:hAnsi="Calibri Light"/>
      <w:i/>
      <w:iCs/>
      <w:color w:val="272727"/>
      <w:sz w:val="21"/>
      <w:szCs w:val="21"/>
      <w:lang w:eastAsia="en-US"/>
    </w:rPr>
  </w:style>
  <w:style w:type="character" w:customStyle="1" w:styleId="32">
    <w:name w:val="Заголовок 3 Знак"/>
    <w:basedOn w:val="a5"/>
    <w:link w:val="31"/>
    <w:rsid w:val="00066E72"/>
    <w:rPr>
      <w:sz w:val="24"/>
    </w:rPr>
  </w:style>
  <w:style w:type="character" w:customStyle="1" w:styleId="42">
    <w:name w:val="Заголовок 4 Знак"/>
    <w:basedOn w:val="a5"/>
    <w:link w:val="41"/>
    <w:uiPriority w:val="9"/>
    <w:rsid w:val="00066E72"/>
    <w:rPr>
      <w:sz w:val="28"/>
    </w:rPr>
  </w:style>
  <w:style w:type="character" w:customStyle="1" w:styleId="52">
    <w:name w:val="Заголовок 5 Знак"/>
    <w:aliases w:val="Заголовок 5 Знак Знак1 Знак,Заголовок 5 Знак1 Знак Знак1 Знак,Заголовок 5 Знак Знак Знак Знак1 Знак,Заголовок 5 Знак1 Знак Знак Знак Знак1 Знак,Заголовок 5 Знак Знак Знак Знак Знак Знак2 Знак"/>
    <w:basedOn w:val="a5"/>
    <w:link w:val="51"/>
    <w:rsid w:val="00066E72"/>
    <w:rPr>
      <w:rFonts w:ascii="Arial" w:hAnsi="Arial"/>
      <w:sz w:val="28"/>
    </w:rPr>
  </w:style>
  <w:style w:type="character" w:customStyle="1" w:styleId="60">
    <w:name w:val="Заголовок 6 Знак"/>
    <w:aliases w:val="П1 Знак"/>
    <w:basedOn w:val="a5"/>
    <w:link w:val="6"/>
    <w:rsid w:val="00066E72"/>
    <w:rPr>
      <w:b/>
      <w:bCs/>
      <w:sz w:val="32"/>
    </w:rPr>
  </w:style>
  <w:style w:type="paragraph" w:customStyle="1" w:styleId="msonormal0">
    <w:name w:val="msonormal"/>
    <w:basedOn w:val="a4"/>
    <w:rsid w:val="00066E72"/>
    <w:pPr>
      <w:spacing w:before="100" w:beforeAutospacing="1" w:after="100" w:afterAutospacing="1"/>
    </w:pPr>
  </w:style>
  <w:style w:type="paragraph" w:styleId="afd">
    <w:name w:val="Normal (Web)"/>
    <w:basedOn w:val="a4"/>
    <w:uiPriority w:val="99"/>
    <w:semiHidden/>
    <w:unhideWhenUsed/>
    <w:rsid w:val="00795608"/>
    <w:pPr>
      <w:spacing w:before="100" w:beforeAutospacing="1" w:after="100" w:afterAutospacing="1"/>
    </w:pPr>
  </w:style>
  <w:style w:type="paragraph" w:customStyle="1" w:styleId="15">
    <w:name w:val="1"/>
    <w:basedOn w:val="a4"/>
    <w:next w:val="af6"/>
    <w:qFormat/>
    <w:rsid w:val="008B36DE"/>
    <w:pPr>
      <w:jc w:val="center"/>
    </w:pPr>
    <w:rPr>
      <w:b/>
      <w:sz w:val="28"/>
      <w:szCs w:val="20"/>
    </w:rPr>
  </w:style>
  <w:style w:type="paragraph" w:styleId="afe">
    <w:name w:val="TOC Heading"/>
    <w:basedOn w:val="1"/>
    <w:next w:val="a4"/>
    <w:uiPriority w:val="39"/>
    <w:unhideWhenUsed/>
    <w:qFormat/>
    <w:rsid w:val="008672DA"/>
    <w:pPr>
      <w:keepLines/>
      <w:spacing w:before="240" w:line="259" w:lineRule="auto"/>
      <w:ind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3">
    <w:name w:val="toc 3"/>
    <w:basedOn w:val="a4"/>
    <w:next w:val="a4"/>
    <w:autoRedefine/>
    <w:uiPriority w:val="39"/>
    <w:unhideWhenUsed/>
    <w:rsid w:val="008672DA"/>
    <w:pPr>
      <w:spacing w:after="100"/>
      <w:ind w:left="400"/>
    </w:pPr>
    <w:rPr>
      <w:sz w:val="20"/>
      <w:szCs w:val="20"/>
    </w:rPr>
  </w:style>
  <w:style w:type="character" w:styleId="aff">
    <w:name w:val="annotation reference"/>
    <w:basedOn w:val="a5"/>
    <w:uiPriority w:val="99"/>
    <w:semiHidden/>
    <w:unhideWhenUsed/>
    <w:rsid w:val="001B31F5"/>
    <w:rPr>
      <w:sz w:val="16"/>
      <w:szCs w:val="16"/>
    </w:rPr>
  </w:style>
  <w:style w:type="paragraph" w:styleId="aff0">
    <w:name w:val="annotation text"/>
    <w:basedOn w:val="a4"/>
    <w:link w:val="aff1"/>
    <w:uiPriority w:val="99"/>
    <w:semiHidden/>
    <w:unhideWhenUsed/>
    <w:rsid w:val="001B31F5"/>
    <w:rPr>
      <w:sz w:val="20"/>
      <w:szCs w:val="20"/>
    </w:rPr>
  </w:style>
  <w:style w:type="character" w:customStyle="1" w:styleId="aff1">
    <w:name w:val="Текст примечания Знак"/>
    <w:basedOn w:val="a5"/>
    <w:link w:val="aff0"/>
    <w:uiPriority w:val="99"/>
    <w:semiHidden/>
    <w:rsid w:val="001B31F5"/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1B31F5"/>
    <w:rPr>
      <w:b/>
      <w:bCs/>
    </w:rPr>
  </w:style>
  <w:style w:type="character" w:customStyle="1" w:styleId="aff3">
    <w:name w:val="Тема примечания Знак"/>
    <w:basedOn w:val="aff1"/>
    <w:link w:val="aff2"/>
    <w:uiPriority w:val="99"/>
    <w:semiHidden/>
    <w:rsid w:val="001B31F5"/>
    <w:rPr>
      <w:b/>
      <w:bCs/>
    </w:rPr>
  </w:style>
  <w:style w:type="paragraph" w:styleId="26">
    <w:name w:val="Body Text 2"/>
    <w:basedOn w:val="a4"/>
    <w:link w:val="27"/>
    <w:unhideWhenUsed/>
    <w:rsid w:val="007B53F1"/>
    <w:pPr>
      <w:spacing w:after="120" w:line="480" w:lineRule="auto"/>
    </w:pPr>
    <w:rPr>
      <w:sz w:val="20"/>
      <w:szCs w:val="20"/>
    </w:rPr>
  </w:style>
  <w:style w:type="character" w:customStyle="1" w:styleId="27">
    <w:name w:val="Основной текст 2 Знак"/>
    <w:basedOn w:val="a5"/>
    <w:link w:val="26"/>
    <w:rsid w:val="007B53F1"/>
  </w:style>
  <w:style w:type="paragraph" w:styleId="aff4">
    <w:name w:val="footnote text"/>
    <w:basedOn w:val="a4"/>
    <w:link w:val="aff5"/>
    <w:rsid w:val="007B53F1"/>
    <w:pPr>
      <w:jc w:val="both"/>
    </w:pPr>
    <w:rPr>
      <w:sz w:val="20"/>
      <w:szCs w:val="20"/>
      <w:lang w:eastAsia="en-US"/>
    </w:rPr>
  </w:style>
  <w:style w:type="character" w:customStyle="1" w:styleId="aff5">
    <w:name w:val="Текст сноски Знак"/>
    <w:basedOn w:val="a5"/>
    <w:link w:val="aff4"/>
    <w:rsid w:val="007B53F1"/>
    <w:rPr>
      <w:lang w:eastAsia="en-US"/>
    </w:rPr>
  </w:style>
  <w:style w:type="character" w:styleId="aff6">
    <w:name w:val="footnote reference"/>
    <w:semiHidden/>
    <w:rsid w:val="007B53F1"/>
    <w:rPr>
      <w:rFonts w:cs="Times New Roman"/>
      <w:vertAlign w:val="superscript"/>
    </w:rPr>
  </w:style>
  <w:style w:type="paragraph" w:styleId="aff7">
    <w:name w:val="table of figures"/>
    <w:basedOn w:val="a4"/>
    <w:next w:val="a4"/>
    <w:uiPriority w:val="99"/>
    <w:semiHidden/>
    <w:rsid w:val="007B53F1"/>
    <w:pPr>
      <w:spacing w:line="360" w:lineRule="auto"/>
      <w:jc w:val="both"/>
    </w:pPr>
    <w:rPr>
      <w:sz w:val="28"/>
      <w:szCs w:val="22"/>
      <w:lang w:eastAsia="en-US"/>
    </w:rPr>
  </w:style>
  <w:style w:type="paragraph" w:customStyle="1" w:styleId="aff8">
    <w:name w:val="Журнал испытаний"/>
    <w:basedOn w:val="a4"/>
    <w:autoRedefine/>
    <w:uiPriority w:val="99"/>
    <w:rsid w:val="007B53F1"/>
    <w:pPr>
      <w:jc w:val="center"/>
    </w:pPr>
    <w:rPr>
      <w:color w:val="000000"/>
      <w:sz w:val="18"/>
      <w:szCs w:val="18"/>
    </w:rPr>
  </w:style>
  <w:style w:type="character" w:customStyle="1" w:styleId="ae">
    <w:name w:val="Текст выноски Знак"/>
    <w:link w:val="ad"/>
    <w:uiPriority w:val="99"/>
    <w:semiHidden/>
    <w:locked/>
    <w:rsid w:val="007B53F1"/>
    <w:rPr>
      <w:rFonts w:ascii="Tahoma" w:hAnsi="Tahoma" w:cs="Tahoma"/>
      <w:sz w:val="16"/>
      <w:szCs w:val="16"/>
    </w:rPr>
  </w:style>
  <w:style w:type="paragraph" w:customStyle="1" w:styleId="34">
    <w:name w:val="3"/>
    <w:basedOn w:val="a4"/>
    <w:next w:val="afd"/>
    <w:unhideWhenUsed/>
    <w:rsid w:val="007B53F1"/>
    <w:pPr>
      <w:spacing w:before="100" w:beforeAutospacing="1" w:after="100" w:afterAutospacing="1"/>
    </w:pPr>
  </w:style>
  <w:style w:type="paragraph" w:styleId="aff9">
    <w:name w:val="Subtitle"/>
    <w:basedOn w:val="a4"/>
    <w:next w:val="a4"/>
    <w:link w:val="affa"/>
    <w:qFormat/>
    <w:rsid w:val="007B53F1"/>
    <w:pPr>
      <w:spacing w:line="360" w:lineRule="auto"/>
      <w:jc w:val="center"/>
    </w:pPr>
    <w:rPr>
      <w:b/>
      <w:sz w:val="36"/>
      <w:szCs w:val="36"/>
      <w:lang w:eastAsia="en-US"/>
    </w:rPr>
  </w:style>
  <w:style w:type="character" w:customStyle="1" w:styleId="affa">
    <w:name w:val="Подзаголовок Знак"/>
    <w:basedOn w:val="a5"/>
    <w:link w:val="aff9"/>
    <w:rsid w:val="007B53F1"/>
    <w:rPr>
      <w:b/>
      <w:sz w:val="36"/>
      <w:szCs w:val="36"/>
      <w:lang w:eastAsia="en-US"/>
    </w:rPr>
  </w:style>
  <w:style w:type="character" w:styleId="affb">
    <w:name w:val="Subtle Emphasis"/>
    <w:uiPriority w:val="99"/>
    <w:qFormat/>
    <w:rsid w:val="007B53F1"/>
    <w:rPr>
      <w:rFonts w:ascii="Times New Roman" w:hAnsi="Times New Roman" w:cs="Times New Roman"/>
      <w:i/>
      <w:sz w:val="28"/>
    </w:rPr>
  </w:style>
  <w:style w:type="character" w:styleId="affc">
    <w:name w:val="Intense Emphasis"/>
    <w:uiPriority w:val="99"/>
    <w:qFormat/>
    <w:rsid w:val="007B53F1"/>
    <w:rPr>
      <w:rFonts w:ascii="Times New Roman" w:hAnsi="Times New Roman" w:cs="Times New Roman"/>
      <w:b/>
      <w:bCs/>
      <w:i/>
      <w:iCs/>
      <w:sz w:val="28"/>
      <w:u w:val="single"/>
    </w:rPr>
  </w:style>
  <w:style w:type="character" w:styleId="affd">
    <w:name w:val="Book Title"/>
    <w:uiPriority w:val="99"/>
    <w:qFormat/>
    <w:rsid w:val="007B53F1"/>
    <w:rPr>
      <w:rFonts w:cs="Times New Roman"/>
      <w:b/>
      <w:bCs/>
      <w:smallCaps/>
      <w:spacing w:val="5"/>
    </w:rPr>
  </w:style>
  <w:style w:type="paragraph" w:customStyle="1" w:styleId="affe">
    <w:name w:val="Рисунок"/>
    <w:basedOn w:val="a4"/>
    <w:autoRedefine/>
    <w:uiPriority w:val="99"/>
    <w:rsid w:val="007B53F1"/>
    <w:pPr>
      <w:spacing w:before="240" w:line="360" w:lineRule="auto"/>
      <w:jc w:val="center"/>
    </w:pPr>
    <w:rPr>
      <w:b/>
      <w:noProof/>
      <w:szCs w:val="22"/>
    </w:rPr>
  </w:style>
  <w:style w:type="paragraph" w:styleId="61">
    <w:name w:val="toc 6"/>
    <w:basedOn w:val="25"/>
    <w:next w:val="a4"/>
    <w:autoRedefine/>
    <w:uiPriority w:val="39"/>
    <w:rsid w:val="007B53F1"/>
    <w:pPr>
      <w:tabs>
        <w:tab w:val="clear" w:pos="1320"/>
        <w:tab w:val="clear" w:pos="9923"/>
        <w:tab w:val="right" w:leader="dot" w:pos="9345"/>
      </w:tabs>
      <w:spacing w:line="360" w:lineRule="auto"/>
      <w:ind w:left="284"/>
    </w:pPr>
    <w:rPr>
      <w:noProof/>
      <w:szCs w:val="22"/>
      <w:lang w:eastAsia="en-US"/>
    </w:rPr>
  </w:style>
  <w:style w:type="paragraph" w:styleId="71">
    <w:name w:val="toc 7"/>
    <w:basedOn w:val="33"/>
    <w:next w:val="a4"/>
    <w:autoRedefine/>
    <w:rsid w:val="007B53F1"/>
    <w:pPr>
      <w:tabs>
        <w:tab w:val="right" w:leader="dot" w:pos="9345"/>
      </w:tabs>
      <w:spacing w:after="0" w:line="360" w:lineRule="auto"/>
      <w:ind w:left="426" w:firstLine="141"/>
      <w:jc w:val="both"/>
    </w:pPr>
    <w:rPr>
      <w:noProof/>
      <w:sz w:val="24"/>
      <w:szCs w:val="22"/>
      <w:lang w:eastAsia="en-US"/>
    </w:rPr>
  </w:style>
  <w:style w:type="paragraph" w:styleId="81">
    <w:name w:val="toc 8"/>
    <w:basedOn w:val="a4"/>
    <w:next w:val="a4"/>
    <w:autoRedefine/>
    <w:rsid w:val="007B53F1"/>
    <w:pPr>
      <w:spacing w:after="100" w:line="360" w:lineRule="auto"/>
      <w:ind w:left="1960"/>
      <w:jc w:val="both"/>
    </w:pPr>
    <w:rPr>
      <w:sz w:val="28"/>
      <w:szCs w:val="22"/>
      <w:lang w:eastAsia="en-US"/>
    </w:rPr>
  </w:style>
  <w:style w:type="paragraph" w:customStyle="1" w:styleId="afff">
    <w:name w:val="Список нумеров таблицы малый шрифт"/>
    <w:basedOn w:val="a4"/>
    <w:autoRedefine/>
    <w:uiPriority w:val="99"/>
    <w:rsid w:val="007B53F1"/>
    <w:pPr>
      <w:spacing w:before="120" w:line="360" w:lineRule="auto"/>
      <w:ind w:right="-1"/>
      <w:jc w:val="center"/>
    </w:pPr>
    <w:rPr>
      <w:szCs w:val="22"/>
      <w:lang w:eastAsia="en-US"/>
    </w:rPr>
  </w:style>
  <w:style w:type="paragraph" w:customStyle="1" w:styleId="afff0">
    <w:name w:val="Текст таблицы малый шрифт"/>
    <w:basedOn w:val="a4"/>
    <w:autoRedefine/>
    <w:uiPriority w:val="99"/>
    <w:rsid w:val="007B53F1"/>
    <w:pPr>
      <w:spacing w:before="120" w:line="360" w:lineRule="auto"/>
      <w:jc w:val="center"/>
    </w:pPr>
    <w:rPr>
      <w:szCs w:val="22"/>
      <w:lang w:eastAsia="en-US"/>
    </w:rPr>
  </w:style>
  <w:style w:type="paragraph" w:customStyle="1" w:styleId="a3">
    <w:name w:val="Рисунок №"/>
    <w:basedOn w:val="af1"/>
    <w:autoRedefine/>
    <w:uiPriority w:val="99"/>
    <w:rsid w:val="007B53F1"/>
    <w:pPr>
      <w:numPr>
        <w:numId w:val="9"/>
      </w:numPr>
      <w:spacing w:before="240" w:after="0" w:line="360" w:lineRule="auto"/>
      <w:jc w:val="center"/>
    </w:pPr>
    <w:rPr>
      <w:rFonts w:ascii="Times New Roman" w:eastAsia="Times New Roman" w:hAnsi="Times New Roman" w:cs="Times New Roman"/>
      <w:sz w:val="24"/>
    </w:rPr>
  </w:style>
  <w:style w:type="paragraph" w:styleId="43">
    <w:name w:val="toc 4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styleId="53">
    <w:name w:val="toc 5"/>
    <w:basedOn w:val="a4"/>
    <w:next w:val="a4"/>
    <w:autoRedefine/>
    <w:rsid w:val="007B53F1"/>
    <w:pPr>
      <w:tabs>
        <w:tab w:val="right" w:leader="dot" w:pos="9345"/>
      </w:tabs>
      <w:spacing w:line="360" w:lineRule="auto"/>
      <w:ind w:left="851"/>
      <w:jc w:val="both"/>
    </w:pPr>
    <w:rPr>
      <w:noProof/>
      <w:sz w:val="20"/>
      <w:szCs w:val="22"/>
      <w:lang w:eastAsia="en-US"/>
    </w:rPr>
  </w:style>
  <w:style w:type="paragraph" w:customStyle="1" w:styleId="afff1">
    <w:name w:val="Нумерация список"/>
    <w:basedOn w:val="af1"/>
    <w:autoRedefine/>
    <w:uiPriority w:val="99"/>
    <w:rsid w:val="007B53F1"/>
    <w:pPr>
      <w:tabs>
        <w:tab w:val="left" w:pos="2880"/>
      </w:tabs>
      <w:spacing w:after="0" w:line="360" w:lineRule="auto"/>
      <w:ind w:left="1428" w:hanging="658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afff2">
    <w:name w:val="Курсив таблицы"/>
    <w:basedOn w:val="a4"/>
    <w:autoRedefine/>
    <w:uiPriority w:val="99"/>
    <w:rsid w:val="007B53F1"/>
    <w:pPr>
      <w:spacing w:before="240" w:line="360" w:lineRule="auto"/>
      <w:jc w:val="both"/>
    </w:pPr>
    <w:rPr>
      <w:b/>
      <w:i/>
      <w:sz w:val="28"/>
      <w:szCs w:val="28"/>
      <w:lang w:eastAsia="en-US"/>
    </w:rPr>
  </w:style>
  <w:style w:type="paragraph" w:customStyle="1" w:styleId="afff3">
    <w:name w:val="Текст таблицы"/>
    <w:basedOn w:val="a4"/>
    <w:autoRedefine/>
    <w:uiPriority w:val="99"/>
    <w:rsid w:val="007B53F1"/>
    <w:pPr>
      <w:spacing w:before="240" w:after="120" w:line="360" w:lineRule="auto"/>
      <w:jc w:val="both"/>
    </w:pPr>
    <w:rPr>
      <w:sz w:val="28"/>
      <w:szCs w:val="28"/>
      <w:lang w:eastAsia="en-US"/>
    </w:rPr>
  </w:style>
  <w:style w:type="paragraph" w:customStyle="1" w:styleId="afff4">
    <w:name w:val="Шурф №"/>
    <w:basedOn w:val="a3"/>
    <w:autoRedefine/>
    <w:uiPriority w:val="99"/>
    <w:rsid w:val="007B53F1"/>
    <w:pPr>
      <w:numPr>
        <w:numId w:val="0"/>
      </w:numPr>
      <w:ind w:left="357" w:right="-1" w:hanging="357"/>
    </w:pPr>
    <w:rPr>
      <w:noProof/>
      <w:sz w:val="28"/>
      <w:lang w:eastAsia="ru-RU"/>
    </w:rPr>
  </w:style>
  <w:style w:type="paragraph" w:customStyle="1" w:styleId="a1">
    <w:name w:val="Приложение"/>
    <w:basedOn w:val="20"/>
    <w:next w:val="a4"/>
    <w:autoRedefine/>
    <w:uiPriority w:val="99"/>
    <w:rsid w:val="007B53F1"/>
    <w:pPr>
      <w:keepNext w:val="0"/>
      <w:numPr>
        <w:numId w:val="10"/>
      </w:numPr>
      <w:tabs>
        <w:tab w:val="left" w:pos="6237"/>
      </w:tabs>
      <w:spacing w:before="200"/>
      <w:jc w:val="center"/>
    </w:pPr>
    <w:rPr>
      <w:b/>
      <w:bCs/>
      <w:caps/>
      <w:sz w:val="32"/>
      <w:szCs w:val="28"/>
      <w:lang w:eastAsia="en-US"/>
    </w:rPr>
  </w:style>
  <w:style w:type="paragraph" w:customStyle="1" w:styleId="a2">
    <w:name w:val="Заголовок приложения"/>
    <w:basedOn w:val="af1"/>
    <w:autoRedefine/>
    <w:uiPriority w:val="99"/>
    <w:rsid w:val="007B53F1"/>
    <w:pPr>
      <w:numPr>
        <w:numId w:val="11"/>
      </w:numPr>
      <w:spacing w:after="0" w:line="360" w:lineRule="auto"/>
      <w:jc w:val="right"/>
    </w:pPr>
    <w:rPr>
      <w:rFonts w:ascii="Times New Roman" w:eastAsia="Times New Roman" w:hAnsi="Times New Roman" w:cs="Times New Roman"/>
      <w:sz w:val="28"/>
    </w:rPr>
  </w:style>
  <w:style w:type="paragraph" w:styleId="afff5">
    <w:name w:val="List"/>
    <w:basedOn w:val="a4"/>
    <w:uiPriority w:val="99"/>
    <w:rsid w:val="007B53F1"/>
    <w:pPr>
      <w:spacing w:line="360" w:lineRule="auto"/>
      <w:ind w:left="283" w:hanging="283"/>
      <w:contextualSpacing/>
      <w:jc w:val="both"/>
    </w:pPr>
    <w:rPr>
      <w:sz w:val="28"/>
      <w:szCs w:val="22"/>
      <w:lang w:eastAsia="en-US"/>
    </w:rPr>
  </w:style>
  <w:style w:type="paragraph" w:customStyle="1" w:styleId="afff6">
    <w:name w:val="Список нумеров таблицы"/>
    <w:basedOn w:val="af1"/>
    <w:autoRedefine/>
    <w:uiPriority w:val="99"/>
    <w:rsid w:val="007B53F1"/>
    <w:pPr>
      <w:spacing w:before="240" w:after="120" w:line="360" w:lineRule="auto"/>
      <w:ind w:left="0"/>
      <w:contextualSpacing w:val="0"/>
      <w:jc w:val="both"/>
    </w:pPr>
    <w:rPr>
      <w:rFonts w:ascii="Times New Roman" w:eastAsia="Times New Roman" w:hAnsi="Times New Roman" w:cs="Times New Roman"/>
      <w:sz w:val="24"/>
      <w:szCs w:val="28"/>
    </w:rPr>
  </w:style>
  <w:style w:type="character" w:styleId="afff7">
    <w:name w:val="FollowedHyperlink"/>
    <w:semiHidden/>
    <w:rsid w:val="007B53F1"/>
    <w:rPr>
      <w:rFonts w:cs="Times New Roman"/>
      <w:color w:val="800080"/>
      <w:u w:val="single"/>
    </w:rPr>
  </w:style>
  <w:style w:type="paragraph" w:customStyle="1" w:styleId="afff8">
    <w:name w:val="Фотофиксация текс"/>
    <w:basedOn w:val="a4"/>
    <w:uiPriority w:val="99"/>
    <w:rsid w:val="007B53F1"/>
    <w:pPr>
      <w:jc w:val="center"/>
    </w:pPr>
    <w:rPr>
      <w:sz w:val="20"/>
    </w:rPr>
  </w:style>
  <w:style w:type="paragraph" w:styleId="afff9">
    <w:name w:val="Body Text"/>
    <w:aliases w:val="Основной текст Знак Знак Знак Знак,Основной текст Знак Знак Знак,Основной текст Знак Знак Знак Знак Знак Знак,Основной текст1 Знак Знак,Основной текст1 Знак,Основной текст Знак1,Основной текст Знак Знак1"/>
    <w:basedOn w:val="a4"/>
    <w:link w:val="afffa"/>
    <w:rsid w:val="007B53F1"/>
    <w:pPr>
      <w:spacing w:after="120" w:line="360" w:lineRule="auto"/>
      <w:jc w:val="both"/>
    </w:pPr>
    <w:rPr>
      <w:sz w:val="28"/>
      <w:szCs w:val="22"/>
      <w:lang w:eastAsia="en-US"/>
    </w:rPr>
  </w:style>
  <w:style w:type="character" w:customStyle="1" w:styleId="afffa">
    <w:name w:val="Основной текст Знак"/>
    <w:aliases w:val="Основной текст Знак Знак Знак Знак Знак,Основной текст Знак Знак Знак Знак1,Основной текст Знак Знак Знак Знак Знак Знак Знак,Основной текст1 Знак Знак Знак,Основной текст1 Знак Знак1,Основной текст Знак1 Знак"/>
    <w:basedOn w:val="a5"/>
    <w:link w:val="afff9"/>
    <w:rsid w:val="007B53F1"/>
    <w:rPr>
      <w:sz w:val="28"/>
      <w:szCs w:val="22"/>
      <w:lang w:eastAsia="en-US"/>
    </w:rPr>
  </w:style>
  <w:style w:type="table" w:customStyle="1" w:styleId="16">
    <w:name w:val="Сетка таблицы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2">
    <w:name w:val="Medium Grid 1 Accent 2"/>
    <w:basedOn w:val="a6"/>
    <w:uiPriority w:val="99"/>
    <w:rsid w:val="007B53F1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rFonts w:cs="Times New Roman"/>
        <w:b/>
        <w:bCs/>
      </w:rPr>
    </w:tblStylePr>
    <w:tblStylePr w:type="lastRow">
      <w:rPr>
        <w:rFonts w:cs="Times New Roman"/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FA7A6"/>
      </w:tcPr>
    </w:tblStylePr>
    <w:tblStylePr w:type="band1Horz">
      <w:rPr>
        <w:rFonts w:cs="Times New Roman"/>
      </w:rPr>
      <w:tblPr/>
      <w:tcPr>
        <w:shd w:val="clear" w:color="auto" w:fill="DFA7A6"/>
      </w:tcPr>
    </w:tblStylePr>
  </w:style>
  <w:style w:type="table" w:customStyle="1" w:styleId="17">
    <w:name w:val="Светлая заливка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Сетка таблицы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6"/>
    <w:uiPriority w:val="99"/>
    <w:rsid w:val="007B53F1"/>
    <w:rPr>
      <w:rFonts w:ascii="Calibri" w:hAnsi="Calibri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35">
    <w:name w:val="Сетка таблицы3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Сетка таблицы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Средняя сетка 1 - Акцент 21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11">
    <w:name w:val="Светлая заливка11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0">
    <w:name w:val="Сетка таблицы21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Светлый список - Акцент 31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1">
    <w:name w:val="Основной текст 2 Знак1"/>
    <w:uiPriority w:val="99"/>
    <w:semiHidden/>
    <w:rsid w:val="007B53F1"/>
    <w:rPr>
      <w:rFonts w:ascii="Times New Roman" w:hAnsi="Times New Roman" w:cs="Times New Roman"/>
      <w:sz w:val="28"/>
    </w:rPr>
  </w:style>
  <w:style w:type="character" w:customStyle="1" w:styleId="212">
    <w:name w:val="Основной текст с отступом 2 Знак1"/>
    <w:uiPriority w:val="99"/>
    <w:semiHidden/>
    <w:rsid w:val="007B53F1"/>
    <w:rPr>
      <w:rFonts w:ascii="Times New Roman" w:hAnsi="Times New Roman" w:cs="Times New Roman"/>
      <w:sz w:val="28"/>
    </w:rPr>
  </w:style>
  <w:style w:type="paragraph" w:styleId="afffb">
    <w:name w:val="endnote text"/>
    <w:basedOn w:val="a4"/>
    <w:link w:val="afffc"/>
    <w:semiHidden/>
    <w:rsid w:val="007B53F1"/>
    <w:pPr>
      <w:jc w:val="both"/>
    </w:pPr>
    <w:rPr>
      <w:sz w:val="20"/>
      <w:szCs w:val="20"/>
      <w:lang w:eastAsia="en-US"/>
    </w:rPr>
  </w:style>
  <w:style w:type="character" w:customStyle="1" w:styleId="afffc">
    <w:name w:val="Текст концевой сноски Знак"/>
    <w:basedOn w:val="a5"/>
    <w:link w:val="afffb"/>
    <w:semiHidden/>
    <w:rsid w:val="007B53F1"/>
    <w:rPr>
      <w:lang w:eastAsia="en-US"/>
    </w:rPr>
  </w:style>
  <w:style w:type="character" w:styleId="afffd">
    <w:name w:val="endnote reference"/>
    <w:semiHidden/>
    <w:rsid w:val="007B53F1"/>
    <w:rPr>
      <w:rFonts w:cs="Times New Roman"/>
      <w:vertAlign w:val="superscript"/>
    </w:rPr>
  </w:style>
  <w:style w:type="paragraph" w:styleId="afffe">
    <w:name w:val="Revision"/>
    <w:hidden/>
    <w:uiPriority w:val="99"/>
    <w:semiHidden/>
    <w:rsid w:val="007B53F1"/>
    <w:pPr>
      <w:jc w:val="both"/>
    </w:pPr>
    <w:rPr>
      <w:sz w:val="28"/>
      <w:szCs w:val="22"/>
      <w:lang w:eastAsia="en-US"/>
    </w:rPr>
  </w:style>
  <w:style w:type="table" w:customStyle="1" w:styleId="120">
    <w:name w:val="Сетка таблицы12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1">
    <w:name w:val="toc 9"/>
    <w:basedOn w:val="a4"/>
    <w:next w:val="a4"/>
    <w:autoRedefine/>
    <w:semiHidden/>
    <w:rsid w:val="007B53F1"/>
    <w:pPr>
      <w:ind w:left="1600"/>
    </w:pPr>
    <w:rPr>
      <w:sz w:val="20"/>
      <w:szCs w:val="20"/>
    </w:rPr>
  </w:style>
  <w:style w:type="paragraph" w:styleId="36">
    <w:name w:val="Body Text Indent 3"/>
    <w:basedOn w:val="a4"/>
    <w:link w:val="37"/>
    <w:rsid w:val="007B53F1"/>
    <w:pPr>
      <w:shd w:val="clear" w:color="auto" w:fill="FFFFFF"/>
      <w:ind w:left="-426" w:firstLine="720"/>
      <w:jc w:val="both"/>
    </w:pPr>
    <w:rPr>
      <w:color w:val="000000"/>
      <w:sz w:val="28"/>
      <w:szCs w:val="31"/>
    </w:rPr>
  </w:style>
  <w:style w:type="character" w:customStyle="1" w:styleId="37">
    <w:name w:val="Основной текст с отступом 3 Знак"/>
    <w:basedOn w:val="a5"/>
    <w:link w:val="36"/>
    <w:rsid w:val="007B53F1"/>
    <w:rPr>
      <w:color w:val="000000"/>
      <w:sz w:val="28"/>
      <w:szCs w:val="31"/>
      <w:shd w:val="clear" w:color="auto" w:fill="FFFFFF"/>
    </w:rPr>
  </w:style>
  <w:style w:type="table" w:customStyle="1" w:styleId="44">
    <w:name w:val="Сетка таблицы4"/>
    <w:uiPriority w:val="99"/>
    <w:rsid w:val="007B53F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0">
    <w:name w:val="Сетка таблицы13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Светлый список - Акцент 32"/>
    <w:uiPriority w:val="99"/>
    <w:rsid w:val="007B53F1"/>
    <w:rPr>
      <w:rFonts w:ascii="Calibri" w:hAnsi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2">
    <w:name w:val="Средняя сетка 1 - Акцент 22"/>
    <w:uiPriority w:val="99"/>
    <w:rsid w:val="007B53F1"/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</w:style>
  <w:style w:type="table" w:customStyle="1" w:styleId="122">
    <w:name w:val="Светлая заливка12"/>
    <w:uiPriority w:val="99"/>
    <w:rsid w:val="007B53F1"/>
    <w:pPr>
      <w:jc w:val="both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0">
    <w:name w:val="Сетка таблицы22"/>
    <w:uiPriority w:val="99"/>
    <w:rsid w:val="007B53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10">
    <w:name w:val="Сетка таблицы111"/>
    <w:uiPriority w:val="99"/>
    <w:rsid w:val="007B53F1"/>
    <w:pPr>
      <w:jc w:val="both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f">
    <w:name w:val="Свойства грунтов"/>
    <w:basedOn w:val="aff8"/>
    <w:uiPriority w:val="99"/>
    <w:rsid w:val="007B53F1"/>
    <w:rPr>
      <w:sz w:val="24"/>
    </w:rPr>
  </w:style>
  <w:style w:type="paragraph" w:customStyle="1" w:styleId="affff0">
    <w:name w:val="Графики дин.зонд."/>
    <w:basedOn w:val="a4"/>
    <w:uiPriority w:val="99"/>
    <w:rsid w:val="007B53F1"/>
    <w:pPr>
      <w:tabs>
        <w:tab w:val="left" w:pos="2595"/>
      </w:tabs>
      <w:spacing w:line="360" w:lineRule="auto"/>
      <w:jc w:val="center"/>
    </w:pPr>
    <w:rPr>
      <w:noProof/>
      <w:sz w:val="28"/>
      <w:szCs w:val="22"/>
    </w:rPr>
  </w:style>
  <w:style w:type="paragraph" w:customStyle="1" w:styleId="Normal1">
    <w:name w:val="Normal1"/>
    <w:rsid w:val="007B53F1"/>
    <w:pPr>
      <w:widowControl w:val="0"/>
      <w:spacing w:line="420" w:lineRule="auto"/>
      <w:ind w:firstLine="720"/>
      <w:jc w:val="both"/>
    </w:pPr>
    <w:rPr>
      <w:sz w:val="28"/>
    </w:rPr>
  </w:style>
  <w:style w:type="paragraph" w:styleId="affff1">
    <w:name w:val="Document Map"/>
    <w:basedOn w:val="a4"/>
    <w:link w:val="affff2"/>
    <w:uiPriority w:val="99"/>
    <w:rsid w:val="007B53F1"/>
    <w:pPr>
      <w:jc w:val="both"/>
    </w:pPr>
    <w:rPr>
      <w:rFonts w:ascii="Tahoma" w:hAnsi="Tahoma" w:cs="Tahoma"/>
      <w:sz w:val="16"/>
      <w:szCs w:val="16"/>
      <w:lang w:eastAsia="en-US"/>
    </w:rPr>
  </w:style>
  <w:style w:type="character" w:customStyle="1" w:styleId="affff2">
    <w:name w:val="Схема документа Знак"/>
    <w:basedOn w:val="a5"/>
    <w:link w:val="affff1"/>
    <w:uiPriority w:val="99"/>
    <w:rsid w:val="007B53F1"/>
    <w:rPr>
      <w:rFonts w:ascii="Tahoma" w:hAnsi="Tahoma" w:cs="Tahoma"/>
      <w:sz w:val="16"/>
      <w:szCs w:val="16"/>
      <w:lang w:eastAsia="en-US"/>
    </w:rPr>
  </w:style>
  <w:style w:type="paragraph" w:customStyle="1" w:styleId="213">
    <w:name w:val="Основной текст 21"/>
    <w:basedOn w:val="a4"/>
    <w:rsid w:val="007B53F1"/>
    <w:pPr>
      <w:spacing w:before="120"/>
      <w:ind w:firstLine="284"/>
      <w:jc w:val="center"/>
    </w:pPr>
    <w:rPr>
      <w:szCs w:val="20"/>
    </w:rPr>
  </w:style>
  <w:style w:type="paragraph" w:customStyle="1" w:styleId="affff3">
    <w:name w:val="Текст документа"/>
    <w:basedOn w:val="afff9"/>
    <w:rsid w:val="007B53F1"/>
    <w:pPr>
      <w:spacing w:after="0" w:line="240" w:lineRule="auto"/>
      <w:ind w:firstLine="720"/>
    </w:pPr>
    <w:rPr>
      <w:szCs w:val="20"/>
      <w:lang w:eastAsia="ru-RU"/>
    </w:rPr>
  </w:style>
  <w:style w:type="paragraph" w:styleId="affff4">
    <w:name w:val="List Bullet"/>
    <w:basedOn w:val="a4"/>
    <w:autoRedefine/>
    <w:rsid w:val="007B53F1"/>
    <w:pPr>
      <w:tabs>
        <w:tab w:val="num" w:pos="927"/>
      </w:tabs>
      <w:spacing w:line="360" w:lineRule="auto"/>
      <w:ind w:left="720" w:firstLine="567"/>
    </w:pPr>
    <w:rPr>
      <w:sz w:val="28"/>
      <w:szCs w:val="20"/>
    </w:rPr>
  </w:style>
  <w:style w:type="numbering" w:customStyle="1" w:styleId="a0">
    <w:name w:val="Приложение номер"/>
    <w:rsid w:val="007B53F1"/>
    <w:pPr>
      <w:numPr>
        <w:numId w:val="15"/>
      </w:numPr>
    </w:pPr>
  </w:style>
  <w:style w:type="numbering" w:customStyle="1" w:styleId="-">
    <w:name w:val="- маркированный"/>
    <w:rsid w:val="007B53F1"/>
    <w:pPr>
      <w:numPr>
        <w:numId w:val="12"/>
      </w:numPr>
    </w:pPr>
  </w:style>
  <w:style w:type="paragraph" w:customStyle="1" w:styleId="affff5">
    <w:name w:val="Знак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character" w:customStyle="1" w:styleId="text1">
    <w:name w:val="text1"/>
    <w:rsid w:val="007B53F1"/>
    <w:rPr>
      <w:rFonts w:ascii="Arial" w:hAnsi="Arial" w:cs="Arial" w:hint="default"/>
      <w:sz w:val="20"/>
      <w:szCs w:val="20"/>
    </w:rPr>
  </w:style>
  <w:style w:type="paragraph" w:styleId="38">
    <w:name w:val="Body Text 3"/>
    <w:basedOn w:val="a4"/>
    <w:link w:val="39"/>
    <w:unhideWhenUsed/>
    <w:rsid w:val="007B53F1"/>
    <w:pPr>
      <w:spacing w:after="120" w:line="360" w:lineRule="auto"/>
      <w:jc w:val="both"/>
    </w:pPr>
    <w:rPr>
      <w:sz w:val="16"/>
      <w:szCs w:val="16"/>
      <w:lang w:eastAsia="en-US"/>
    </w:rPr>
  </w:style>
  <w:style w:type="character" w:customStyle="1" w:styleId="39">
    <w:name w:val="Основной текст 3 Знак"/>
    <w:basedOn w:val="a5"/>
    <w:link w:val="38"/>
    <w:rsid w:val="007B53F1"/>
    <w:rPr>
      <w:sz w:val="16"/>
      <w:szCs w:val="16"/>
      <w:lang w:eastAsia="en-US"/>
    </w:rPr>
  </w:style>
  <w:style w:type="paragraph" w:styleId="29">
    <w:name w:val="Body Text Indent 2"/>
    <w:basedOn w:val="a4"/>
    <w:link w:val="2a"/>
    <w:unhideWhenUsed/>
    <w:rsid w:val="007B53F1"/>
    <w:pPr>
      <w:spacing w:after="120" w:line="480" w:lineRule="auto"/>
      <w:ind w:left="283"/>
      <w:jc w:val="both"/>
    </w:pPr>
    <w:rPr>
      <w:sz w:val="28"/>
      <w:szCs w:val="22"/>
      <w:lang w:eastAsia="en-US"/>
    </w:rPr>
  </w:style>
  <w:style w:type="character" w:customStyle="1" w:styleId="2a">
    <w:name w:val="Основной текст с отступом 2 Знак"/>
    <w:basedOn w:val="a5"/>
    <w:link w:val="29"/>
    <w:rsid w:val="007B53F1"/>
    <w:rPr>
      <w:sz w:val="28"/>
      <w:szCs w:val="22"/>
      <w:lang w:eastAsia="en-US"/>
    </w:rPr>
  </w:style>
  <w:style w:type="paragraph" w:customStyle="1" w:styleId="affff6">
    <w:name w:val="Краткий обратный адрес"/>
    <w:basedOn w:val="a4"/>
    <w:rsid w:val="007B53F1"/>
    <w:rPr>
      <w:smallCaps/>
      <w:szCs w:val="20"/>
    </w:rPr>
  </w:style>
  <w:style w:type="paragraph" w:customStyle="1" w:styleId="0f12">
    <w:name w:val="Основной тек0f1т 2"/>
    <w:basedOn w:val="a4"/>
    <w:link w:val="0f120"/>
    <w:rsid w:val="007B53F1"/>
    <w:pPr>
      <w:widowControl w:val="0"/>
      <w:overflowPunct w:val="0"/>
      <w:autoSpaceDE w:val="0"/>
      <w:autoSpaceDN w:val="0"/>
      <w:adjustRightInd w:val="0"/>
      <w:spacing w:line="360" w:lineRule="auto"/>
      <w:ind w:firstLine="709"/>
      <w:jc w:val="both"/>
      <w:textAlignment w:val="baseline"/>
    </w:pPr>
    <w:rPr>
      <w:szCs w:val="20"/>
      <w:lang w:eastAsia="en-US"/>
    </w:rPr>
  </w:style>
  <w:style w:type="character" w:customStyle="1" w:styleId="0f120">
    <w:name w:val="Основной тек0f1т 2 Знак"/>
    <w:link w:val="0f12"/>
    <w:rsid w:val="007B53F1"/>
    <w:rPr>
      <w:sz w:val="24"/>
      <w:lang w:eastAsia="en-US"/>
    </w:rPr>
  </w:style>
  <w:style w:type="paragraph" w:styleId="affff7">
    <w:name w:val="Block Text"/>
    <w:basedOn w:val="a4"/>
    <w:rsid w:val="007B53F1"/>
    <w:pPr>
      <w:tabs>
        <w:tab w:val="num" w:pos="1418"/>
      </w:tabs>
      <w:spacing w:line="360" w:lineRule="auto"/>
      <w:ind w:left="142" w:right="-1050" w:firstLine="567"/>
      <w:jc w:val="both"/>
    </w:pPr>
    <w:rPr>
      <w:szCs w:val="20"/>
    </w:rPr>
  </w:style>
  <w:style w:type="paragraph" w:customStyle="1" w:styleId="310">
    <w:name w:val="Основной текст 31"/>
    <w:basedOn w:val="a4"/>
    <w:rsid w:val="007B53F1"/>
    <w:pPr>
      <w:widowControl w:val="0"/>
      <w:spacing w:line="360" w:lineRule="auto"/>
      <w:jc w:val="both"/>
    </w:pPr>
    <w:rPr>
      <w:szCs w:val="20"/>
    </w:rPr>
  </w:style>
  <w:style w:type="paragraph" w:customStyle="1" w:styleId="221">
    <w:name w:val="Основной текст 22"/>
    <w:basedOn w:val="a4"/>
    <w:rsid w:val="007B53F1"/>
    <w:pPr>
      <w:widowControl w:val="0"/>
      <w:spacing w:line="360" w:lineRule="auto"/>
      <w:ind w:firstLine="709"/>
      <w:jc w:val="both"/>
    </w:pPr>
    <w:rPr>
      <w:szCs w:val="20"/>
    </w:rPr>
  </w:style>
  <w:style w:type="paragraph" w:customStyle="1" w:styleId="18">
    <w:name w:val="Знак1"/>
    <w:basedOn w:val="a4"/>
    <w:rsid w:val="007B53F1"/>
    <w:pPr>
      <w:widowControl w:val="0"/>
      <w:adjustRightInd w:val="0"/>
      <w:spacing w:after="160" w:line="240" w:lineRule="exact"/>
      <w:jc w:val="right"/>
    </w:pPr>
    <w:rPr>
      <w:rFonts w:ascii="Arial" w:hAnsi="Arial"/>
      <w:sz w:val="20"/>
      <w:szCs w:val="20"/>
      <w:lang w:val="en-GB" w:eastAsia="en-US"/>
    </w:rPr>
  </w:style>
  <w:style w:type="paragraph" w:customStyle="1" w:styleId="230">
    <w:name w:val="Основной текст 23"/>
    <w:basedOn w:val="a4"/>
    <w:rsid w:val="007B53F1"/>
    <w:pPr>
      <w:spacing w:before="240" w:after="60"/>
      <w:ind w:firstLine="567"/>
      <w:jc w:val="both"/>
    </w:pPr>
    <w:rPr>
      <w:rFonts w:ascii="Arial" w:hAnsi="Arial"/>
      <w:szCs w:val="20"/>
    </w:rPr>
  </w:style>
  <w:style w:type="character" w:customStyle="1" w:styleId="apple-converted-space">
    <w:name w:val="apple-converted-space"/>
    <w:rsid w:val="007B53F1"/>
  </w:style>
  <w:style w:type="paragraph" w:customStyle="1" w:styleId="tekstob">
    <w:name w:val="tekstob"/>
    <w:basedOn w:val="a4"/>
    <w:rsid w:val="007B53F1"/>
    <w:pPr>
      <w:spacing w:before="100" w:beforeAutospacing="1" w:after="100" w:afterAutospacing="1"/>
    </w:pPr>
  </w:style>
  <w:style w:type="character" w:customStyle="1" w:styleId="222">
    <w:name w:val="Заголовок 2 Знак2"/>
    <w:aliases w:val="Заголовок 2 Знак1 Знак1,Заголовок 2 Знак Знак1 Знак1,Заголовок 2 Знак1 Знак Знак Знак1,Заголовок 2 Знак Знак1 Знак Знак Знак,Знак Знак2"/>
    <w:semiHidden/>
    <w:locked/>
    <w:rsid w:val="007B53F1"/>
    <w:rPr>
      <w:rFonts w:ascii="Arial" w:hAnsi="Arial"/>
      <w:b/>
      <w:caps/>
      <w:sz w:val="18"/>
      <w:lang w:val="x-none" w:eastAsia="x-none"/>
    </w:rPr>
  </w:style>
  <w:style w:type="character" w:customStyle="1" w:styleId="510">
    <w:name w:val="Заголовок 5 Знак1"/>
    <w:aliases w:val="Заголовок 5 Знак Знак1 Знак1,Заголовок 5 Знак1 Знак Знак1 Знак1,Заголовок 5 Знак Знак Знак Знак1 Знак1,Заголовок 5 Знак1 Знак Знак Знак Знак1 Знак1,Заголовок 5 Знак Знак Знак Знак Знак Знак2 Знак1"/>
    <w:semiHidden/>
    <w:rsid w:val="007B53F1"/>
    <w:rPr>
      <w:rFonts w:ascii="Cambria" w:eastAsia="Times New Roman" w:hAnsi="Cambria" w:cs="Times New Roman"/>
      <w:color w:val="243F60"/>
    </w:rPr>
  </w:style>
  <w:style w:type="paragraph" w:styleId="HTML">
    <w:name w:val="HTML Preformatted"/>
    <w:basedOn w:val="a4"/>
    <w:link w:val="HTML0"/>
    <w:semiHidden/>
    <w:unhideWhenUsed/>
    <w:rsid w:val="007B5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5"/>
    <w:link w:val="HTML"/>
    <w:semiHidden/>
    <w:rsid w:val="007B53F1"/>
    <w:rPr>
      <w:rFonts w:ascii="Courier New" w:hAnsi="Courier New"/>
      <w:lang w:val="x-none" w:eastAsia="x-none"/>
    </w:rPr>
  </w:style>
  <w:style w:type="character" w:customStyle="1" w:styleId="2b">
    <w:name w:val="Основной текст Знак2"/>
    <w:aliases w:val="Основной текст Знак Знак Знак Знак Знак1,Основной текст Знак Знак Знак Знак2,Основной текст Знак Знак Знак Знак Знак Знак Знак1,Основной текст1 Знак Знак Знак1,Основной текст1 Знак Знак2,Основной текст Знак1 Знак1"/>
    <w:locked/>
    <w:rsid w:val="007B53F1"/>
  </w:style>
  <w:style w:type="paragraph" w:styleId="2c">
    <w:name w:val="Body Text First Indent 2"/>
    <w:basedOn w:val="af9"/>
    <w:link w:val="2d"/>
    <w:semiHidden/>
    <w:unhideWhenUsed/>
    <w:rsid w:val="007B53F1"/>
    <w:pPr>
      <w:widowControl w:val="0"/>
      <w:suppressAutoHyphens/>
      <w:spacing w:after="120" w:line="240" w:lineRule="auto"/>
      <w:ind w:left="283" w:right="0" w:firstLine="210"/>
      <w:jc w:val="left"/>
    </w:pPr>
    <w:rPr>
      <w:rFonts w:ascii="Arial" w:eastAsia="Lucida Sans Unicode" w:hAnsi="Arial" w:cs="Tahoma"/>
      <w:color w:val="000000"/>
      <w:lang w:val="en-US" w:eastAsia="en-US" w:bidi="en-US"/>
    </w:rPr>
  </w:style>
  <w:style w:type="character" w:customStyle="1" w:styleId="2d">
    <w:name w:val="Красная строка 2 Знак"/>
    <w:basedOn w:val="afa"/>
    <w:link w:val="2c"/>
    <w:semiHidden/>
    <w:rsid w:val="007B53F1"/>
    <w:rPr>
      <w:rFonts w:ascii="Arial" w:eastAsia="Lucida Sans Unicode" w:hAnsi="Arial" w:cs="Tahoma"/>
      <w:color w:val="000000"/>
      <w:sz w:val="24"/>
      <w:szCs w:val="24"/>
      <w:lang w:val="en-US" w:eastAsia="en-US" w:bidi="en-US"/>
    </w:rPr>
  </w:style>
  <w:style w:type="paragraph" w:styleId="affff8">
    <w:name w:val="Plain Text"/>
    <w:basedOn w:val="a4"/>
    <w:link w:val="affff9"/>
    <w:semiHidden/>
    <w:unhideWhenUsed/>
    <w:rsid w:val="007B53F1"/>
    <w:rPr>
      <w:rFonts w:ascii="Courier New" w:hAnsi="Courier New"/>
      <w:sz w:val="20"/>
      <w:szCs w:val="20"/>
      <w:lang w:val="x-none" w:eastAsia="x-none"/>
    </w:rPr>
  </w:style>
  <w:style w:type="character" w:customStyle="1" w:styleId="affff9">
    <w:name w:val="Текст Знак"/>
    <w:basedOn w:val="a5"/>
    <w:link w:val="affff8"/>
    <w:semiHidden/>
    <w:rsid w:val="007B53F1"/>
    <w:rPr>
      <w:rFonts w:ascii="Courier New" w:hAnsi="Courier New"/>
      <w:lang w:val="x-none" w:eastAsia="x-none"/>
    </w:rPr>
  </w:style>
  <w:style w:type="paragraph" w:customStyle="1" w:styleId="affffa">
    <w:name w:val="ВАбзац"/>
    <w:basedOn w:val="a4"/>
    <w:next w:val="a4"/>
    <w:rsid w:val="007B53F1"/>
    <w:pPr>
      <w:spacing w:line="336" w:lineRule="auto"/>
      <w:ind w:left="340" w:right="340"/>
      <w:jc w:val="both"/>
    </w:pPr>
    <w:rPr>
      <w:rFonts w:ascii="Courier New" w:hAnsi="Courier New"/>
      <w:szCs w:val="20"/>
    </w:rPr>
  </w:style>
  <w:style w:type="paragraph" w:customStyle="1" w:styleId="FR1">
    <w:name w:val="FR1"/>
    <w:rsid w:val="007B53F1"/>
    <w:pPr>
      <w:widowControl w:val="0"/>
      <w:snapToGrid w:val="0"/>
      <w:spacing w:before="240"/>
      <w:ind w:left="680"/>
    </w:pPr>
    <w:rPr>
      <w:rFonts w:ascii="Arial" w:hAnsi="Arial"/>
      <w:sz w:val="24"/>
    </w:rPr>
  </w:style>
  <w:style w:type="paragraph" w:customStyle="1" w:styleId="19">
    <w:name w:val="Обычный1"/>
    <w:rsid w:val="007B53F1"/>
    <w:pPr>
      <w:widowControl w:val="0"/>
      <w:snapToGrid w:val="0"/>
      <w:spacing w:line="420" w:lineRule="auto"/>
      <w:ind w:firstLine="720"/>
    </w:pPr>
    <w:rPr>
      <w:sz w:val="28"/>
    </w:rPr>
  </w:style>
  <w:style w:type="paragraph" w:customStyle="1" w:styleId="affffb">
    <w:name w:val="КАбзац"/>
    <w:basedOn w:val="a4"/>
    <w:rsid w:val="007B53F1"/>
    <w:pPr>
      <w:spacing w:line="336" w:lineRule="auto"/>
      <w:ind w:left="340" w:right="340" w:firstLine="510"/>
      <w:jc w:val="both"/>
    </w:pPr>
    <w:rPr>
      <w:rFonts w:ascii="Courier New" w:hAnsi="Courier New"/>
      <w:szCs w:val="20"/>
    </w:rPr>
  </w:style>
  <w:style w:type="paragraph" w:customStyle="1" w:styleId="font5">
    <w:name w:val="font5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font6">
    <w:name w:val="font6"/>
    <w:basedOn w:val="a4"/>
    <w:rsid w:val="007B53F1"/>
    <w:pPr>
      <w:spacing w:before="100" w:beforeAutospacing="1" w:after="100" w:afterAutospacing="1"/>
    </w:pPr>
    <w:rPr>
      <w:rFonts w:ascii="Arial" w:hAnsi="Arial" w:cs="Arial"/>
      <w:b/>
      <w:bCs/>
      <w:i/>
      <w:iCs/>
      <w:sz w:val="20"/>
      <w:szCs w:val="20"/>
    </w:rPr>
  </w:style>
  <w:style w:type="paragraph" w:customStyle="1" w:styleId="xl24">
    <w:name w:val="xl24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5">
    <w:name w:val="xl25"/>
    <w:basedOn w:val="a4"/>
    <w:rsid w:val="007B53F1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6">
    <w:name w:val="xl26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7">
    <w:name w:val="xl27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8">
    <w:name w:val="xl2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29">
    <w:name w:val="xl29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0">
    <w:name w:val="xl30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1">
    <w:name w:val="xl31"/>
    <w:basedOn w:val="a4"/>
    <w:rsid w:val="007B53F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2">
    <w:name w:val="xl32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3">
    <w:name w:val="xl33"/>
    <w:basedOn w:val="a4"/>
    <w:rsid w:val="007B53F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4">
    <w:name w:val="xl34"/>
    <w:basedOn w:val="a4"/>
    <w:rsid w:val="007B53F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5">
    <w:name w:val="xl35"/>
    <w:basedOn w:val="a4"/>
    <w:rsid w:val="007B53F1"/>
    <w:pPr>
      <w:spacing w:before="100" w:beforeAutospacing="1" w:after="100" w:afterAutospacing="1"/>
      <w:jc w:val="center"/>
    </w:pPr>
    <w:rPr>
      <w:b/>
      <w:bCs/>
    </w:rPr>
  </w:style>
  <w:style w:type="paragraph" w:customStyle="1" w:styleId="xl36">
    <w:name w:val="xl36"/>
    <w:basedOn w:val="a4"/>
    <w:rsid w:val="007B53F1"/>
    <w:pPr>
      <w:pBdr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7">
    <w:name w:val="xl37"/>
    <w:basedOn w:val="a4"/>
    <w:rsid w:val="007B53F1"/>
    <w:pPr>
      <w:pBdr>
        <w:left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8">
    <w:name w:val="xl38"/>
    <w:basedOn w:val="a4"/>
    <w:rsid w:val="007B53F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39">
    <w:name w:val="xl39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0">
    <w:name w:val="xl40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41">
    <w:name w:val="xl4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2">
    <w:name w:val="xl42"/>
    <w:basedOn w:val="a4"/>
    <w:rsid w:val="007B53F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</w:pPr>
    <w:rPr>
      <w:b/>
      <w:bCs/>
    </w:rPr>
  </w:style>
  <w:style w:type="paragraph" w:customStyle="1" w:styleId="xl43">
    <w:name w:val="xl43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4">
    <w:name w:val="xl44"/>
    <w:basedOn w:val="a4"/>
    <w:rsid w:val="007B53F1"/>
    <w:pPr>
      <w:spacing w:before="100" w:beforeAutospacing="1" w:after="100" w:afterAutospacing="1"/>
      <w:jc w:val="right"/>
    </w:pPr>
    <w:rPr>
      <w:rFonts w:ascii="Arial" w:hAnsi="Arial"/>
      <w:b/>
      <w:bCs/>
      <w:i/>
      <w:iCs/>
    </w:rPr>
  </w:style>
  <w:style w:type="paragraph" w:customStyle="1" w:styleId="xl45">
    <w:name w:val="xl45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6">
    <w:name w:val="xl46"/>
    <w:basedOn w:val="a4"/>
    <w:rsid w:val="007B53F1"/>
    <w:pPr>
      <w:pBdr>
        <w:top w:val="single" w:sz="4" w:space="0" w:color="auto"/>
        <w:bottom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7">
    <w:name w:val="xl47"/>
    <w:basedOn w:val="a4"/>
    <w:rsid w:val="007B53F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48">
    <w:name w:val="xl48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49">
    <w:name w:val="xl49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0">
    <w:name w:val="xl50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1">
    <w:name w:val="xl51"/>
    <w:basedOn w:val="a4"/>
    <w:rsid w:val="007B53F1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2">
    <w:name w:val="xl52"/>
    <w:basedOn w:val="a4"/>
    <w:rsid w:val="007B53F1"/>
    <w:pP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3">
    <w:name w:val="xl53"/>
    <w:basedOn w:val="a4"/>
    <w:rsid w:val="007B53F1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4">
    <w:name w:val="xl54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5">
    <w:name w:val="xl55"/>
    <w:basedOn w:val="a4"/>
    <w:rsid w:val="007B53F1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6">
    <w:name w:val="xl56"/>
    <w:basedOn w:val="a4"/>
    <w:rsid w:val="007B53F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7">
    <w:name w:val="xl57"/>
    <w:basedOn w:val="a4"/>
    <w:rsid w:val="007B53F1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8">
    <w:name w:val="xl5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59">
    <w:name w:val="xl5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i/>
      <w:iCs/>
      <w:sz w:val="18"/>
      <w:szCs w:val="18"/>
    </w:rPr>
  </w:style>
  <w:style w:type="paragraph" w:customStyle="1" w:styleId="xl60">
    <w:name w:val="xl60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1">
    <w:name w:val="xl61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2">
    <w:name w:val="xl62"/>
    <w:basedOn w:val="a4"/>
    <w:rsid w:val="007B53F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3">
    <w:name w:val="xl63"/>
    <w:basedOn w:val="a4"/>
    <w:rsid w:val="007B53F1"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4">
    <w:name w:val="xl64"/>
    <w:basedOn w:val="a4"/>
    <w:rsid w:val="007B53F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5">
    <w:name w:val="xl65"/>
    <w:basedOn w:val="a4"/>
    <w:rsid w:val="007B53F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6">
    <w:name w:val="xl66"/>
    <w:basedOn w:val="a4"/>
    <w:rsid w:val="007B53F1"/>
    <w:pPr>
      <w:pBdr>
        <w:top w:val="single" w:sz="8" w:space="0" w:color="auto"/>
        <w:bottom w:val="single" w:sz="4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xl67">
    <w:name w:val="xl67"/>
    <w:basedOn w:val="a4"/>
    <w:rsid w:val="007B53F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/>
      <w:b/>
      <w:bCs/>
      <w:i/>
      <w:iCs/>
    </w:rPr>
  </w:style>
  <w:style w:type="paragraph" w:customStyle="1" w:styleId="affffc">
    <w:name w:val="Адресат"/>
    <w:basedOn w:val="a4"/>
    <w:next w:val="af9"/>
    <w:rsid w:val="007B53F1"/>
    <w:pPr>
      <w:spacing w:before="280" w:after="840"/>
      <w:ind w:left="4536"/>
      <w:jc w:val="right"/>
    </w:pPr>
    <w:rPr>
      <w:rFonts w:ascii="Arial" w:hAnsi="Arial"/>
      <w:b/>
      <w:sz w:val="28"/>
      <w:szCs w:val="20"/>
    </w:rPr>
  </w:style>
  <w:style w:type="paragraph" w:customStyle="1" w:styleId="affffd">
    <w:name w:val="Подпись Честнокова"/>
    <w:basedOn w:val="af9"/>
    <w:rsid w:val="007B53F1"/>
    <w:pPr>
      <w:spacing w:after="120"/>
      <w:ind w:left="0" w:right="0" w:firstLine="567"/>
      <w:jc w:val="both"/>
    </w:pPr>
    <w:rPr>
      <w:rFonts w:ascii="Arial" w:hAnsi="Arial"/>
      <w:b/>
      <w:szCs w:val="20"/>
    </w:rPr>
  </w:style>
  <w:style w:type="paragraph" w:customStyle="1" w:styleId="240">
    <w:name w:val="Основной текст 24"/>
    <w:basedOn w:val="19"/>
    <w:rsid w:val="007B53F1"/>
    <w:pPr>
      <w:widowControl/>
      <w:snapToGrid/>
      <w:spacing w:before="240" w:after="60" w:line="240" w:lineRule="auto"/>
      <w:ind w:firstLine="567"/>
      <w:jc w:val="both"/>
    </w:pPr>
    <w:rPr>
      <w:rFonts w:ascii="Arial" w:hAnsi="Arial"/>
      <w:sz w:val="24"/>
    </w:rPr>
  </w:style>
  <w:style w:type="paragraph" w:customStyle="1" w:styleId="1a">
    <w:name w:val="Основной текст1"/>
    <w:basedOn w:val="19"/>
    <w:rsid w:val="007B53F1"/>
    <w:pPr>
      <w:widowControl/>
      <w:snapToGrid/>
      <w:spacing w:line="240" w:lineRule="auto"/>
      <w:ind w:right="535" w:firstLine="0"/>
    </w:pPr>
    <w:rPr>
      <w:b/>
      <w:sz w:val="24"/>
    </w:rPr>
  </w:style>
  <w:style w:type="paragraph" w:customStyle="1" w:styleId="214">
    <w:name w:val="Основной текст с отступом 21"/>
    <w:basedOn w:val="19"/>
    <w:rsid w:val="007B53F1"/>
    <w:pPr>
      <w:widowControl/>
      <w:snapToGrid/>
      <w:spacing w:line="240" w:lineRule="auto"/>
      <w:ind w:right="535" w:firstLine="360"/>
    </w:pPr>
    <w:rPr>
      <w:sz w:val="24"/>
    </w:rPr>
  </w:style>
  <w:style w:type="paragraph" w:customStyle="1" w:styleId="mfpa1">
    <w:name w:val="mfpa1"/>
    <w:basedOn w:val="a4"/>
    <w:rsid w:val="007B53F1"/>
    <w:pPr>
      <w:ind w:firstLine="720"/>
      <w:jc w:val="both"/>
    </w:pPr>
    <w:rPr>
      <w:rFonts w:ascii="Arial" w:hAnsi="Arial"/>
      <w:szCs w:val="20"/>
    </w:rPr>
  </w:style>
  <w:style w:type="paragraph" w:customStyle="1" w:styleId="affffe">
    <w:name w:val="Обычный с отступом"/>
    <w:basedOn w:val="a4"/>
    <w:rsid w:val="007B53F1"/>
    <w:pPr>
      <w:snapToGrid w:val="0"/>
      <w:spacing w:line="360" w:lineRule="auto"/>
      <w:ind w:firstLine="567"/>
      <w:jc w:val="both"/>
    </w:pPr>
    <w:rPr>
      <w:sz w:val="28"/>
      <w:szCs w:val="20"/>
    </w:rPr>
  </w:style>
  <w:style w:type="paragraph" w:customStyle="1" w:styleId="afffff">
    <w:name w:val="Формула"/>
    <w:basedOn w:val="affffe"/>
    <w:rsid w:val="007B53F1"/>
    <w:pPr>
      <w:tabs>
        <w:tab w:val="center" w:pos="4819"/>
        <w:tab w:val="right" w:pos="9354"/>
      </w:tabs>
      <w:snapToGrid/>
      <w:spacing w:before="60" w:after="60"/>
      <w:ind w:firstLine="0"/>
    </w:pPr>
    <w:rPr>
      <w:i/>
    </w:rPr>
  </w:style>
  <w:style w:type="paragraph" w:customStyle="1" w:styleId="afffff0">
    <w:name w:val="Подпись объекта"/>
    <w:basedOn w:val="a4"/>
    <w:semiHidden/>
    <w:rsid w:val="007B53F1"/>
    <w:pPr>
      <w:suppressAutoHyphens/>
      <w:spacing w:after="120" w:line="360" w:lineRule="auto"/>
      <w:jc w:val="center"/>
    </w:pPr>
    <w:rPr>
      <w:b/>
      <w:sz w:val="28"/>
      <w:szCs w:val="20"/>
    </w:rPr>
  </w:style>
  <w:style w:type="paragraph" w:customStyle="1" w:styleId="afffff1">
    <w:name w:val="Поле рисунка"/>
    <w:basedOn w:val="a4"/>
    <w:rsid w:val="007B53F1"/>
    <w:pPr>
      <w:snapToGrid w:val="0"/>
      <w:spacing w:before="240" w:line="360" w:lineRule="auto"/>
      <w:jc w:val="center"/>
    </w:pPr>
    <w:rPr>
      <w:sz w:val="28"/>
      <w:szCs w:val="20"/>
    </w:rPr>
  </w:style>
  <w:style w:type="paragraph" w:customStyle="1" w:styleId="afffff2">
    <w:name w:val="Название рисунка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rFonts w:ascii="Arial" w:hAnsi="Arial" w:cs="Arial"/>
      <w:i/>
      <w:szCs w:val="20"/>
    </w:rPr>
  </w:style>
  <w:style w:type="paragraph" w:customStyle="1" w:styleId="216">
    <w:name w:val="Название рисунка216"/>
    <w:basedOn w:val="a4"/>
    <w:autoRedefine/>
    <w:rsid w:val="007B53F1"/>
    <w:pPr>
      <w:keepLines/>
      <w:suppressAutoHyphens/>
      <w:spacing w:before="120" w:after="120" w:line="360" w:lineRule="auto"/>
      <w:jc w:val="center"/>
    </w:pPr>
    <w:rPr>
      <w:szCs w:val="20"/>
    </w:rPr>
  </w:style>
  <w:style w:type="paragraph" w:customStyle="1" w:styleId="BodyText21">
    <w:name w:val="Body Text 21"/>
    <w:basedOn w:val="Normal1"/>
    <w:rsid w:val="007B53F1"/>
    <w:pPr>
      <w:widowControl/>
      <w:spacing w:before="240" w:after="60" w:line="240" w:lineRule="auto"/>
      <w:ind w:firstLine="567"/>
    </w:pPr>
    <w:rPr>
      <w:rFonts w:ascii="Arial" w:hAnsi="Arial"/>
      <w:sz w:val="24"/>
    </w:rPr>
  </w:style>
  <w:style w:type="paragraph" w:customStyle="1" w:styleId="BodyText1">
    <w:name w:val="Body Text1"/>
    <w:basedOn w:val="Normal1"/>
    <w:rsid w:val="007B53F1"/>
    <w:pPr>
      <w:widowControl/>
      <w:spacing w:line="240" w:lineRule="auto"/>
      <w:ind w:right="535" w:firstLine="0"/>
      <w:jc w:val="left"/>
    </w:pPr>
    <w:rPr>
      <w:b/>
      <w:sz w:val="24"/>
    </w:rPr>
  </w:style>
  <w:style w:type="paragraph" w:customStyle="1" w:styleId="BodyTextIndent21">
    <w:name w:val="Body Text Indent 21"/>
    <w:basedOn w:val="Normal1"/>
    <w:rsid w:val="007B53F1"/>
    <w:pPr>
      <w:widowControl/>
      <w:spacing w:line="240" w:lineRule="auto"/>
      <w:ind w:right="535" w:firstLine="360"/>
      <w:jc w:val="left"/>
    </w:pPr>
    <w:rPr>
      <w:sz w:val="24"/>
    </w:rPr>
  </w:style>
  <w:style w:type="paragraph" w:customStyle="1" w:styleId="Heading">
    <w:name w:val="Heading"/>
    <w:rsid w:val="007B53F1"/>
    <w:pPr>
      <w:autoSpaceDE w:val="0"/>
      <w:autoSpaceDN w:val="0"/>
      <w:adjustRightInd w:val="0"/>
    </w:pPr>
    <w:rPr>
      <w:rFonts w:ascii="Arial" w:hAnsi="Arial" w:cs="Arial"/>
      <w:b/>
      <w:bCs/>
      <w:sz w:val="22"/>
      <w:szCs w:val="22"/>
    </w:rPr>
  </w:style>
  <w:style w:type="paragraph" w:customStyle="1" w:styleId="afffff3">
    <w:name w:val="Обычный шрифт"/>
    <w:basedOn w:val="a4"/>
    <w:rsid w:val="007B53F1"/>
    <w:pPr>
      <w:ind w:firstLine="709"/>
      <w:jc w:val="both"/>
    </w:pPr>
    <w:rPr>
      <w:sz w:val="28"/>
      <w:szCs w:val="20"/>
    </w:rPr>
  </w:style>
  <w:style w:type="paragraph" w:customStyle="1" w:styleId="font7">
    <w:name w:val="font7"/>
    <w:basedOn w:val="a4"/>
    <w:rsid w:val="007B53F1"/>
    <w:pPr>
      <w:spacing w:before="100" w:beforeAutospacing="1" w:after="100" w:afterAutospacing="1"/>
      <w:ind w:firstLine="567"/>
    </w:pPr>
    <w:rPr>
      <w:rFonts w:eastAsia="Arial Unicode MS"/>
      <w:color w:val="000000"/>
      <w:sz w:val="16"/>
      <w:szCs w:val="16"/>
    </w:rPr>
  </w:style>
  <w:style w:type="paragraph" w:customStyle="1" w:styleId="font8">
    <w:name w:val="font8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color w:val="000000"/>
      <w:sz w:val="16"/>
      <w:szCs w:val="16"/>
    </w:rPr>
  </w:style>
  <w:style w:type="paragraph" w:customStyle="1" w:styleId="font9">
    <w:name w:val="font9"/>
    <w:basedOn w:val="a4"/>
    <w:rsid w:val="007B53F1"/>
    <w:pPr>
      <w:spacing w:before="100" w:beforeAutospacing="1" w:after="100" w:afterAutospacing="1"/>
      <w:ind w:firstLine="567"/>
    </w:pPr>
    <w:rPr>
      <w:rFonts w:ascii="Tahoma" w:eastAsia="Arial Unicode MS" w:hAnsi="Tahoma"/>
      <w:b/>
      <w:bCs/>
      <w:color w:val="000000"/>
      <w:sz w:val="16"/>
      <w:szCs w:val="16"/>
    </w:rPr>
  </w:style>
  <w:style w:type="paragraph" w:customStyle="1" w:styleId="SCAD">
    <w:name w:val="Заг.SCAD"/>
    <w:basedOn w:val="a4"/>
    <w:rsid w:val="007B53F1"/>
    <w:pPr>
      <w:ind w:firstLine="567"/>
      <w:jc w:val="center"/>
    </w:pPr>
    <w:rPr>
      <w:b/>
      <w:bCs/>
      <w:color w:val="000000"/>
      <w:sz w:val="18"/>
      <w:szCs w:val="18"/>
    </w:rPr>
  </w:style>
  <w:style w:type="paragraph" w:customStyle="1" w:styleId="SCAD0">
    <w:name w:val="ДанныеSCAD"/>
    <w:basedOn w:val="a4"/>
    <w:rsid w:val="007B53F1"/>
    <w:pPr>
      <w:ind w:firstLine="567"/>
      <w:jc w:val="center"/>
    </w:pPr>
    <w:rPr>
      <w:color w:val="000000"/>
      <w:sz w:val="18"/>
      <w:szCs w:val="18"/>
    </w:rPr>
  </w:style>
  <w:style w:type="paragraph" w:customStyle="1" w:styleId="afffff4">
    <w:name w:val="Таблица"/>
    <w:basedOn w:val="a4"/>
    <w:rsid w:val="007B53F1"/>
    <w:pPr>
      <w:ind w:firstLine="567"/>
      <w:jc w:val="both"/>
    </w:pPr>
    <w:rPr>
      <w:color w:val="000000"/>
    </w:rPr>
  </w:style>
  <w:style w:type="paragraph" w:customStyle="1" w:styleId="xl68">
    <w:name w:val="xl68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69">
    <w:name w:val="xl69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0">
    <w:name w:val="xl70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1">
    <w:name w:val="xl71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2">
    <w:name w:val="xl72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3">
    <w:name w:val="xl73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74">
    <w:name w:val="xl74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" w:eastAsia="Arial Unicode MS" w:hAnsi="Arial"/>
    </w:rPr>
  </w:style>
  <w:style w:type="paragraph" w:customStyle="1" w:styleId="xl75">
    <w:name w:val="xl75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6">
    <w:name w:val="xl76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7">
    <w:name w:val="xl77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78">
    <w:name w:val="xl78"/>
    <w:basedOn w:val="a4"/>
    <w:rsid w:val="007B53F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79">
    <w:name w:val="xl79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Symbol" w:eastAsia="Arial Unicode MS" w:hAnsi="Symbol"/>
    </w:rPr>
  </w:style>
  <w:style w:type="paragraph" w:customStyle="1" w:styleId="xl80">
    <w:name w:val="xl80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81">
    <w:name w:val="xl81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2">
    <w:name w:val="xl82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3">
    <w:name w:val="xl83"/>
    <w:basedOn w:val="a4"/>
    <w:rsid w:val="007B53F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4">
    <w:name w:val="xl84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5">
    <w:name w:val="xl85"/>
    <w:basedOn w:val="a4"/>
    <w:rsid w:val="007B53F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86">
    <w:name w:val="xl86"/>
    <w:basedOn w:val="a4"/>
    <w:rsid w:val="007B53F1"/>
    <w:pPr>
      <w:pBdr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7">
    <w:name w:val="xl87"/>
    <w:basedOn w:val="a4"/>
    <w:rsid w:val="007B53F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88">
    <w:name w:val="xl88"/>
    <w:basedOn w:val="a4"/>
    <w:rsid w:val="007B53F1"/>
    <w:pPr>
      <w:pBdr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89">
    <w:name w:val="xl89"/>
    <w:basedOn w:val="a4"/>
    <w:rsid w:val="007B53F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" w:eastAsia="Arial Unicode MS" w:hAnsi="Arial"/>
    </w:rPr>
  </w:style>
  <w:style w:type="paragraph" w:customStyle="1" w:styleId="xl90">
    <w:name w:val="xl90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1">
    <w:name w:val="xl91"/>
    <w:basedOn w:val="a4"/>
    <w:rsid w:val="007B53F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2">
    <w:name w:val="xl92"/>
    <w:basedOn w:val="a4"/>
    <w:rsid w:val="007B53F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3">
    <w:name w:val="xl93"/>
    <w:basedOn w:val="a4"/>
    <w:rsid w:val="007B53F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4">
    <w:name w:val="xl94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5">
    <w:name w:val="xl95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96">
    <w:name w:val="xl96"/>
    <w:basedOn w:val="a4"/>
    <w:rsid w:val="007B53F1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7">
    <w:name w:val="xl97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98">
    <w:name w:val="xl98"/>
    <w:basedOn w:val="a4"/>
    <w:rsid w:val="007B53F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firstLine="567"/>
      <w:jc w:val="center"/>
    </w:pPr>
    <w:rPr>
      <w:rFonts w:eastAsia="Arial Unicode MS"/>
    </w:rPr>
  </w:style>
  <w:style w:type="paragraph" w:customStyle="1" w:styleId="xl99">
    <w:name w:val="xl99"/>
    <w:basedOn w:val="a4"/>
    <w:rsid w:val="007B53F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  <w:jc w:val="center"/>
    </w:pPr>
    <w:rPr>
      <w:rFonts w:ascii="Arial Unicode MS" w:eastAsia="Arial Unicode MS" w:hAnsi="Arial Unicode MS"/>
    </w:rPr>
  </w:style>
  <w:style w:type="paragraph" w:customStyle="1" w:styleId="xl100">
    <w:name w:val="xl100"/>
    <w:basedOn w:val="a4"/>
    <w:rsid w:val="007B53F1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1">
    <w:name w:val="xl101"/>
    <w:basedOn w:val="a4"/>
    <w:rsid w:val="007B53F1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xl102">
    <w:name w:val="xl102"/>
    <w:basedOn w:val="a4"/>
    <w:rsid w:val="007B53F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firstLine="567"/>
    </w:pPr>
    <w:rPr>
      <w:rFonts w:ascii="Arial Unicode MS" w:eastAsia="Arial Unicode MS" w:hAnsi="Arial Unicode MS"/>
    </w:rPr>
  </w:style>
  <w:style w:type="paragraph" w:customStyle="1" w:styleId="3127">
    <w:name w:val="Стиль Заголовок 3 + Первая строка:  127 см Междустр.интервал:  по..."/>
    <w:basedOn w:val="31"/>
    <w:rsid w:val="007B53F1"/>
    <w:pPr>
      <w:widowControl w:val="0"/>
      <w:spacing w:line="360" w:lineRule="auto"/>
      <w:ind w:firstLine="720"/>
      <w:jc w:val="left"/>
    </w:pPr>
    <w:rPr>
      <w:b/>
      <w:bCs/>
      <w:color w:val="000000"/>
      <w:sz w:val="28"/>
      <w:szCs w:val="28"/>
      <w:lang w:val="x-none" w:eastAsia="x-none"/>
    </w:rPr>
  </w:style>
  <w:style w:type="paragraph" w:customStyle="1" w:styleId="114pt">
    <w:name w:val="Стиль Оглавление 1 + 14 pt"/>
    <w:basedOn w:val="14"/>
    <w:rsid w:val="007B53F1"/>
    <w:pPr>
      <w:tabs>
        <w:tab w:val="clear" w:pos="1440"/>
        <w:tab w:val="clear" w:pos="9345"/>
      </w:tabs>
      <w:spacing w:before="0" w:after="0"/>
      <w:ind w:left="0" w:right="0" w:firstLine="567"/>
      <w:jc w:val="both"/>
    </w:pPr>
    <w:rPr>
      <w:rFonts w:ascii="Times New Roman" w:hAnsi="Times New Roman"/>
      <w:b w:val="0"/>
      <w:bCs w:val="0"/>
      <w:i w:val="0"/>
      <w:iCs w:val="0"/>
      <w:spacing w:val="0"/>
      <w:szCs w:val="28"/>
    </w:rPr>
  </w:style>
  <w:style w:type="character" w:customStyle="1" w:styleId="Georec">
    <w:name w:val="Georec_обычный Знак"/>
    <w:link w:val="Georec0"/>
    <w:locked/>
    <w:rsid w:val="007B53F1"/>
    <w:rPr>
      <w:rFonts w:ascii="Arial" w:hAnsi="Arial" w:cs="Arial"/>
      <w:sz w:val="22"/>
      <w:lang w:val="x-none" w:eastAsia="x-none"/>
    </w:rPr>
  </w:style>
  <w:style w:type="paragraph" w:customStyle="1" w:styleId="Georec0">
    <w:name w:val="Georec_обычный"/>
    <w:basedOn w:val="a4"/>
    <w:link w:val="Georec"/>
    <w:rsid w:val="007B53F1"/>
    <w:pPr>
      <w:spacing w:line="360" w:lineRule="auto"/>
      <w:ind w:firstLine="567"/>
      <w:jc w:val="both"/>
    </w:pPr>
    <w:rPr>
      <w:rFonts w:ascii="Arial" w:hAnsi="Arial" w:cs="Arial"/>
      <w:sz w:val="22"/>
      <w:szCs w:val="20"/>
      <w:lang w:val="x-none" w:eastAsia="x-none"/>
    </w:rPr>
  </w:style>
  <w:style w:type="paragraph" w:customStyle="1" w:styleId="Default">
    <w:name w:val="Default"/>
    <w:rsid w:val="007B53F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1">
    <w:name w:val="style1"/>
    <w:basedOn w:val="a4"/>
    <w:rsid w:val="007B53F1"/>
    <w:rPr>
      <w:color w:val="000000"/>
    </w:rPr>
  </w:style>
  <w:style w:type="paragraph" w:customStyle="1" w:styleId="style2">
    <w:name w:val="style2"/>
    <w:basedOn w:val="a4"/>
    <w:rsid w:val="007B53F1"/>
    <w:pPr>
      <w:ind w:firstLine="720"/>
    </w:pPr>
    <w:rPr>
      <w:rFonts w:ascii="Arial" w:hAnsi="Arial" w:cs="Arial"/>
      <w:b/>
      <w:bCs/>
      <w:color w:val="000000"/>
    </w:rPr>
  </w:style>
  <w:style w:type="paragraph" w:customStyle="1" w:styleId="afffff5">
    <w:name w:val="Содержимое таблицы"/>
    <w:basedOn w:val="a4"/>
    <w:rsid w:val="007B53F1"/>
    <w:pPr>
      <w:widowControl w:val="0"/>
      <w:suppressLineNumbers/>
      <w:suppressAutoHyphens/>
    </w:pPr>
    <w:rPr>
      <w:rFonts w:ascii="Arial" w:hAnsi="Arial" w:cs="Arial"/>
    </w:rPr>
  </w:style>
  <w:style w:type="character" w:customStyle="1" w:styleId="afffff6">
    <w:name w:val="текстосновной Знак"/>
    <w:link w:val="afffff7"/>
    <w:locked/>
    <w:rsid w:val="007B53F1"/>
    <w:rPr>
      <w:rFonts w:ascii="Arial" w:hAnsi="Arial" w:cs="Arial"/>
      <w:sz w:val="28"/>
      <w:szCs w:val="28"/>
    </w:rPr>
  </w:style>
  <w:style w:type="paragraph" w:customStyle="1" w:styleId="afffff7">
    <w:name w:val="текстосновной"/>
    <w:link w:val="afffff6"/>
    <w:rsid w:val="007B53F1"/>
    <w:pPr>
      <w:spacing w:line="360" w:lineRule="auto"/>
      <w:ind w:firstLine="454"/>
      <w:jc w:val="both"/>
    </w:pPr>
    <w:rPr>
      <w:rFonts w:ascii="Arial" w:hAnsi="Arial" w:cs="Arial"/>
      <w:sz w:val="28"/>
      <w:szCs w:val="28"/>
    </w:rPr>
  </w:style>
  <w:style w:type="paragraph" w:customStyle="1" w:styleId="afffff8">
    <w:name w:val="Новый Текст_осн"/>
    <w:basedOn w:val="afff9"/>
    <w:rsid w:val="007B53F1"/>
    <w:pPr>
      <w:autoSpaceDE w:val="0"/>
      <w:autoSpaceDN w:val="0"/>
      <w:adjustRightInd w:val="0"/>
      <w:spacing w:after="0"/>
      <w:ind w:firstLine="510"/>
    </w:pPr>
    <w:rPr>
      <w:rFonts w:ascii="Arial" w:hAnsi="Arial" w:cs="Arial"/>
      <w:color w:val="000000"/>
      <w:szCs w:val="28"/>
      <w:lang w:eastAsia="ru-RU"/>
    </w:rPr>
  </w:style>
  <w:style w:type="paragraph" w:customStyle="1" w:styleId="2e">
    <w:name w:val="ЗАГОЛОВОК 2"/>
    <w:basedOn w:val="a4"/>
    <w:rsid w:val="007B53F1"/>
    <w:pPr>
      <w:spacing w:before="360" w:after="240" w:line="360" w:lineRule="auto"/>
      <w:jc w:val="center"/>
    </w:pPr>
    <w:rPr>
      <w:rFonts w:ascii="Arial" w:hAnsi="Arial" w:cs="Arial"/>
      <w:b/>
      <w:sz w:val="34"/>
      <w:szCs w:val="28"/>
    </w:rPr>
  </w:style>
  <w:style w:type="paragraph" w:customStyle="1" w:styleId="afffff9">
    <w:name w:val="текст абзаца"/>
    <w:basedOn w:val="a4"/>
    <w:rsid w:val="007B53F1"/>
    <w:pPr>
      <w:spacing w:line="360" w:lineRule="auto"/>
      <w:ind w:firstLine="567"/>
      <w:jc w:val="both"/>
    </w:pPr>
    <w:rPr>
      <w:szCs w:val="20"/>
    </w:rPr>
  </w:style>
  <w:style w:type="paragraph" w:customStyle="1" w:styleId="afffffa">
    <w:name w:val="Отчет"/>
    <w:basedOn w:val="a4"/>
    <w:autoRedefine/>
    <w:rsid w:val="007B53F1"/>
    <w:pPr>
      <w:spacing w:line="276" w:lineRule="auto"/>
      <w:jc w:val="both"/>
    </w:pPr>
    <w:rPr>
      <w:rFonts w:ascii="Courier New" w:eastAsia="Traffic" w:hAnsi="Courier New"/>
      <w:spacing w:val="10"/>
      <w:sz w:val="26"/>
      <w:szCs w:val="20"/>
    </w:rPr>
  </w:style>
  <w:style w:type="paragraph" w:customStyle="1" w:styleId="ConsPlusNormal">
    <w:name w:val="ConsPlusNormal"/>
    <w:rsid w:val="007B53F1"/>
    <w:pPr>
      <w:numPr>
        <w:numId w:val="13"/>
      </w:numPr>
      <w:autoSpaceDE w:val="0"/>
      <w:autoSpaceDN w:val="0"/>
      <w:adjustRightInd w:val="0"/>
    </w:pPr>
    <w:rPr>
      <w:rFonts w:ascii="Arial" w:hAnsi="Arial" w:cs="Arial"/>
    </w:rPr>
  </w:style>
  <w:style w:type="paragraph" w:customStyle="1" w:styleId="stsnd1">
    <w:name w:val="stsnd1"/>
    <w:basedOn w:val="a4"/>
    <w:rsid w:val="007B53F1"/>
    <w:pPr>
      <w:ind w:right="340" w:firstLine="851"/>
      <w:jc w:val="both"/>
    </w:pPr>
    <w:rPr>
      <w:rFonts w:ascii="Academy" w:hAnsi="Academy"/>
      <w:sz w:val="26"/>
      <w:szCs w:val="20"/>
      <w:lang w:val="en-US"/>
    </w:rPr>
  </w:style>
  <w:style w:type="character" w:customStyle="1" w:styleId="stylesymbol">
    <w:name w:val="style_symbol"/>
    <w:rsid w:val="007B53F1"/>
  </w:style>
  <w:style w:type="character" w:customStyle="1" w:styleId="112">
    <w:name w:val="Название объекта Знак1 Знак1 Знак Знак"/>
    <w:aliases w:val="Название объекта Знак Знак Знак1 Знак Знак,Название объекта Знак2 Знак Знак Знак Знак,Название объекта Знак1 Знак Знак Знак Знак Знак Знак"/>
    <w:rsid w:val="007B53F1"/>
    <w:rPr>
      <w:b/>
      <w:bCs/>
      <w:i/>
      <w:iCs/>
      <w:lang w:val="ru-RU" w:eastAsia="ru-RU" w:bidi="ar-SA"/>
    </w:rPr>
  </w:style>
  <w:style w:type="character" w:customStyle="1" w:styleId="1b">
    <w:name w:val="Основной текст Знак Знак1 Знак Знак Знак З"/>
    <w:rsid w:val="007B53F1"/>
    <w:rPr>
      <w:color w:val="000000"/>
      <w:sz w:val="28"/>
      <w:szCs w:val="28"/>
      <w:lang w:val="ru-RU" w:eastAsia="ru-RU" w:bidi="ar-SA"/>
    </w:rPr>
  </w:style>
  <w:style w:type="character" w:customStyle="1" w:styleId="2f">
    <w:name w:val="Заголовок 2 Знак Знак Знак Знак Знак"/>
    <w:rsid w:val="007B53F1"/>
    <w:rPr>
      <w:b/>
      <w:bCs w:val="0"/>
      <w:color w:val="000000"/>
      <w:sz w:val="28"/>
      <w:szCs w:val="28"/>
      <w:lang w:val="ru-RU" w:eastAsia="ru-RU" w:bidi="ar-SA"/>
    </w:rPr>
  </w:style>
  <w:style w:type="character" w:customStyle="1" w:styleId="1c">
    <w:name w:val="Заголовок 1 Знак Знак"/>
    <w:rsid w:val="007B53F1"/>
    <w:rPr>
      <w:b/>
      <w:bCs w:val="0"/>
      <w:caps/>
      <w:color w:val="000000"/>
      <w:spacing w:val="40"/>
      <w:sz w:val="28"/>
      <w:szCs w:val="28"/>
      <w:lang w:val="ru-RU" w:eastAsia="ru-RU" w:bidi="ar-SA"/>
    </w:rPr>
  </w:style>
  <w:style w:type="character" w:customStyle="1" w:styleId="2f0">
    <w:name w:val="Заголовок 2 Знак Знак"/>
    <w:rsid w:val="007B53F1"/>
    <w:rPr>
      <w:b/>
      <w:bCs/>
      <w:iCs/>
      <w:color w:val="000000"/>
      <w:sz w:val="28"/>
      <w:szCs w:val="28"/>
      <w:lang w:val="ru-RU" w:eastAsia="ru-RU" w:bidi="ar-SA"/>
    </w:rPr>
  </w:style>
  <w:style w:type="character" w:customStyle="1" w:styleId="520">
    <w:name w:val="Заголовок 5 Знак2 Знак Знак"/>
    <w:aliases w:val="Заголовок 5 Знак Знак1 Знак Знак,Заголовок 5 Знак1 Знак Знак Знак Знак,Заголовок 5 Знак Знак Знак Знак Знак Знак"/>
    <w:rsid w:val="007B53F1"/>
    <w:rPr>
      <w:rFonts w:ascii="Arial" w:hAnsi="Arial" w:cs="Arial" w:hint="default"/>
      <w:b/>
      <w:bCs/>
      <w:color w:val="000000"/>
      <w:sz w:val="28"/>
      <w:szCs w:val="28"/>
      <w:lang w:val="ru-RU" w:eastAsia="ru-RU" w:bidi="ar-SA"/>
    </w:rPr>
  </w:style>
  <w:style w:type="character" w:customStyle="1" w:styleId="1d">
    <w:name w:val="Знак Знак1"/>
    <w:locked/>
    <w:rsid w:val="007B53F1"/>
    <w:rPr>
      <w:color w:val="000000"/>
      <w:sz w:val="18"/>
      <w:szCs w:val="18"/>
      <w:lang w:val="ru-RU" w:eastAsia="ru-RU" w:bidi="ar-SA"/>
    </w:rPr>
  </w:style>
  <w:style w:type="character" w:customStyle="1" w:styleId="afffffb">
    <w:name w:val="Основной текст Знак Знак Знак Знак Знак Знак Знак Знак Знак Знак"/>
    <w:rsid w:val="007B53F1"/>
  </w:style>
  <w:style w:type="character" w:customStyle="1" w:styleId="afffffc">
    <w:name w:val="текстосновной Знак Знак"/>
    <w:locked/>
    <w:rsid w:val="007B53F1"/>
    <w:rPr>
      <w:rFonts w:ascii="Arial" w:hAnsi="Arial" w:cs="Arial" w:hint="default"/>
      <w:sz w:val="28"/>
      <w:szCs w:val="28"/>
      <w:lang w:val="ru-RU" w:eastAsia="ru-RU" w:bidi="ar-SA"/>
    </w:rPr>
  </w:style>
  <w:style w:type="character" w:customStyle="1" w:styleId="afffffd">
    <w:name w:val="Знак Знак Знак"/>
    <w:rsid w:val="007B53F1"/>
    <w:rPr>
      <w:rFonts w:ascii="Calibri" w:hAnsi="Calibri" w:cs="Arial" w:hint="default"/>
      <w:b/>
      <w:bCs/>
      <w:iCs/>
      <w:sz w:val="34"/>
      <w:szCs w:val="28"/>
      <w:lang w:val="ru-RU" w:eastAsia="ru-RU" w:bidi="ar-SA"/>
    </w:rPr>
  </w:style>
  <w:style w:type="character" w:customStyle="1" w:styleId="grame">
    <w:name w:val="grame"/>
    <w:rsid w:val="007B53F1"/>
  </w:style>
  <w:style w:type="numbering" w:customStyle="1" w:styleId="12">
    <w:name w:val="Стиль12"/>
    <w:rsid w:val="007B53F1"/>
    <w:pPr>
      <w:numPr>
        <w:numId w:val="13"/>
      </w:numPr>
    </w:pPr>
  </w:style>
  <w:style w:type="character" w:customStyle="1" w:styleId="Bodytext">
    <w:name w:val="Body text_"/>
    <w:link w:val="113"/>
    <w:rsid w:val="007B53F1"/>
    <w:rPr>
      <w:shd w:val="clear" w:color="auto" w:fill="FFFFFF"/>
    </w:rPr>
  </w:style>
  <w:style w:type="character" w:customStyle="1" w:styleId="Bodytext115pt">
    <w:name w:val="Body text + 11;5 pt"/>
    <w:rsid w:val="007B53F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113">
    <w:name w:val="Основной текст11"/>
    <w:basedOn w:val="a4"/>
    <w:link w:val="Bodytext"/>
    <w:rsid w:val="007B53F1"/>
    <w:pPr>
      <w:widowControl w:val="0"/>
      <w:shd w:val="clear" w:color="auto" w:fill="FFFFFF"/>
      <w:spacing w:line="309" w:lineRule="exact"/>
    </w:pPr>
    <w:rPr>
      <w:sz w:val="20"/>
      <w:szCs w:val="20"/>
    </w:rPr>
  </w:style>
  <w:style w:type="character" w:customStyle="1" w:styleId="2f1">
    <w:name w:val="Основной текст (2)_"/>
    <w:link w:val="215"/>
    <w:uiPriority w:val="99"/>
    <w:rsid w:val="007B53F1"/>
    <w:rPr>
      <w:b/>
      <w:bCs/>
      <w:sz w:val="21"/>
      <w:szCs w:val="21"/>
      <w:shd w:val="clear" w:color="auto" w:fill="FFFFFF"/>
    </w:rPr>
  </w:style>
  <w:style w:type="paragraph" w:customStyle="1" w:styleId="215">
    <w:name w:val="Основной текст (2)1"/>
    <w:basedOn w:val="a4"/>
    <w:link w:val="2f1"/>
    <w:uiPriority w:val="99"/>
    <w:rsid w:val="007B53F1"/>
    <w:pPr>
      <w:widowControl w:val="0"/>
      <w:shd w:val="clear" w:color="auto" w:fill="FFFFFF"/>
      <w:spacing w:line="413" w:lineRule="exact"/>
      <w:ind w:firstLine="660"/>
      <w:jc w:val="both"/>
    </w:pPr>
    <w:rPr>
      <w:b/>
      <w:bCs/>
      <w:sz w:val="21"/>
      <w:szCs w:val="21"/>
    </w:rPr>
  </w:style>
  <w:style w:type="character" w:customStyle="1" w:styleId="2f2">
    <w:name w:val="Основной текст (2)"/>
    <w:uiPriority w:val="99"/>
    <w:rsid w:val="007B53F1"/>
    <w:rPr>
      <w:rFonts w:ascii="Arial" w:hAnsi="Arial" w:cs="Arial"/>
      <w:b/>
      <w:bCs/>
      <w:i/>
      <w:iCs/>
      <w:sz w:val="23"/>
      <w:szCs w:val="23"/>
      <w:u w:val="none"/>
      <w:shd w:val="clear" w:color="auto" w:fill="FFFFFF"/>
    </w:rPr>
  </w:style>
  <w:style w:type="paragraph" w:customStyle="1" w:styleId="afffffe">
    <w:name w:val="Исходные данные"/>
    <w:basedOn w:val="a4"/>
    <w:rsid w:val="007B53F1"/>
    <w:pPr>
      <w:suppressAutoHyphens/>
      <w:spacing w:before="120"/>
    </w:pPr>
    <w:rPr>
      <w:rFonts w:ascii="Arial" w:hAnsi="Arial"/>
      <w:sz w:val="20"/>
      <w:szCs w:val="20"/>
      <w:lang w:eastAsia="ar-SA"/>
    </w:rPr>
  </w:style>
  <w:style w:type="paragraph" w:customStyle="1" w:styleId="formattext">
    <w:name w:val="formattext"/>
    <w:basedOn w:val="a4"/>
    <w:rsid w:val="007B53F1"/>
    <w:pPr>
      <w:spacing w:before="100" w:beforeAutospacing="1" w:after="100" w:afterAutospacing="1"/>
    </w:pPr>
  </w:style>
  <w:style w:type="character" w:customStyle="1" w:styleId="affffff">
    <w:name w:val="Основной текст + Полужирный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3a">
    <w:name w:val="Основной текст + Полужирный3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2f3">
    <w:name w:val="Основной текст + Полужирный2"/>
    <w:uiPriority w:val="99"/>
    <w:rsid w:val="007B53F1"/>
    <w:rPr>
      <w:rFonts w:ascii="Times New Roman" w:hAnsi="Times New Roman" w:cs="Times New Roman"/>
      <w:b/>
      <w:bCs/>
      <w:sz w:val="21"/>
      <w:szCs w:val="21"/>
      <w:u w:val="single"/>
      <w:shd w:val="clear" w:color="auto" w:fill="FFFFFF"/>
    </w:rPr>
  </w:style>
  <w:style w:type="character" w:customStyle="1" w:styleId="1e">
    <w:name w:val="Основной текст + Полужирный1"/>
    <w:uiPriority w:val="99"/>
    <w:rsid w:val="007B53F1"/>
    <w:rPr>
      <w:rFonts w:ascii="Times New Roman" w:hAnsi="Times New Roman" w:cs="Times New Roman"/>
      <w:b/>
      <w:bCs/>
      <w:sz w:val="21"/>
      <w:szCs w:val="21"/>
      <w:shd w:val="clear" w:color="auto" w:fill="FFFFFF"/>
    </w:rPr>
  </w:style>
  <w:style w:type="character" w:customStyle="1" w:styleId="FontStyle24">
    <w:name w:val="Font Style24"/>
    <w:rsid w:val="007B53F1"/>
    <w:rPr>
      <w:rFonts w:ascii="Arial" w:hAnsi="Arial" w:cs="Arial"/>
      <w:sz w:val="26"/>
      <w:szCs w:val="26"/>
    </w:rPr>
  </w:style>
  <w:style w:type="numbering" w:customStyle="1" w:styleId="121">
    <w:name w:val="Стиль121"/>
    <w:rsid w:val="007B53F1"/>
    <w:pPr>
      <w:numPr>
        <w:numId w:val="14"/>
      </w:numPr>
    </w:pPr>
  </w:style>
  <w:style w:type="paragraph" w:customStyle="1" w:styleId="3b">
    <w:name w:val="Заголовок мой 3"/>
    <w:basedOn w:val="31"/>
    <w:link w:val="3c"/>
    <w:qFormat/>
    <w:rsid w:val="00A565C0"/>
    <w:pPr>
      <w:spacing w:before="240" w:after="240"/>
      <w:ind w:firstLine="0"/>
      <w:jc w:val="center"/>
    </w:pPr>
    <w:rPr>
      <w:b/>
      <w:bCs/>
      <w:iCs/>
      <w:sz w:val="28"/>
      <w:szCs w:val="26"/>
    </w:rPr>
  </w:style>
  <w:style w:type="character" w:customStyle="1" w:styleId="3c">
    <w:name w:val="Заголовок мой 3 Знак"/>
    <w:basedOn w:val="a5"/>
    <w:link w:val="3b"/>
    <w:rsid w:val="00A565C0"/>
    <w:rPr>
      <w:b/>
      <w:bCs/>
      <w:iCs/>
      <w:sz w:val="28"/>
      <w:szCs w:val="26"/>
    </w:rPr>
  </w:style>
  <w:style w:type="character" w:customStyle="1" w:styleId="fontstyle01">
    <w:name w:val="fontstyle01"/>
    <w:basedOn w:val="a5"/>
    <w:rsid w:val="00473A16"/>
    <w:rPr>
      <w:rFonts w:ascii="TimesNewRomanPSMT" w:hAnsi="TimesNewRomanPSMT" w:cs="Times New Roman"/>
      <w:color w:val="000000"/>
      <w:sz w:val="28"/>
      <w:szCs w:val="28"/>
    </w:rPr>
  </w:style>
  <w:style w:type="character" w:styleId="affffff0">
    <w:name w:val="Emphasis"/>
    <w:basedOn w:val="a5"/>
    <w:uiPriority w:val="20"/>
    <w:qFormat/>
    <w:rsid w:val="00473A16"/>
    <w:rPr>
      <w:i/>
      <w:iCs/>
    </w:rPr>
  </w:style>
  <w:style w:type="character" w:customStyle="1" w:styleId="fontstyle11">
    <w:name w:val="fontstyle11"/>
    <w:basedOn w:val="a5"/>
    <w:rsid w:val="00473A16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numbering" w:customStyle="1" w:styleId="1f">
    <w:name w:val="Нет списка1"/>
    <w:next w:val="a7"/>
    <w:uiPriority w:val="99"/>
    <w:semiHidden/>
    <w:unhideWhenUsed/>
    <w:rsid w:val="00C76A69"/>
  </w:style>
  <w:style w:type="table" w:customStyle="1" w:styleId="54">
    <w:name w:val="Сетка таблицы5"/>
    <w:basedOn w:val="a6"/>
    <w:next w:val="af0"/>
    <w:uiPriority w:val="39"/>
    <w:rsid w:val="00C76A69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Address"/>
    <w:basedOn w:val="a4"/>
    <w:link w:val="HTML2"/>
    <w:semiHidden/>
    <w:unhideWhenUsed/>
    <w:rsid w:val="00A60535"/>
    <w:rPr>
      <w:i/>
      <w:iCs/>
    </w:rPr>
  </w:style>
  <w:style w:type="character" w:customStyle="1" w:styleId="HTML2">
    <w:name w:val="Адрес HTML Знак"/>
    <w:basedOn w:val="a5"/>
    <w:link w:val="HTML1"/>
    <w:semiHidden/>
    <w:rsid w:val="00A60535"/>
    <w:rPr>
      <w:i/>
      <w:iCs/>
      <w:sz w:val="24"/>
      <w:szCs w:val="24"/>
    </w:rPr>
  </w:style>
  <w:style w:type="paragraph" w:styleId="affffff1">
    <w:name w:val="envelope address"/>
    <w:basedOn w:val="a4"/>
    <w:semiHidden/>
    <w:unhideWhenUsed/>
    <w:rsid w:val="00A6053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ff2">
    <w:name w:val="Intense Quote"/>
    <w:basedOn w:val="a4"/>
    <w:next w:val="a4"/>
    <w:link w:val="affffff3"/>
    <w:uiPriority w:val="30"/>
    <w:qFormat/>
    <w:rsid w:val="00A6053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f3">
    <w:name w:val="Выделенная цитата Знак"/>
    <w:basedOn w:val="a5"/>
    <w:link w:val="affffff2"/>
    <w:uiPriority w:val="30"/>
    <w:rsid w:val="00A60535"/>
    <w:rPr>
      <w:i/>
      <w:iCs/>
      <w:color w:val="4F81BD" w:themeColor="accent1"/>
      <w:sz w:val="24"/>
      <w:szCs w:val="24"/>
    </w:rPr>
  </w:style>
  <w:style w:type="paragraph" w:styleId="affffff4">
    <w:name w:val="Date"/>
    <w:basedOn w:val="a4"/>
    <w:next w:val="a4"/>
    <w:link w:val="affffff5"/>
    <w:semiHidden/>
    <w:unhideWhenUsed/>
    <w:rsid w:val="00A60535"/>
  </w:style>
  <w:style w:type="character" w:customStyle="1" w:styleId="affffff5">
    <w:name w:val="Дата Знак"/>
    <w:basedOn w:val="a5"/>
    <w:link w:val="affffff4"/>
    <w:semiHidden/>
    <w:rsid w:val="00A60535"/>
    <w:rPr>
      <w:sz w:val="24"/>
      <w:szCs w:val="24"/>
    </w:rPr>
  </w:style>
  <w:style w:type="paragraph" w:styleId="affffff6">
    <w:name w:val="Note Heading"/>
    <w:basedOn w:val="a4"/>
    <w:next w:val="a4"/>
    <w:link w:val="affffff7"/>
    <w:semiHidden/>
    <w:unhideWhenUsed/>
    <w:rsid w:val="00A60535"/>
  </w:style>
  <w:style w:type="character" w:customStyle="1" w:styleId="affffff7">
    <w:name w:val="Заголовок записки Знак"/>
    <w:basedOn w:val="a5"/>
    <w:link w:val="affffff6"/>
    <w:semiHidden/>
    <w:rsid w:val="00A60535"/>
    <w:rPr>
      <w:sz w:val="24"/>
      <w:szCs w:val="24"/>
    </w:rPr>
  </w:style>
  <w:style w:type="paragraph" w:styleId="affffff8">
    <w:name w:val="toa heading"/>
    <w:basedOn w:val="a4"/>
    <w:next w:val="a4"/>
    <w:semiHidden/>
    <w:unhideWhenUsed/>
    <w:rsid w:val="00A6053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fff9">
    <w:name w:val="Body Text First Indent"/>
    <w:basedOn w:val="afff9"/>
    <w:link w:val="affffffa"/>
    <w:semiHidden/>
    <w:unhideWhenUsed/>
    <w:rsid w:val="00A60535"/>
    <w:pPr>
      <w:spacing w:after="0" w:line="240" w:lineRule="auto"/>
      <w:ind w:firstLine="360"/>
      <w:jc w:val="left"/>
    </w:pPr>
    <w:rPr>
      <w:sz w:val="24"/>
      <w:szCs w:val="24"/>
      <w:lang w:eastAsia="ru-RU"/>
    </w:rPr>
  </w:style>
  <w:style w:type="character" w:customStyle="1" w:styleId="affffffa">
    <w:name w:val="Красная строка Знак"/>
    <w:basedOn w:val="afffa"/>
    <w:link w:val="affffff9"/>
    <w:semiHidden/>
    <w:rsid w:val="00A60535"/>
    <w:rPr>
      <w:sz w:val="24"/>
      <w:szCs w:val="24"/>
      <w:lang w:eastAsia="en-US"/>
    </w:rPr>
  </w:style>
  <w:style w:type="paragraph" w:styleId="30">
    <w:name w:val="List Bullet 3"/>
    <w:basedOn w:val="a4"/>
    <w:semiHidden/>
    <w:unhideWhenUsed/>
    <w:rsid w:val="00A60535"/>
    <w:pPr>
      <w:numPr>
        <w:numId w:val="36"/>
      </w:numPr>
      <w:contextualSpacing/>
    </w:pPr>
  </w:style>
  <w:style w:type="paragraph" w:styleId="40">
    <w:name w:val="List Bullet 4"/>
    <w:basedOn w:val="a4"/>
    <w:semiHidden/>
    <w:unhideWhenUsed/>
    <w:rsid w:val="00A60535"/>
    <w:pPr>
      <w:numPr>
        <w:numId w:val="37"/>
      </w:numPr>
      <w:contextualSpacing/>
    </w:pPr>
  </w:style>
  <w:style w:type="paragraph" w:styleId="50">
    <w:name w:val="List Bullet 5"/>
    <w:basedOn w:val="a4"/>
    <w:semiHidden/>
    <w:unhideWhenUsed/>
    <w:rsid w:val="00A60535"/>
    <w:pPr>
      <w:numPr>
        <w:numId w:val="38"/>
      </w:numPr>
      <w:contextualSpacing/>
    </w:pPr>
  </w:style>
  <w:style w:type="paragraph" w:styleId="a">
    <w:name w:val="List Number"/>
    <w:basedOn w:val="a4"/>
    <w:semiHidden/>
    <w:unhideWhenUsed/>
    <w:rsid w:val="00A60535"/>
    <w:pPr>
      <w:numPr>
        <w:numId w:val="39"/>
      </w:numPr>
      <w:contextualSpacing/>
    </w:pPr>
  </w:style>
  <w:style w:type="paragraph" w:styleId="2">
    <w:name w:val="List Number 2"/>
    <w:basedOn w:val="a4"/>
    <w:semiHidden/>
    <w:unhideWhenUsed/>
    <w:rsid w:val="00A60535"/>
    <w:pPr>
      <w:numPr>
        <w:numId w:val="40"/>
      </w:numPr>
      <w:contextualSpacing/>
    </w:pPr>
  </w:style>
  <w:style w:type="paragraph" w:styleId="3">
    <w:name w:val="List Number 3"/>
    <w:basedOn w:val="a4"/>
    <w:semiHidden/>
    <w:unhideWhenUsed/>
    <w:rsid w:val="00A60535"/>
    <w:pPr>
      <w:numPr>
        <w:numId w:val="41"/>
      </w:numPr>
      <w:contextualSpacing/>
    </w:pPr>
  </w:style>
  <w:style w:type="paragraph" w:styleId="4">
    <w:name w:val="List Number 4"/>
    <w:basedOn w:val="a4"/>
    <w:semiHidden/>
    <w:unhideWhenUsed/>
    <w:rsid w:val="00A60535"/>
    <w:pPr>
      <w:numPr>
        <w:numId w:val="42"/>
      </w:numPr>
      <w:contextualSpacing/>
    </w:pPr>
  </w:style>
  <w:style w:type="paragraph" w:styleId="5">
    <w:name w:val="List Number 5"/>
    <w:basedOn w:val="a4"/>
    <w:semiHidden/>
    <w:unhideWhenUsed/>
    <w:rsid w:val="00A60535"/>
    <w:pPr>
      <w:numPr>
        <w:numId w:val="43"/>
      </w:numPr>
      <w:contextualSpacing/>
    </w:pPr>
  </w:style>
  <w:style w:type="paragraph" w:styleId="2f4">
    <w:name w:val="envelope return"/>
    <w:basedOn w:val="a4"/>
    <w:semiHidden/>
    <w:unhideWhenUsed/>
    <w:rsid w:val="00A60535"/>
    <w:rPr>
      <w:rFonts w:asciiTheme="majorHAnsi" w:eastAsiaTheme="majorEastAsia" w:hAnsiTheme="majorHAnsi" w:cstheme="majorBidi"/>
      <w:sz w:val="20"/>
      <w:szCs w:val="20"/>
    </w:rPr>
  </w:style>
  <w:style w:type="paragraph" w:styleId="affffffb">
    <w:name w:val="Normal Indent"/>
    <w:basedOn w:val="a4"/>
    <w:semiHidden/>
    <w:unhideWhenUsed/>
    <w:rsid w:val="00A60535"/>
    <w:pPr>
      <w:ind w:left="708"/>
    </w:pPr>
  </w:style>
  <w:style w:type="paragraph" w:styleId="affffffc">
    <w:name w:val="Signature"/>
    <w:basedOn w:val="a4"/>
    <w:link w:val="affffffd"/>
    <w:semiHidden/>
    <w:unhideWhenUsed/>
    <w:rsid w:val="00A60535"/>
    <w:pPr>
      <w:ind w:left="4252"/>
    </w:pPr>
  </w:style>
  <w:style w:type="character" w:customStyle="1" w:styleId="affffffd">
    <w:name w:val="Подпись Знак"/>
    <w:basedOn w:val="a5"/>
    <w:link w:val="affffffc"/>
    <w:semiHidden/>
    <w:rsid w:val="00A60535"/>
    <w:rPr>
      <w:sz w:val="24"/>
      <w:szCs w:val="24"/>
    </w:rPr>
  </w:style>
  <w:style w:type="paragraph" w:styleId="affffffe">
    <w:name w:val="Salutation"/>
    <w:basedOn w:val="a4"/>
    <w:next w:val="a4"/>
    <w:link w:val="afffffff"/>
    <w:semiHidden/>
    <w:unhideWhenUsed/>
    <w:rsid w:val="00A60535"/>
  </w:style>
  <w:style w:type="character" w:customStyle="1" w:styleId="afffffff">
    <w:name w:val="Приветствие Знак"/>
    <w:basedOn w:val="a5"/>
    <w:link w:val="affffffe"/>
    <w:semiHidden/>
    <w:rsid w:val="00A60535"/>
    <w:rPr>
      <w:sz w:val="24"/>
      <w:szCs w:val="24"/>
    </w:rPr>
  </w:style>
  <w:style w:type="paragraph" w:styleId="afffffff0">
    <w:name w:val="List Continue"/>
    <w:basedOn w:val="a4"/>
    <w:semiHidden/>
    <w:unhideWhenUsed/>
    <w:rsid w:val="00A60535"/>
    <w:pPr>
      <w:spacing w:after="120"/>
      <w:ind w:left="283"/>
      <w:contextualSpacing/>
    </w:pPr>
  </w:style>
  <w:style w:type="paragraph" w:styleId="2f5">
    <w:name w:val="List Continue 2"/>
    <w:basedOn w:val="a4"/>
    <w:rsid w:val="00A60535"/>
    <w:pPr>
      <w:spacing w:after="120"/>
      <w:ind w:left="566"/>
      <w:contextualSpacing/>
    </w:pPr>
  </w:style>
  <w:style w:type="paragraph" w:styleId="3d">
    <w:name w:val="List Continue 3"/>
    <w:basedOn w:val="a4"/>
    <w:rsid w:val="00A60535"/>
    <w:pPr>
      <w:spacing w:after="120"/>
      <w:ind w:left="849"/>
      <w:contextualSpacing/>
    </w:pPr>
  </w:style>
  <w:style w:type="paragraph" w:styleId="45">
    <w:name w:val="List Continue 4"/>
    <w:basedOn w:val="a4"/>
    <w:rsid w:val="00A60535"/>
    <w:pPr>
      <w:spacing w:after="120"/>
      <w:ind w:left="1132"/>
      <w:contextualSpacing/>
    </w:pPr>
  </w:style>
  <w:style w:type="paragraph" w:styleId="55">
    <w:name w:val="List Continue 5"/>
    <w:basedOn w:val="a4"/>
    <w:rsid w:val="00A60535"/>
    <w:pPr>
      <w:spacing w:after="120"/>
      <w:ind w:left="1415"/>
      <w:contextualSpacing/>
    </w:pPr>
  </w:style>
  <w:style w:type="paragraph" w:styleId="afffffff1">
    <w:name w:val="Closing"/>
    <w:basedOn w:val="a4"/>
    <w:link w:val="afffffff2"/>
    <w:semiHidden/>
    <w:unhideWhenUsed/>
    <w:rsid w:val="00A60535"/>
    <w:pPr>
      <w:ind w:left="4252"/>
    </w:pPr>
  </w:style>
  <w:style w:type="character" w:customStyle="1" w:styleId="afffffff2">
    <w:name w:val="Прощание Знак"/>
    <w:basedOn w:val="a5"/>
    <w:link w:val="afffffff1"/>
    <w:semiHidden/>
    <w:rsid w:val="00A60535"/>
    <w:rPr>
      <w:sz w:val="24"/>
      <w:szCs w:val="24"/>
    </w:rPr>
  </w:style>
  <w:style w:type="paragraph" w:styleId="2f6">
    <w:name w:val="List 2"/>
    <w:basedOn w:val="a4"/>
    <w:semiHidden/>
    <w:unhideWhenUsed/>
    <w:rsid w:val="00A60535"/>
    <w:pPr>
      <w:ind w:left="566" w:hanging="283"/>
      <w:contextualSpacing/>
    </w:pPr>
  </w:style>
  <w:style w:type="paragraph" w:styleId="3e">
    <w:name w:val="List 3"/>
    <w:basedOn w:val="a4"/>
    <w:semiHidden/>
    <w:unhideWhenUsed/>
    <w:rsid w:val="00A60535"/>
    <w:pPr>
      <w:ind w:left="849" w:hanging="283"/>
      <w:contextualSpacing/>
    </w:pPr>
  </w:style>
  <w:style w:type="paragraph" w:styleId="46">
    <w:name w:val="List 4"/>
    <w:basedOn w:val="a4"/>
    <w:semiHidden/>
    <w:unhideWhenUsed/>
    <w:rsid w:val="00A60535"/>
    <w:pPr>
      <w:ind w:left="1132" w:hanging="283"/>
      <w:contextualSpacing/>
    </w:pPr>
  </w:style>
  <w:style w:type="paragraph" w:styleId="56">
    <w:name w:val="List 5"/>
    <w:basedOn w:val="a4"/>
    <w:semiHidden/>
    <w:unhideWhenUsed/>
    <w:rsid w:val="00A60535"/>
    <w:pPr>
      <w:ind w:left="1415" w:hanging="283"/>
      <w:contextualSpacing/>
    </w:pPr>
  </w:style>
  <w:style w:type="paragraph" w:styleId="afffffff3">
    <w:name w:val="Bibliography"/>
    <w:basedOn w:val="a4"/>
    <w:next w:val="a4"/>
    <w:uiPriority w:val="37"/>
    <w:semiHidden/>
    <w:unhideWhenUsed/>
    <w:rsid w:val="00A60535"/>
  </w:style>
  <w:style w:type="paragraph" w:styleId="afffffff4">
    <w:name w:val="table of authorities"/>
    <w:basedOn w:val="a4"/>
    <w:next w:val="a4"/>
    <w:rsid w:val="00A60535"/>
    <w:pPr>
      <w:ind w:left="240" w:hanging="240"/>
    </w:pPr>
  </w:style>
  <w:style w:type="paragraph" w:styleId="afffffff5">
    <w:name w:val="macro"/>
    <w:link w:val="afffffff6"/>
    <w:semiHidden/>
    <w:unhideWhenUsed/>
    <w:rsid w:val="00A6053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</w:rPr>
  </w:style>
  <w:style w:type="character" w:customStyle="1" w:styleId="afffffff6">
    <w:name w:val="Текст макроса Знак"/>
    <w:basedOn w:val="a5"/>
    <w:link w:val="afffffff5"/>
    <w:semiHidden/>
    <w:rsid w:val="00A60535"/>
    <w:rPr>
      <w:rFonts w:ascii="Consolas" w:hAnsi="Consolas"/>
    </w:rPr>
  </w:style>
  <w:style w:type="paragraph" w:styleId="1f0">
    <w:name w:val="index 1"/>
    <w:basedOn w:val="a4"/>
    <w:next w:val="a4"/>
    <w:autoRedefine/>
    <w:semiHidden/>
    <w:unhideWhenUsed/>
    <w:rsid w:val="00A60535"/>
    <w:pPr>
      <w:ind w:left="240" w:hanging="240"/>
    </w:pPr>
  </w:style>
  <w:style w:type="paragraph" w:styleId="afffffff7">
    <w:name w:val="index heading"/>
    <w:basedOn w:val="a4"/>
    <w:next w:val="1f0"/>
    <w:semiHidden/>
    <w:unhideWhenUsed/>
    <w:rsid w:val="00A60535"/>
    <w:rPr>
      <w:rFonts w:asciiTheme="majorHAnsi" w:eastAsiaTheme="majorEastAsia" w:hAnsiTheme="majorHAnsi" w:cstheme="majorBidi"/>
      <w:b/>
      <w:bCs/>
    </w:rPr>
  </w:style>
  <w:style w:type="paragraph" w:styleId="2f7">
    <w:name w:val="index 2"/>
    <w:basedOn w:val="a4"/>
    <w:next w:val="a4"/>
    <w:autoRedefine/>
    <w:semiHidden/>
    <w:unhideWhenUsed/>
    <w:rsid w:val="00A60535"/>
    <w:pPr>
      <w:ind w:left="480" w:hanging="240"/>
    </w:pPr>
  </w:style>
  <w:style w:type="paragraph" w:styleId="3f">
    <w:name w:val="index 3"/>
    <w:basedOn w:val="a4"/>
    <w:next w:val="a4"/>
    <w:autoRedefine/>
    <w:semiHidden/>
    <w:unhideWhenUsed/>
    <w:rsid w:val="00A60535"/>
    <w:pPr>
      <w:ind w:left="720" w:hanging="240"/>
    </w:pPr>
  </w:style>
  <w:style w:type="paragraph" w:styleId="47">
    <w:name w:val="index 4"/>
    <w:basedOn w:val="a4"/>
    <w:next w:val="a4"/>
    <w:autoRedefine/>
    <w:semiHidden/>
    <w:unhideWhenUsed/>
    <w:rsid w:val="00A60535"/>
    <w:pPr>
      <w:ind w:left="960" w:hanging="240"/>
    </w:pPr>
  </w:style>
  <w:style w:type="paragraph" w:styleId="57">
    <w:name w:val="index 5"/>
    <w:basedOn w:val="a4"/>
    <w:next w:val="a4"/>
    <w:autoRedefine/>
    <w:semiHidden/>
    <w:unhideWhenUsed/>
    <w:rsid w:val="00A60535"/>
    <w:pPr>
      <w:ind w:left="1200" w:hanging="240"/>
    </w:pPr>
  </w:style>
  <w:style w:type="paragraph" w:styleId="62">
    <w:name w:val="index 6"/>
    <w:basedOn w:val="a4"/>
    <w:next w:val="a4"/>
    <w:autoRedefine/>
    <w:semiHidden/>
    <w:unhideWhenUsed/>
    <w:rsid w:val="00A60535"/>
    <w:pPr>
      <w:ind w:left="1440" w:hanging="240"/>
    </w:pPr>
  </w:style>
  <w:style w:type="paragraph" w:styleId="72">
    <w:name w:val="index 7"/>
    <w:basedOn w:val="a4"/>
    <w:next w:val="a4"/>
    <w:autoRedefine/>
    <w:semiHidden/>
    <w:unhideWhenUsed/>
    <w:rsid w:val="00A60535"/>
    <w:pPr>
      <w:ind w:left="1680" w:hanging="240"/>
    </w:pPr>
  </w:style>
  <w:style w:type="paragraph" w:styleId="82">
    <w:name w:val="index 8"/>
    <w:basedOn w:val="a4"/>
    <w:next w:val="a4"/>
    <w:autoRedefine/>
    <w:semiHidden/>
    <w:unhideWhenUsed/>
    <w:rsid w:val="00A60535"/>
    <w:pPr>
      <w:ind w:left="1920" w:hanging="240"/>
    </w:pPr>
  </w:style>
  <w:style w:type="paragraph" w:styleId="92">
    <w:name w:val="index 9"/>
    <w:basedOn w:val="a4"/>
    <w:next w:val="a4"/>
    <w:autoRedefine/>
    <w:semiHidden/>
    <w:unhideWhenUsed/>
    <w:rsid w:val="00A60535"/>
    <w:pPr>
      <w:ind w:left="2160" w:hanging="240"/>
    </w:pPr>
  </w:style>
  <w:style w:type="paragraph" w:styleId="2f8">
    <w:name w:val="Quote"/>
    <w:basedOn w:val="a4"/>
    <w:next w:val="a4"/>
    <w:link w:val="2f9"/>
    <w:uiPriority w:val="29"/>
    <w:qFormat/>
    <w:rsid w:val="00A6053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f9">
    <w:name w:val="Цитата 2 Знак"/>
    <w:basedOn w:val="a5"/>
    <w:link w:val="2f8"/>
    <w:uiPriority w:val="29"/>
    <w:rsid w:val="00A60535"/>
    <w:rPr>
      <w:i/>
      <w:iCs/>
      <w:color w:val="404040" w:themeColor="text1" w:themeTint="BF"/>
      <w:sz w:val="24"/>
      <w:szCs w:val="24"/>
    </w:rPr>
  </w:style>
  <w:style w:type="paragraph" w:styleId="afffffff8">
    <w:name w:val="Message Header"/>
    <w:basedOn w:val="a4"/>
    <w:link w:val="afffffff9"/>
    <w:semiHidden/>
    <w:unhideWhenUsed/>
    <w:rsid w:val="00A6053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ffff9">
    <w:name w:val="Шапка Знак"/>
    <w:basedOn w:val="a5"/>
    <w:link w:val="afffffff8"/>
    <w:semiHidden/>
    <w:rsid w:val="00A6053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fffa">
    <w:name w:val="E-mail Signature"/>
    <w:basedOn w:val="a4"/>
    <w:link w:val="afffffffb"/>
    <w:semiHidden/>
    <w:unhideWhenUsed/>
    <w:rsid w:val="00A60535"/>
  </w:style>
  <w:style w:type="character" w:customStyle="1" w:styleId="afffffffb">
    <w:name w:val="Электронная подпись Знак"/>
    <w:basedOn w:val="a5"/>
    <w:link w:val="afffffffa"/>
    <w:semiHidden/>
    <w:rsid w:val="00A60535"/>
    <w:rPr>
      <w:sz w:val="24"/>
      <w:szCs w:val="24"/>
    </w:rPr>
  </w:style>
  <w:style w:type="paragraph" w:customStyle="1" w:styleId="Pa9">
    <w:name w:val="Pa9"/>
    <w:basedOn w:val="Default"/>
    <w:next w:val="Default"/>
    <w:uiPriority w:val="99"/>
    <w:rsid w:val="00A33146"/>
    <w:pPr>
      <w:widowControl/>
      <w:spacing w:line="180" w:lineRule="atLeast"/>
    </w:pPr>
    <w:rPr>
      <w:rFonts w:ascii="Arial" w:hAnsi="Arial" w:cs="Arial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1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5806">
          <w:marLeft w:val="0"/>
          <w:marRight w:val="0"/>
          <w:marTop w:val="0"/>
          <w:marBottom w:val="1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8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0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4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59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2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4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header" Target="header8.xml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header" Target="header10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24" Type="http://schemas.openxmlformats.org/officeDocument/2006/relationships/footer" Target="footer7.xml"/><Relationship Id="rId32" Type="http://schemas.openxmlformats.org/officeDocument/2006/relationships/footer" Target="footer1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image" Target="media/image1.png"/><Relationship Id="rId19" Type="http://schemas.openxmlformats.org/officeDocument/2006/relationships/header" Target="header5.xml"/><Relationship Id="rId31" Type="http://schemas.openxmlformats.org/officeDocument/2006/relationships/header" Target="header1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footer" Target="footer10.xml"/><Relationship Id="rId8" Type="http://schemas.openxmlformats.org/officeDocument/2006/relationships/footnotes" Target="footnotes.xml"/></Relationships>
</file>

<file path=word/_rels/footer10.xml.rels><?xml version="1.0" encoding="UTF-8" standalone="yes"?>
<Relationships xmlns="http://schemas.openxmlformats.org/package/2006/relationships"><Relationship Id="rId3" Type="http://schemas.openxmlformats.org/officeDocument/2006/relationships/image" Target="media/image5.wmf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.blinov\Desktop\&#1059;&#1079;&#1083;&#1099;\&#1096;&#1072;&#1073;&#1083;&#1086;&#1085;%20&#1089;%202-&#1081;%20&#1085;&#1091;&#1084;&#1077;&#1088;&#1072;&#1094;&#1080;&#1077;&#1081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> пппоооппп</Abstract>
  <CompanyAddress/>
  <CompanyPhone>0000 – 00 </CompanyPhone>
  <CompanyFax>17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3.xml><?xml version="1.0" encoding="utf-8"?>
<ccMap xmlns="http://gremaxey.mvps.org/CustomXML/MappedCCs">
  <ccElement_3708423 xmlns="http://gremaxey.mvps.org/CustomXML/MappedCCs"/>
  <ccElement_3708432 xmlns="http://gremaxey.mvps.org/CustomXML/MappedCCs">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</ccElement_3708432>
</ccMap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2E5F18-1AA4-447F-A3EB-15A2CFE01F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CF0969-A197-4D83-8367-9F5C2EA01359}">
  <ds:schemaRefs>
    <ds:schemaRef ds:uri="http://gremaxey.mvps.org/CustomXML/MappedC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с 2-й нумерацией.dotx</Template>
  <TotalTime>112</TotalTime>
  <Pages>30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Текстовая часть</vt:lpstr>
    </vt:vector>
  </TitlesOfParts>
  <Manager>ПРОЕКТНАЯ ДОКУМЕНТАЦИЯ</Manager>
  <Company>Шабалина</Company>
  <LinksUpToDate>false</LinksUpToDate>
  <CharactersWithSpaces>13892</CharactersWithSpaces>
  <SharedDoc>false</SharedDoc>
  <HLinks>
    <vt:vector size="12" baseType="variant">
      <vt:variant>
        <vt:i4>6094912</vt:i4>
      </vt:variant>
      <vt:variant>
        <vt:i4>3</vt:i4>
      </vt:variant>
      <vt:variant>
        <vt:i4>0</vt:i4>
      </vt:variant>
      <vt:variant>
        <vt:i4>5</vt:i4>
      </vt:variant>
      <vt:variant>
        <vt:lpwstr>http://www.teleks.spb.ru/</vt:lpwstr>
      </vt:variant>
      <vt:variant>
        <vt:lpwstr/>
      </vt:variant>
      <vt:variant>
        <vt:i4>3539012</vt:i4>
      </vt:variant>
      <vt:variant>
        <vt:i4>0</vt:i4>
      </vt:variant>
      <vt:variant>
        <vt:i4>0</vt:i4>
      </vt:variant>
      <vt:variant>
        <vt:i4>5</vt:i4>
      </vt:variant>
      <vt:variant>
        <vt:lpwstr>mailto:mail@teleks.spb.ru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Текстовая часть</dc:title>
  <dc:subject>10</dc:subject>
  <dc:creator>Л</dc:creator>
  <cp:keywords>текст</cp:keywords>
  <dc:description/>
  <cp:lastModifiedBy>Vladimir Bespalov</cp:lastModifiedBy>
  <cp:revision>18</cp:revision>
  <cp:lastPrinted>2022-05-17T19:38:00Z</cp:lastPrinted>
  <dcterms:created xsi:type="dcterms:W3CDTF">2024-06-01T17:31:00Z</dcterms:created>
  <dcterms:modified xsi:type="dcterms:W3CDTF">2024-06-02T20:16:00Z</dcterms:modified>
  <cp:category>Венедиктов</cp:category>
  <cp:contentStatus>Том 4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Адрес">
    <vt:lpwstr>г. Санкт-Петербург, Мучной переулок, д. 2, лит. Г</vt:lpwstr>
  </property>
  <property fmtid="{D5CDD505-2E9C-101B-9397-08002B2CF9AE}" pid="3" name="Заказчик">
    <vt:lpwstr>ООО «Северо-западная реставрационная компания»</vt:lpwstr>
  </property>
  <property fmtid="{D5CDD505-2E9C-101B-9397-08002B2CF9AE}" pid="4" name="Шифр">
    <vt:lpwstr>12-11/21КНИиП– 2021– П –ИТИ.К</vt:lpwstr>
  </property>
  <property fmtid="{D5CDD505-2E9C-101B-9397-08002B2CF9AE}" pid="5" name="Шапка">
    <vt:lpwstr>Реставрация и приспособление для современного использования фасадов и нежилых помещений выявленного объекта культурного наследия «Большой железный ряд или Кожевенная линия"</vt:lpwstr>
  </property>
  <property fmtid="{D5CDD505-2E9C-101B-9397-08002B2CF9AE}" pid="6" name="Проверил">
    <vt:lpwstr>Гринцевич</vt:lpwstr>
  </property>
  <property fmtid="{D5CDD505-2E9C-101B-9397-08002B2CF9AE}" pid="7" name="ГАП">
    <vt:lpwstr>Гринцевич</vt:lpwstr>
  </property>
  <property fmtid="{D5CDD505-2E9C-101B-9397-08002B2CF9AE}" pid="8" name="Дата">
    <vt:lpwstr>12.21</vt:lpwstr>
  </property>
</Properties>
</file>